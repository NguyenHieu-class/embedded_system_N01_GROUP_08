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tmp" ContentType="image/png"/>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10CE94" w14:textId="77777777" w:rsidR="004E14E6" w:rsidRDefault="0034682A" w:rsidP="00B477FA">
      <w:pPr>
        <w:suppressAutoHyphens/>
        <w:jc w:val="center"/>
        <w:rPr>
          <w:rFonts w:ascii="Arial" w:hAnsi="Arial" w:cs="Arial"/>
          <w:bCs/>
          <w:sz w:val="28"/>
          <w:szCs w:val="28"/>
          <w:lang w:val="en"/>
        </w:rPr>
      </w:pPr>
      <w:r w:rsidRPr="0034682A">
        <w:rPr>
          <w:rFonts w:ascii="Verdana" w:eastAsia="SimSun" w:hAnsi="Verdana"/>
          <w:noProof/>
          <w:color w:val="000000"/>
          <w:sz w:val="24"/>
          <w:szCs w:val="24"/>
          <w:lang w:val="vi-VN" w:eastAsia="vi-VN"/>
        </w:rPr>
        <w:drawing>
          <wp:anchor distT="0" distB="0" distL="114300" distR="114300" simplePos="0" relativeHeight="251659264" behindDoc="1" locked="0" layoutInCell="1" allowOverlap="1" wp14:anchorId="7E4CA66F" wp14:editId="12051901">
            <wp:simplePos x="0" y="0"/>
            <wp:positionH relativeFrom="margin">
              <wp:align>center</wp:align>
            </wp:positionH>
            <wp:positionV relativeFrom="paragraph">
              <wp:posOffset>-298449</wp:posOffset>
            </wp:positionV>
            <wp:extent cx="6285865" cy="8439150"/>
            <wp:effectExtent l="0" t="0" r="635"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85865" cy="8439150"/>
                    </a:xfrm>
                    <a:prstGeom prst="rect">
                      <a:avLst/>
                    </a:prstGeom>
                    <a:noFill/>
                  </pic:spPr>
                </pic:pic>
              </a:graphicData>
            </a:graphic>
            <wp14:sizeRelH relativeFrom="page">
              <wp14:pctWidth>0</wp14:pctWidth>
            </wp14:sizeRelH>
            <wp14:sizeRelV relativeFrom="page">
              <wp14:pctHeight>0</wp14:pctHeight>
            </wp14:sizeRelV>
          </wp:anchor>
        </w:drawing>
      </w:r>
      <w:r w:rsidR="004E14E6" w:rsidRPr="004E14E6">
        <w:rPr>
          <w:rFonts w:ascii="Arial" w:hAnsi="Arial" w:cs="Arial"/>
          <w:bCs/>
          <w:sz w:val="28"/>
          <w:szCs w:val="28"/>
          <w:lang w:val="en"/>
        </w:rPr>
        <w:t xml:space="preserve"> </w:t>
      </w:r>
    </w:p>
    <w:p w14:paraId="1FD1C0C2" w14:textId="77777777" w:rsidR="00B477FA" w:rsidRDefault="00B477FA" w:rsidP="00B477FA">
      <w:pPr>
        <w:suppressAutoHyphens/>
        <w:jc w:val="center"/>
        <w:rPr>
          <w:rFonts w:ascii="Arial" w:hAnsi="Arial" w:cs="Arial"/>
          <w:bCs/>
          <w:sz w:val="28"/>
          <w:szCs w:val="28"/>
          <w:lang w:val="en"/>
        </w:rPr>
      </w:pPr>
    </w:p>
    <w:p w14:paraId="4CDCA6C6" w14:textId="77777777" w:rsidR="00B477FA" w:rsidRDefault="00B477FA" w:rsidP="00B477FA">
      <w:pPr>
        <w:suppressAutoHyphens/>
        <w:jc w:val="center"/>
        <w:rPr>
          <w:rFonts w:ascii="Arial" w:hAnsi="Arial" w:cs="Arial"/>
          <w:bCs/>
          <w:sz w:val="28"/>
          <w:szCs w:val="28"/>
          <w:lang w:val="en"/>
        </w:rPr>
      </w:pPr>
    </w:p>
    <w:p w14:paraId="47F6C84E" w14:textId="77777777" w:rsidR="00B477FA" w:rsidRDefault="00B477FA" w:rsidP="00B477FA">
      <w:pPr>
        <w:suppressAutoHyphens/>
        <w:jc w:val="center"/>
        <w:rPr>
          <w:rFonts w:ascii="Arial" w:hAnsi="Arial" w:cs="Arial"/>
          <w:bCs/>
          <w:sz w:val="28"/>
          <w:szCs w:val="28"/>
          <w:lang w:val="en"/>
        </w:rPr>
      </w:pPr>
    </w:p>
    <w:p w14:paraId="616F3206" w14:textId="77777777" w:rsidR="00B477FA" w:rsidRDefault="00B477FA" w:rsidP="00B477FA">
      <w:pPr>
        <w:suppressAutoHyphens/>
        <w:jc w:val="center"/>
        <w:rPr>
          <w:rFonts w:ascii="Arial" w:hAnsi="Arial" w:cs="Arial"/>
          <w:bCs/>
          <w:sz w:val="28"/>
          <w:szCs w:val="28"/>
          <w:lang w:val="en"/>
        </w:rPr>
      </w:pPr>
    </w:p>
    <w:p w14:paraId="01DEFA48" w14:textId="77777777" w:rsidR="00B477FA" w:rsidRDefault="00B477FA" w:rsidP="00B477FA">
      <w:pPr>
        <w:suppressAutoHyphens/>
        <w:jc w:val="center"/>
        <w:rPr>
          <w:rFonts w:ascii="Arial" w:hAnsi="Arial" w:cs="Arial"/>
          <w:bCs/>
          <w:sz w:val="28"/>
          <w:szCs w:val="28"/>
          <w:lang w:val="en"/>
        </w:rPr>
      </w:pPr>
    </w:p>
    <w:p w14:paraId="6234576C" w14:textId="77777777" w:rsidR="00B477FA" w:rsidRPr="008E5500" w:rsidRDefault="00B477FA" w:rsidP="00B477FA">
      <w:pPr>
        <w:suppressAutoHyphens/>
        <w:jc w:val="center"/>
        <w:rPr>
          <w:rFonts w:ascii="Arial" w:hAnsi="Arial" w:cs="Arial"/>
          <w:b/>
          <w:bCs/>
          <w:sz w:val="28"/>
          <w:szCs w:val="28"/>
          <w:lang w:val="en"/>
        </w:rPr>
      </w:pPr>
    </w:p>
    <w:p w14:paraId="0D0ABE14" w14:textId="77777777" w:rsidR="004E14E6" w:rsidRPr="008E5500" w:rsidRDefault="004E14E6" w:rsidP="004E14E6">
      <w:pPr>
        <w:suppressAutoHyphens/>
        <w:ind w:firstLine="720"/>
        <w:rPr>
          <w:rFonts w:ascii="Arial" w:hAnsi="Arial" w:cs="Arial"/>
          <w:b/>
          <w:bCs/>
          <w:sz w:val="28"/>
          <w:szCs w:val="28"/>
          <w:lang w:val="en"/>
        </w:rPr>
      </w:pPr>
    </w:p>
    <w:p w14:paraId="702AC8B3" w14:textId="77777777" w:rsidR="004E14E6" w:rsidRPr="008E5500" w:rsidRDefault="004E14E6" w:rsidP="004E14E6">
      <w:pPr>
        <w:suppressAutoHyphens/>
        <w:jc w:val="center"/>
        <w:rPr>
          <w:rFonts w:ascii="Arial" w:hAnsi="Arial" w:cs="Arial"/>
          <w:b/>
          <w:bCs/>
          <w:sz w:val="32"/>
          <w:szCs w:val="32"/>
          <w:lang w:val="en"/>
        </w:rPr>
      </w:pPr>
      <w:r>
        <w:rPr>
          <w:rFonts w:ascii="Arial" w:hAnsi="Arial" w:cs="Arial"/>
          <w:b/>
          <w:bCs/>
          <w:sz w:val="32"/>
          <w:szCs w:val="32"/>
          <w:lang w:val="en"/>
        </w:rPr>
        <w:t>ĐỒ ÁN TỐT NGHIỆP</w:t>
      </w:r>
    </w:p>
    <w:p w14:paraId="34626726" w14:textId="77777777" w:rsidR="004E14E6" w:rsidRDefault="004E14E6" w:rsidP="004E14E6">
      <w:pPr>
        <w:suppressAutoHyphens/>
        <w:rPr>
          <w:rFonts w:ascii="Arial" w:hAnsi="Arial" w:cs="Arial"/>
          <w:b/>
          <w:bCs/>
          <w:sz w:val="32"/>
          <w:szCs w:val="32"/>
          <w:lang w:val="en"/>
        </w:rPr>
      </w:pPr>
    </w:p>
    <w:p w14:paraId="3E1BFAD7" w14:textId="77777777" w:rsidR="004E14E6" w:rsidRPr="008E5500" w:rsidRDefault="004E14E6" w:rsidP="004E14E6">
      <w:pPr>
        <w:suppressAutoHyphens/>
        <w:rPr>
          <w:rFonts w:ascii="Arial" w:hAnsi="Arial" w:cs="Arial"/>
          <w:b/>
          <w:bCs/>
          <w:lang w:val="en"/>
        </w:rPr>
      </w:pPr>
    </w:p>
    <w:p w14:paraId="5272E25F" w14:textId="77777777" w:rsidR="004E14E6" w:rsidRPr="008E5500" w:rsidRDefault="004E14E6" w:rsidP="004E14E6">
      <w:pPr>
        <w:suppressAutoHyphens/>
        <w:jc w:val="center"/>
        <w:rPr>
          <w:rFonts w:ascii="Arial" w:hAnsi="Arial" w:cs="Arial"/>
          <w:b/>
          <w:bCs/>
          <w:sz w:val="48"/>
          <w:szCs w:val="48"/>
          <w:lang w:val="en"/>
        </w:rPr>
      </w:pPr>
      <w:r>
        <w:rPr>
          <w:rFonts w:ascii="Arial" w:hAnsi="Arial" w:cs="Arial"/>
          <w:b/>
          <w:bCs/>
          <w:sz w:val="48"/>
          <w:szCs w:val="48"/>
          <w:lang w:val="en"/>
        </w:rPr>
        <w:t>HỆ THỐNG BÃI XE TỰ ĐỘNG</w:t>
      </w:r>
    </w:p>
    <w:p w14:paraId="1C632F4E" w14:textId="77777777" w:rsidR="004E14E6" w:rsidRDefault="004E14E6" w:rsidP="004E14E6">
      <w:pPr>
        <w:suppressAutoHyphens/>
        <w:jc w:val="center"/>
        <w:rPr>
          <w:rFonts w:ascii="Arial" w:hAnsi="Arial" w:cs="Arial"/>
          <w:sz w:val="28"/>
          <w:szCs w:val="28"/>
          <w:lang w:val="en"/>
        </w:rPr>
      </w:pPr>
    </w:p>
    <w:p w14:paraId="241A802E" w14:textId="77777777" w:rsidR="004E14E6" w:rsidRPr="008E5500" w:rsidRDefault="004E14E6" w:rsidP="004E14E6">
      <w:pPr>
        <w:suppressAutoHyphens/>
        <w:jc w:val="center"/>
        <w:rPr>
          <w:rFonts w:ascii="Arial" w:hAnsi="Arial" w:cs="Arial"/>
          <w:b/>
          <w:bCs/>
          <w:lang w:val="en"/>
        </w:rPr>
      </w:pPr>
    </w:p>
    <w:p w14:paraId="27B42B12" w14:textId="77777777" w:rsidR="004E14E6" w:rsidRPr="008E5500" w:rsidRDefault="004E14E6" w:rsidP="004E14E6">
      <w:pPr>
        <w:suppressAutoHyphens/>
        <w:rPr>
          <w:rFonts w:ascii="Arial" w:hAnsi="Arial" w:cs="Arial"/>
          <w:b/>
          <w:bCs/>
          <w:lang w:val="en"/>
        </w:rPr>
      </w:pPr>
    </w:p>
    <w:p w14:paraId="45E51A85" w14:textId="77777777" w:rsidR="004E14E6" w:rsidRPr="008E5500" w:rsidRDefault="004E14E6" w:rsidP="004E14E6">
      <w:pPr>
        <w:suppressAutoHyphens/>
        <w:rPr>
          <w:rFonts w:ascii="Arial" w:hAnsi="Arial" w:cs="Arial"/>
          <w:b/>
          <w:bCs/>
          <w:lang w:val="en"/>
        </w:rPr>
      </w:pPr>
    </w:p>
    <w:p w14:paraId="01373703" w14:textId="77777777" w:rsidR="004E14E6" w:rsidRPr="008E5500" w:rsidRDefault="004E14E6" w:rsidP="004E14E6">
      <w:pPr>
        <w:suppressAutoHyphens/>
        <w:rPr>
          <w:rFonts w:ascii="Arial" w:hAnsi="Arial" w:cs="Arial"/>
          <w:b/>
          <w:bCs/>
          <w:lang w:val="en"/>
        </w:rPr>
      </w:pPr>
    </w:p>
    <w:p w14:paraId="3E4627A3" w14:textId="77777777" w:rsidR="00B477FA" w:rsidRDefault="00B477FA">
      <w:pPr>
        <w:overflowPunct/>
        <w:autoSpaceDE/>
        <w:autoSpaceDN/>
        <w:adjustRightInd/>
        <w:spacing w:line="240" w:lineRule="auto"/>
        <w:jc w:val="left"/>
        <w:textAlignment w:val="auto"/>
        <w:rPr>
          <w:rFonts w:cs="Arial"/>
          <w:b/>
          <w:bCs/>
          <w:sz w:val="28"/>
          <w:szCs w:val="28"/>
        </w:rPr>
      </w:pPr>
      <w:bookmarkStart w:id="0" w:name="_Toc535106895"/>
      <w:r>
        <w:br w:type="page"/>
      </w:r>
    </w:p>
    <w:p w14:paraId="246B5EE0" w14:textId="77777777" w:rsidR="00B14F48" w:rsidRDefault="001A5E6B" w:rsidP="004A319C">
      <w:pPr>
        <w:pStyle w:val="Heading1"/>
        <w:numPr>
          <w:ilvl w:val="0"/>
          <w:numId w:val="0"/>
        </w:numPr>
        <w:ind w:left="360"/>
      </w:pPr>
      <w:r>
        <w:lastRenderedPageBreak/>
        <w:t>DANH MỤC CÁC TỪ VIẾT TẮ</w:t>
      </w:r>
      <w:r w:rsidR="004A319C">
        <w:t>T</w:t>
      </w:r>
      <w:bookmarkEnd w:id="0"/>
    </w:p>
    <w:p w14:paraId="46238154" w14:textId="77777777" w:rsidR="007F10DB" w:rsidRDefault="007F10DB" w:rsidP="00B14F48">
      <w:bookmarkStart w:id="1" w:name="_Hlk193698946"/>
      <w:r>
        <w:t>API</w:t>
      </w:r>
      <w:r w:rsidR="00BC6DB2">
        <w:tab/>
      </w:r>
      <w:r w:rsidR="00BC6DB2">
        <w:tab/>
      </w:r>
      <w:r w:rsidR="00BC6DB2">
        <w:tab/>
      </w:r>
      <w:r w:rsidR="00BC6DB2">
        <w:tab/>
        <w:t>Application Programming Interface</w:t>
      </w:r>
    </w:p>
    <w:p w14:paraId="5B255811" w14:textId="77777777" w:rsidR="00C942ED" w:rsidRDefault="00C942ED" w:rsidP="00B14F48">
      <w:r>
        <w:t>CNN</w:t>
      </w:r>
      <w:r>
        <w:tab/>
      </w:r>
      <w:r>
        <w:tab/>
      </w:r>
      <w:r>
        <w:tab/>
      </w:r>
      <w:r>
        <w:tab/>
        <w:t>Convolution</w:t>
      </w:r>
      <w:r w:rsidR="00CB10E9">
        <w:t>al</w:t>
      </w:r>
      <w:r>
        <w:t xml:space="preserve"> Neural Network</w:t>
      </w:r>
    </w:p>
    <w:p w14:paraId="42B07B3D" w14:textId="77777777" w:rsidR="00EE22F9" w:rsidRDefault="00EE22F9" w:rsidP="00B14F48">
      <w:r>
        <w:t>CSI</w:t>
      </w:r>
      <w:r w:rsidR="00B94DBC">
        <w:tab/>
      </w:r>
      <w:r w:rsidR="00B94DBC">
        <w:tab/>
      </w:r>
      <w:r w:rsidR="00B94DBC">
        <w:tab/>
      </w:r>
      <w:r w:rsidR="00B94DBC">
        <w:tab/>
        <w:t>Camera Serial Interface</w:t>
      </w:r>
    </w:p>
    <w:p w14:paraId="07749EB1" w14:textId="77777777" w:rsidR="00CB10E9" w:rsidRDefault="00CB10E9" w:rsidP="00B14F48">
      <w:r>
        <w:t>CTC</w:t>
      </w:r>
      <w:r>
        <w:tab/>
      </w:r>
      <w:r>
        <w:tab/>
      </w:r>
      <w:r>
        <w:tab/>
      </w:r>
      <w:r>
        <w:tab/>
      </w:r>
      <w:r w:rsidR="004037F7">
        <w:t>Connectionist Temporal Classification</w:t>
      </w:r>
    </w:p>
    <w:p w14:paraId="1FF8A360" w14:textId="77777777" w:rsidR="008D2F88" w:rsidRDefault="008D2F88" w:rsidP="00B14F48">
      <w:r>
        <w:t>GND</w:t>
      </w:r>
      <w:r>
        <w:tab/>
      </w:r>
      <w:r>
        <w:tab/>
      </w:r>
      <w:r>
        <w:tab/>
      </w:r>
      <w:r>
        <w:tab/>
        <w:t>Ground</w:t>
      </w:r>
    </w:p>
    <w:p w14:paraId="20A060C2" w14:textId="77777777" w:rsidR="00362736" w:rsidRDefault="00362736" w:rsidP="00B14F48">
      <w:r>
        <w:t>GPIO</w:t>
      </w:r>
      <w:r>
        <w:tab/>
      </w:r>
      <w:r>
        <w:tab/>
      </w:r>
      <w:r>
        <w:tab/>
      </w:r>
      <w:r>
        <w:tab/>
      </w:r>
      <w:r w:rsidRPr="00362736">
        <w:t>General Purpose Input Output</w:t>
      </w:r>
    </w:p>
    <w:p w14:paraId="43ACC5DF" w14:textId="77777777" w:rsidR="008C2DE7" w:rsidRDefault="008C2DE7" w:rsidP="00B14F48">
      <w:r>
        <w:t>ID</w:t>
      </w:r>
      <w:r>
        <w:tab/>
      </w:r>
      <w:r>
        <w:tab/>
      </w:r>
      <w:r>
        <w:tab/>
      </w:r>
      <w:r>
        <w:tab/>
      </w:r>
      <w:r>
        <w:tab/>
      </w:r>
      <w:r w:rsidRPr="00CB4675">
        <w:rPr>
          <w:color w:val="212121"/>
          <w:szCs w:val="26"/>
        </w:rPr>
        <w:t>Identification</w:t>
      </w:r>
    </w:p>
    <w:p w14:paraId="562FDC38" w14:textId="77777777" w:rsidR="00B460E5" w:rsidRDefault="00B460E5" w:rsidP="00B14F48">
      <w:r>
        <w:t>IoT</w:t>
      </w:r>
      <w:r>
        <w:tab/>
      </w:r>
      <w:r>
        <w:tab/>
      </w:r>
      <w:r>
        <w:tab/>
      </w:r>
      <w:r>
        <w:tab/>
        <w:t>Internet of Things</w:t>
      </w:r>
    </w:p>
    <w:p w14:paraId="052032E1" w14:textId="77777777" w:rsidR="005D2F19" w:rsidRDefault="005D2F19" w:rsidP="00B14F48">
      <w:r>
        <w:t>IRQ</w:t>
      </w:r>
      <w:r>
        <w:tab/>
      </w:r>
      <w:r>
        <w:tab/>
      </w:r>
      <w:r>
        <w:tab/>
      </w:r>
      <w:r>
        <w:tab/>
        <w:t>Interrupt Request</w:t>
      </w:r>
    </w:p>
    <w:p w14:paraId="3F4C8FBF" w14:textId="77777777" w:rsidR="00B14F48" w:rsidRDefault="005C2A84" w:rsidP="00B14F48">
      <w:r>
        <w:t>K- NN</w:t>
      </w:r>
      <w:r w:rsidR="00B14F48">
        <w:tab/>
      </w:r>
      <w:r w:rsidR="00B14F48">
        <w:tab/>
      </w:r>
      <w:r w:rsidR="00B14F48">
        <w:tab/>
      </w:r>
      <w:r>
        <w:t>K- Nearest Neighbors</w:t>
      </w:r>
    </w:p>
    <w:p w14:paraId="77335A17" w14:textId="77777777" w:rsidR="008C2DE7" w:rsidRDefault="008C2DE7" w:rsidP="00B14F48">
      <w:r>
        <w:t>LAN</w:t>
      </w:r>
      <w:r>
        <w:tab/>
      </w:r>
      <w:r>
        <w:tab/>
      </w:r>
      <w:r>
        <w:tab/>
      </w:r>
      <w:r>
        <w:tab/>
        <w:t>Local Area Network</w:t>
      </w:r>
    </w:p>
    <w:p w14:paraId="08141E0B" w14:textId="77777777" w:rsidR="00EF1A24" w:rsidRDefault="005C2A84" w:rsidP="00B14F48">
      <w:r>
        <w:t>LCD</w:t>
      </w:r>
      <w:r w:rsidR="00FB5D88">
        <w:tab/>
      </w:r>
      <w:r w:rsidR="00FB5D88">
        <w:tab/>
      </w:r>
      <w:r w:rsidR="00FB5D88">
        <w:tab/>
      </w:r>
      <w:r w:rsidR="00FB5D88">
        <w:tab/>
      </w:r>
      <w:r>
        <w:t>Lyquid Cry</w:t>
      </w:r>
      <w:r w:rsidR="00CC119D">
        <w:t>s</w:t>
      </w:r>
      <w:r>
        <w:t>tal Display</w:t>
      </w:r>
    </w:p>
    <w:p w14:paraId="06D13EE0" w14:textId="77777777" w:rsidR="008D2F88" w:rsidRDefault="008D2F88" w:rsidP="00B14F48">
      <w:r>
        <w:t>MISO</w:t>
      </w:r>
      <w:r>
        <w:tab/>
      </w:r>
      <w:r>
        <w:tab/>
      </w:r>
      <w:r>
        <w:tab/>
      </w:r>
      <w:r>
        <w:tab/>
        <w:t>Multi Input</w:t>
      </w:r>
      <w:r w:rsidR="009C0DC1">
        <w:t>s</w:t>
      </w:r>
      <w:r>
        <w:t xml:space="preserve"> Single Output</w:t>
      </w:r>
    </w:p>
    <w:p w14:paraId="2465D7AA" w14:textId="77777777" w:rsidR="008D2F88" w:rsidRDefault="008D2F88" w:rsidP="00B14F48">
      <w:r>
        <w:t>MOSI</w:t>
      </w:r>
      <w:r>
        <w:tab/>
      </w:r>
      <w:r>
        <w:tab/>
      </w:r>
      <w:r>
        <w:tab/>
      </w:r>
      <w:r>
        <w:tab/>
        <w:t>Multi Output</w:t>
      </w:r>
      <w:r w:rsidR="009C0DC1">
        <w:t>s</w:t>
      </w:r>
      <w:r>
        <w:t xml:space="preserve"> Single Input</w:t>
      </w:r>
    </w:p>
    <w:p w14:paraId="720F68C0" w14:textId="77777777" w:rsidR="00FB5D88" w:rsidRDefault="00FB5D88" w:rsidP="00B14F48">
      <w:r>
        <w:t>NFC</w:t>
      </w:r>
      <w:r>
        <w:tab/>
      </w:r>
      <w:r>
        <w:tab/>
      </w:r>
      <w:r>
        <w:tab/>
      </w:r>
      <w:r>
        <w:tab/>
      </w:r>
      <w:r w:rsidRPr="00FB5D88">
        <w:t>Near-Field Communications</w:t>
      </w:r>
    </w:p>
    <w:p w14:paraId="54327F57" w14:textId="77777777" w:rsidR="00EF1A24" w:rsidRDefault="005C2A84" w:rsidP="00B14F48">
      <w:r>
        <w:t>OCR</w:t>
      </w:r>
      <w:r>
        <w:tab/>
      </w:r>
      <w:r>
        <w:tab/>
      </w:r>
      <w:r>
        <w:tab/>
      </w:r>
      <w:r>
        <w:tab/>
        <w:t>Optical Character Recognition</w:t>
      </w:r>
    </w:p>
    <w:p w14:paraId="304C1488" w14:textId="77777777" w:rsidR="00E3167E" w:rsidRDefault="00E3167E" w:rsidP="00B14F48">
      <w:r>
        <w:t>RAM</w:t>
      </w:r>
      <w:r>
        <w:tab/>
      </w:r>
      <w:r>
        <w:tab/>
      </w:r>
      <w:r>
        <w:tab/>
      </w:r>
      <w:r>
        <w:tab/>
        <w:t>Random Access Memory</w:t>
      </w:r>
    </w:p>
    <w:p w14:paraId="71BC7CC5" w14:textId="77777777" w:rsidR="00EF1A24" w:rsidRDefault="00BB157B" w:rsidP="00B14F48">
      <w:r>
        <w:t>RFID</w:t>
      </w:r>
      <w:r>
        <w:tab/>
      </w:r>
      <w:r>
        <w:tab/>
      </w:r>
      <w:r>
        <w:tab/>
      </w:r>
      <w:r>
        <w:tab/>
      </w:r>
      <w:r w:rsidRPr="00CB4675">
        <w:rPr>
          <w:color w:val="212121"/>
          <w:szCs w:val="26"/>
        </w:rPr>
        <w:t>Radio Frequency Identification</w:t>
      </w:r>
      <w:r>
        <w:t xml:space="preserve"> </w:t>
      </w:r>
    </w:p>
    <w:p w14:paraId="670B89D3" w14:textId="77777777" w:rsidR="009E7375" w:rsidRDefault="009E7375" w:rsidP="00B14F48">
      <w:r>
        <w:t>RST</w:t>
      </w:r>
      <w:r>
        <w:tab/>
      </w:r>
      <w:r>
        <w:tab/>
      </w:r>
      <w:r>
        <w:tab/>
      </w:r>
      <w:r>
        <w:tab/>
        <w:t>Reset</w:t>
      </w:r>
    </w:p>
    <w:p w14:paraId="40B35206" w14:textId="77777777" w:rsidR="008D2F88" w:rsidRDefault="008D2F88" w:rsidP="00B14F48">
      <w:r>
        <w:t>SCK</w:t>
      </w:r>
      <w:r>
        <w:tab/>
      </w:r>
      <w:r>
        <w:tab/>
      </w:r>
      <w:r>
        <w:tab/>
      </w:r>
      <w:r>
        <w:tab/>
        <w:t>Serial Clock</w:t>
      </w:r>
    </w:p>
    <w:p w14:paraId="3A5E7903" w14:textId="77777777" w:rsidR="008D2F88" w:rsidRDefault="008D2F88" w:rsidP="00B14F48">
      <w:r>
        <w:t>SDA</w:t>
      </w:r>
      <w:r>
        <w:tab/>
      </w:r>
      <w:r>
        <w:tab/>
      </w:r>
      <w:r>
        <w:tab/>
      </w:r>
      <w:r>
        <w:tab/>
        <w:t>Serial Data</w:t>
      </w:r>
    </w:p>
    <w:p w14:paraId="555530D8" w14:textId="77777777" w:rsidR="00EE22F9" w:rsidRDefault="00EE22F9" w:rsidP="00B14F48">
      <w:r>
        <w:t>SPI</w:t>
      </w:r>
      <w:r w:rsidR="00B94DBC">
        <w:tab/>
      </w:r>
      <w:r w:rsidR="00B94DBC">
        <w:tab/>
      </w:r>
      <w:r w:rsidR="00B94DBC">
        <w:tab/>
      </w:r>
      <w:r w:rsidR="00B94DBC">
        <w:tab/>
      </w:r>
      <w:r w:rsidR="008D2F88">
        <w:t>Serial Peripheral</w:t>
      </w:r>
      <w:r w:rsidR="00B94DBC">
        <w:t xml:space="preserve"> Interface</w:t>
      </w:r>
    </w:p>
    <w:p w14:paraId="403FB69F" w14:textId="77777777" w:rsidR="007F10DB" w:rsidRDefault="007F10DB" w:rsidP="00B14F48">
      <w:r>
        <w:t>SSD</w:t>
      </w:r>
      <w:r>
        <w:tab/>
      </w:r>
      <w:r>
        <w:tab/>
      </w:r>
      <w:r>
        <w:tab/>
      </w:r>
      <w:r>
        <w:tab/>
        <w:t>Single Shot MultiBox Detector</w:t>
      </w:r>
    </w:p>
    <w:p w14:paraId="674DB7AB" w14:textId="77777777" w:rsidR="00EF1A24" w:rsidRDefault="006F42E4" w:rsidP="00B14F48">
      <w:pPr>
        <w:rPr>
          <w:color w:val="212121"/>
          <w:szCs w:val="26"/>
        </w:rPr>
      </w:pPr>
      <w:r>
        <w:t>UID</w:t>
      </w:r>
      <w:r>
        <w:tab/>
      </w:r>
      <w:r>
        <w:tab/>
      </w:r>
      <w:r>
        <w:tab/>
      </w:r>
      <w:r>
        <w:tab/>
        <w:t xml:space="preserve">User </w:t>
      </w:r>
      <w:r w:rsidRPr="00CB4675">
        <w:rPr>
          <w:color w:val="212121"/>
          <w:szCs w:val="26"/>
        </w:rPr>
        <w:t>Identification</w:t>
      </w:r>
    </w:p>
    <w:p w14:paraId="2B8C0705" w14:textId="77777777" w:rsidR="00F129A9" w:rsidRDefault="00F129A9" w:rsidP="00B14F48">
      <w:pPr>
        <w:rPr>
          <w:color w:val="212121"/>
          <w:szCs w:val="26"/>
        </w:rPr>
      </w:pPr>
      <w:r>
        <w:rPr>
          <w:color w:val="212121"/>
          <w:szCs w:val="26"/>
        </w:rPr>
        <w:t>USB</w:t>
      </w:r>
      <w:r>
        <w:rPr>
          <w:color w:val="212121"/>
          <w:szCs w:val="26"/>
        </w:rPr>
        <w:tab/>
      </w:r>
      <w:r>
        <w:rPr>
          <w:color w:val="212121"/>
          <w:szCs w:val="26"/>
        </w:rPr>
        <w:tab/>
      </w:r>
      <w:r>
        <w:rPr>
          <w:color w:val="212121"/>
          <w:szCs w:val="26"/>
        </w:rPr>
        <w:tab/>
      </w:r>
      <w:r>
        <w:rPr>
          <w:color w:val="212121"/>
          <w:szCs w:val="26"/>
        </w:rPr>
        <w:tab/>
      </w:r>
      <w:r w:rsidR="00362736" w:rsidRPr="00362736">
        <w:t>Universal Serial Bus</w:t>
      </w:r>
    </w:p>
    <w:p w14:paraId="35F613DF" w14:textId="77777777" w:rsidR="009E7375" w:rsidRDefault="009E7375" w:rsidP="00B14F48">
      <w:r>
        <w:rPr>
          <w:color w:val="212121"/>
          <w:szCs w:val="26"/>
        </w:rPr>
        <w:t>VCC</w:t>
      </w:r>
      <w:r>
        <w:rPr>
          <w:color w:val="212121"/>
          <w:szCs w:val="26"/>
        </w:rPr>
        <w:tab/>
      </w:r>
      <w:r>
        <w:rPr>
          <w:color w:val="212121"/>
          <w:szCs w:val="26"/>
        </w:rPr>
        <w:tab/>
      </w:r>
      <w:r>
        <w:rPr>
          <w:color w:val="212121"/>
          <w:szCs w:val="26"/>
        </w:rPr>
        <w:tab/>
      </w:r>
      <w:r>
        <w:rPr>
          <w:color w:val="212121"/>
          <w:szCs w:val="26"/>
        </w:rPr>
        <w:tab/>
      </w:r>
      <w:r w:rsidRPr="009E7375">
        <w:t>Voltage Common Collector</w:t>
      </w:r>
    </w:p>
    <w:p w14:paraId="4149708C" w14:textId="77777777" w:rsidR="008B1F01" w:rsidRDefault="009E7375" w:rsidP="00B14F48">
      <w:r>
        <w:t>VPN</w:t>
      </w:r>
      <w:r>
        <w:tab/>
      </w:r>
      <w:r>
        <w:tab/>
      </w:r>
      <w:r>
        <w:tab/>
      </w:r>
      <w:r>
        <w:tab/>
        <w:t>Virtual Private Network</w:t>
      </w:r>
    </w:p>
    <w:bookmarkEnd w:id="1"/>
    <w:p w14:paraId="3C652FAC" w14:textId="77777777" w:rsidR="00B174F9" w:rsidRDefault="00B174F9" w:rsidP="00B14F48">
      <w:pPr>
        <w:sectPr w:rsidR="00B174F9" w:rsidSect="002470EE">
          <w:headerReference w:type="default" r:id="rId9"/>
          <w:footerReference w:type="default" r:id="rId10"/>
          <w:headerReference w:type="first" r:id="rId11"/>
          <w:footnotePr>
            <w:numRestart w:val="eachPage"/>
          </w:footnotePr>
          <w:pgSz w:w="11909" w:h="16834" w:code="9"/>
          <w:pgMar w:top="1985" w:right="1134" w:bottom="1701" w:left="1985" w:header="576" w:footer="0" w:gutter="0"/>
          <w:pgNumType w:start="1"/>
          <w:cols w:space="0"/>
          <w:titlePg/>
          <w:docGrid w:linePitch="354"/>
        </w:sectPr>
      </w:pPr>
    </w:p>
    <w:p w14:paraId="10E2B546" w14:textId="77777777" w:rsidR="0092507D" w:rsidRPr="00106B8D" w:rsidRDefault="0092507D" w:rsidP="0092507D">
      <w:pPr>
        <w:pStyle w:val="Heading1"/>
      </w:pPr>
      <w:bookmarkStart w:id="2" w:name="_Toc480731404"/>
      <w:bookmarkStart w:id="3" w:name="_Toc517383450"/>
      <w:bookmarkStart w:id="4" w:name="_Toc535106896"/>
      <w:r w:rsidRPr="003D2168">
        <w:lastRenderedPageBreak/>
        <w:t>TỔNG</w:t>
      </w:r>
      <w:r>
        <w:t xml:space="preserve"> QUAN VỀ ĐỀ TÀI</w:t>
      </w:r>
      <w:bookmarkEnd w:id="2"/>
      <w:bookmarkEnd w:id="3"/>
      <w:bookmarkEnd w:id="4"/>
    </w:p>
    <w:p w14:paraId="64510576" w14:textId="77777777" w:rsidR="0092507D" w:rsidRDefault="0092507D" w:rsidP="0092507D">
      <w:pPr>
        <w:pStyle w:val="Heading2"/>
        <w:numPr>
          <w:ilvl w:val="1"/>
          <w:numId w:val="3"/>
        </w:numPr>
        <w:jc w:val="left"/>
        <w:rPr>
          <w:noProof/>
        </w:rPr>
      </w:pPr>
      <w:bookmarkStart w:id="5" w:name="_Toc517383451"/>
      <w:r>
        <w:rPr>
          <w:noProof/>
        </w:rPr>
        <w:t xml:space="preserve"> </w:t>
      </w:r>
      <w:bookmarkStart w:id="6" w:name="_Toc535106897"/>
      <w:r>
        <w:rPr>
          <w:noProof/>
        </w:rPr>
        <w:t>Đặt vấn đề</w:t>
      </w:r>
      <w:bookmarkEnd w:id="5"/>
      <w:bookmarkEnd w:id="6"/>
    </w:p>
    <w:p w14:paraId="134B6134" w14:textId="77777777" w:rsidR="0092507D" w:rsidRDefault="0092507D" w:rsidP="0092507D">
      <w:pPr>
        <w:jc w:val="center"/>
      </w:pPr>
      <w:r>
        <w:rPr>
          <w:noProof/>
          <w:color w:val="212121"/>
          <w:szCs w:val="26"/>
          <w:lang w:val="vi-VN" w:eastAsia="vi-VN"/>
        </w:rPr>
        <w:drawing>
          <wp:inline distT="0" distB="0" distL="0" distR="0" wp14:anchorId="73125ACA" wp14:editId="2231FB1C">
            <wp:extent cx="5251450" cy="2399665"/>
            <wp:effectExtent l="0" t="0" r="635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38EC8E.tmp"/>
                    <pic:cNvPicPr/>
                  </pic:nvPicPr>
                  <pic:blipFill rotWithShape="1">
                    <a:blip r:embed="rId12">
                      <a:extLst>
                        <a:ext uri="{28A0092B-C50C-407E-A947-70E740481C1C}">
                          <a14:useLocalDpi xmlns:a14="http://schemas.microsoft.com/office/drawing/2010/main" val="0"/>
                        </a:ext>
                      </a:extLst>
                    </a:blip>
                    <a:srcRect t="23170"/>
                    <a:stretch/>
                  </pic:blipFill>
                  <pic:spPr bwMode="auto">
                    <a:xfrm>
                      <a:off x="0" y="0"/>
                      <a:ext cx="5254713" cy="2401156"/>
                    </a:xfrm>
                    <a:prstGeom prst="rect">
                      <a:avLst/>
                    </a:prstGeom>
                    <a:ln>
                      <a:noFill/>
                    </a:ln>
                    <a:extLst>
                      <a:ext uri="{53640926-AAD7-44D8-BBD7-CCE9431645EC}">
                        <a14:shadowObscured xmlns:a14="http://schemas.microsoft.com/office/drawing/2010/main"/>
                      </a:ext>
                    </a:extLst>
                  </pic:spPr>
                </pic:pic>
              </a:graphicData>
            </a:graphic>
          </wp:inline>
        </w:drawing>
      </w:r>
    </w:p>
    <w:p w14:paraId="4DDCB97E" w14:textId="77777777" w:rsidR="0092507D" w:rsidRPr="008E3A13" w:rsidRDefault="0092507D" w:rsidP="008E3A13">
      <w:pPr>
        <w:pStyle w:val="ThesisFigure"/>
      </w:pPr>
      <w:bookmarkStart w:id="7" w:name="_Toc535106460"/>
      <w:r w:rsidRPr="008E3A13">
        <w:t xml:space="preserve">Hình 1-1: Ví dụ mô hình </w:t>
      </w:r>
      <w:r w:rsidR="00CA255E" w:rsidRPr="008E3A13">
        <w:t xml:space="preserve">bãi giữ xe </w:t>
      </w:r>
      <w:r w:rsidRPr="008E3A13">
        <w:t>thông minh</w:t>
      </w:r>
      <w:bookmarkEnd w:id="7"/>
    </w:p>
    <w:p w14:paraId="27C4FA0E" w14:textId="77777777" w:rsidR="0092507D" w:rsidRPr="001D77D6" w:rsidRDefault="0092507D" w:rsidP="008F5A9B">
      <w:pPr>
        <w:pStyle w:val="ListParagraph"/>
        <w:ind w:left="0" w:firstLine="284"/>
        <w:rPr>
          <w:color w:val="212121"/>
          <w:szCs w:val="26"/>
          <w:lang w:val="vi-VN"/>
        </w:rPr>
      </w:pPr>
      <w:r w:rsidRPr="001D77D6">
        <w:rPr>
          <w:color w:val="212121"/>
          <w:szCs w:val="26"/>
          <w:lang w:val="vi-VN"/>
        </w:rPr>
        <w:t xml:space="preserve">Tiến bộ trong công nghiệp hóa đã khiến hệ thống quản lý </w:t>
      </w:r>
      <w:r w:rsidR="00CA255E">
        <w:rPr>
          <w:color w:val="212121"/>
          <w:szCs w:val="26"/>
          <w:lang w:val="vi-VN"/>
        </w:rPr>
        <w:t xml:space="preserve">bãi giữ xe </w:t>
      </w:r>
      <w:r w:rsidRPr="001D77D6">
        <w:rPr>
          <w:color w:val="212121"/>
          <w:szCs w:val="26"/>
          <w:lang w:val="vi-VN"/>
        </w:rPr>
        <w:t xml:space="preserve">ngày càng phải đáp ứng được những yêu cầu cấp thiết cao hơn. </w:t>
      </w:r>
      <w:r w:rsidRPr="00A87737">
        <w:rPr>
          <w:color w:val="212121"/>
          <w:szCs w:val="26"/>
          <w:lang w:val="vi-VN"/>
        </w:rPr>
        <w:t>Tình t</w:t>
      </w:r>
      <w:r w:rsidRPr="001D77D6">
        <w:rPr>
          <w:color w:val="212121"/>
          <w:szCs w:val="26"/>
          <w:lang w:val="vi-VN"/>
        </w:rPr>
        <w:t xml:space="preserve">rạng giao thông hiện nay </w:t>
      </w:r>
      <w:r w:rsidR="00113E0C" w:rsidRPr="00113E0C">
        <w:rPr>
          <w:color w:val="212121"/>
          <w:szCs w:val="26"/>
          <w:lang w:val="vi-VN"/>
        </w:rPr>
        <w:t>dẫn đến</w:t>
      </w:r>
      <w:r w:rsidRPr="001D77D6">
        <w:rPr>
          <w:color w:val="212121"/>
          <w:szCs w:val="26"/>
          <w:lang w:val="vi-VN"/>
        </w:rPr>
        <w:t xml:space="preserve"> việc </w:t>
      </w:r>
      <w:r w:rsidR="00113E0C" w:rsidRPr="00113E0C">
        <w:rPr>
          <w:color w:val="212121"/>
          <w:szCs w:val="26"/>
          <w:lang w:val="vi-VN"/>
        </w:rPr>
        <w:t>số lượng xe ra vào</w:t>
      </w:r>
      <w:r w:rsidRPr="001D77D6">
        <w:rPr>
          <w:color w:val="212121"/>
          <w:szCs w:val="26"/>
          <w:lang w:val="vi-VN"/>
        </w:rPr>
        <w:t xml:space="preserve"> tại </w:t>
      </w:r>
      <w:r w:rsidR="00CA255E">
        <w:rPr>
          <w:color w:val="212121"/>
          <w:szCs w:val="26"/>
          <w:lang w:val="vi-VN"/>
        </w:rPr>
        <w:t xml:space="preserve">bãi giữ xe </w:t>
      </w:r>
      <w:r w:rsidRPr="001D77D6">
        <w:rPr>
          <w:color w:val="212121"/>
          <w:szCs w:val="26"/>
          <w:lang w:val="vi-VN"/>
        </w:rPr>
        <w:t xml:space="preserve">trở nên khó khăn. </w:t>
      </w:r>
      <w:r w:rsidR="00113E0C" w:rsidRPr="00113E0C">
        <w:rPr>
          <w:color w:val="212121"/>
          <w:szCs w:val="26"/>
          <w:lang w:val="vi-VN"/>
        </w:rPr>
        <w:t>Số lượng lớn xe tại các cửa ngõ vào và ra của bãi giữ xe</w:t>
      </w:r>
      <w:r w:rsidR="009914C8" w:rsidRPr="009914C8">
        <w:rPr>
          <w:color w:val="212121"/>
          <w:szCs w:val="26"/>
          <w:lang w:val="vi-VN"/>
        </w:rPr>
        <w:t xml:space="preserve"> thiếu đi một hệ thống phát đi </w:t>
      </w:r>
      <w:r w:rsidR="0086407F" w:rsidRPr="0086407F">
        <w:rPr>
          <w:color w:val="212121"/>
          <w:szCs w:val="26"/>
          <w:lang w:val="vi-VN"/>
        </w:rPr>
        <w:t xml:space="preserve">cảnh báo </w:t>
      </w:r>
      <w:r w:rsidR="009914C8" w:rsidRPr="009914C8">
        <w:rPr>
          <w:color w:val="212121"/>
          <w:szCs w:val="26"/>
          <w:lang w:val="vi-VN"/>
        </w:rPr>
        <w:t>số</w:t>
      </w:r>
      <w:r w:rsidR="009914C8">
        <w:rPr>
          <w:color w:val="212121"/>
          <w:szCs w:val="26"/>
          <w:lang w:val="vi-VN"/>
        </w:rPr>
        <w:t xml:space="preserve"> vị trí</w:t>
      </w:r>
      <w:r w:rsidR="009914C8" w:rsidRPr="009914C8">
        <w:rPr>
          <w:color w:val="212121"/>
          <w:szCs w:val="26"/>
          <w:lang w:val="vi-VN"/>
        </w:rPr>
        <w:t xml:space="preserve"> trống còn lại cho những người dùng</w:t>
      </w:r>
      <w:r w:rsidR="0086407F" w:rsidRPr="0086407F">
        <w:rPr>
          <w:color w:val="212121"/>
          <w:szCs w:val="26"/>
          <w:lang w:val="vi-VN"/>
        </w:rPr>
        <w:t xml:space="preserve"> dẫn đến tình trạng ùn ứ</w:t>
      </w:r>
      <w:r w:rsidR="009914C8">
        <w:rPr>
          <w:color w:val="212121"/>
          <w:szCs w:val="26"/>
          <w:lang w:val="vi-VN"/>
        </w:rPr>
        <w:t>;</w:t>
      </w:r>
      <w:r w:rsidRPr="001D77D6">
        <w:rPr>
          <w:color w:val="212121"/>
          <w:szCs w:val="26"/>
          <w:lang w:val="vi-VN"/>
        </w:rPr>
        <w:t xml:space="preserve"> đặc biệt là trong các công ty lớn, trung tâm thương mại, các trường đại học hay những nơi có quy mô bãi giữ xe lớn.</w:t>
      </w:r>
    </w:p>
    <w:p w14:paraId="4AB9B869" w14:textId="77777777" w:rsidR="0092507D" w:rsidRPr="001D77D6" w:rsidRDefault="00DA0C24" w:rsidP="008F5A9B">
      <w:pPr>
        <w:pStyle w:val="ListParagraph"/>
        <w:ind w:left="0" w:firstLine="284"/>
        <w:rPr>
          <w:color w:val="212121"/>
          <w:szCs w:val="26"/>
          <w:lang w:val="vi-VN"/>
        </w:rPr>
      </w:pPr>
      <w:r>
        <w:rPr>
          <w:color w:val="212121"/>
          <w:szCs w:val="26"/>
          <w:lang w:val="vi-VN"/>
        </w:rPr>
        <w:t>Do đó</w:t>
      </w:r>
      <w:r w:rsidR="0092507D" w:rsidRPr="001D77D6">
        <w:rPr>
          <w:color w:val="212121"/>
          <w:szCs w:val="26"/>
          <w:lang w:val="vi-VN"/>
        </w:rPr>
        <w:t xml:space="preserve">, </w:t>
      </w:r>
      <w:r w:rsidR="009914C8">
        <w:rPr>
          <w:color w:val="212121"/>
          <w:szCs w:val="26"/>
          <w:lang w:val="vi-VN"/>
        </w:rPr>
        <w:t>bãi giữ xe</w:t>
      </w:r>
      <w:r w:rsidR="009914C8" w:rsidRPr="001D77D6">
        <w:rPr>
          <w:color w:val="212121"/>
          <w:szCs w:val="26"/>
          <w:lang w:val="vi-VN"/>
        </w:rPr>
        <w:t xml:space="preserve"> </w:t>
      </w:r>
      <w:r w:rsidR="0092507D" w:rsidRPr="001D77D6">
        <w:rPr>
          <w:color w:val="212121"/>
          <w:szCs w:val="26"/>
          <w:lang w:val="vi-VN"/>
        </w:rPr>
        <w:t>cần được cải thiện bằng cách đưa</w:t>
      </w:r>
      <w:r w:rsidR="009914C8" w:rsidRPr="009914C8">
        <w:rPr>
          <w:color w:val="212121"/>
          <w:szCs w:val="26"/>
          <w:lang w:val="vi-VN"/>
        </w:rPr>
        <w:t xml:space="preserve"> vào các công nghệ</w:t>
      </w:r>
      <w:r w:rsidR="0092507D" w:rsidRPr="001D77D6">
        <w:rPr>
          <w:color w:val="212121"/>
          <w:szCs w:val="26"/>
          <w:lang w:val="vi-VN"/>
        </w:rPr>
        <w:t xml:space="preserve"> </w:t>
      </w:r>
      <w:r w:rsidR="009216EF" w:rsidRPr="009216EF">
        <w:rPr>
          <w:color w:val="212121"/>
          <w:szCs w:val="26"/>
          <w:lang w:val="vi-VN"/>
        </w:rPr>
        <w:t xml:space="preserve">4.0. </w:t>
      </w:r>
      <w:r w:rsidR="0092507D" w:rsidRPr="001D77D6">
        <w:rPr>
          <w:color w:val="212121"/>
          <w:szCs w:val="26"/>
          <w:lang w:val="vi-VN"/>
        </w:rPr>
        <w:t xml:space="preserve">Với sự hỗ trợ của Raspberry Pi và xử lý hình ảnh kết hợp </w:t>
      </w:r>
      <w:r w:rsidR="004416A7" w:rsidRPr="00011403">
        <w:rPr>
          <w:color w:val="212121"/>
          <w:szCs w:val="26"/>
          <w:lang w:val="vi-VN"/>
        </w:rPr>
        <w:t xml:space="preserve">với </w:t>
      </w:r>
      <w:r w:rsidR="0092507D" w:rsidRPr="001D77D6">
        <w:rPr>
          <w:color w:val="212121"/>
          <w:szCs w:val="26"/>
          <w:lang w:val="vi-VN"/>
        </w:rPr>
        <w:t xml:space="preserve">quẹt thẻ RFID, </w:t>
      </w:r>
      <w:r w:rsidR="00CA255E">
        <w:rPr>
          <w:color w:val="212121"/>
          <w:szCs w:val="26"/>
          <w:lang w:val="vi-VN"/>
        </w:rPr>
        <w:t xml:space="preserve">bãi giữ xe </w:t>
      </w:r>
      <w:r w:rsidR="0092507D" w:rsidRPr="001D77D6">
        <w:rPr>
          <w:color w:val="212121"/>
          <w:szCs w:val="26"/>
          <w:lang w:val="vi-VN"/>
        </w:rPr>
        <w:t xml:space="preserve">truyền thống có thể được chuyển đổi thành một trong những hệ thống thông minh. Hệ thống này giúp </w:t>
      </w:r>
      <w:r w:rsidR="009914C8" w:rsidRPr="009914C8">
        <w:rPr>
          <w:color w:val="212121"/>
          <w:szCs w:val="26"/>
          <w:lang w:val="vi-VN"/>
        </w:rPr>
        <w:t xml:space="preserve">người dùng tự nhận diện </w:t>
      </w:r>
      <w:r w:rsidR="009914C8">
        <w:rPr>
          <w:color w:val="212121"/>
          <w:szCs w:val="26"/>
          <w:lang w:val="vi-VN"/>
        </w:rPr>
        <w:t>sức chứa</w:t>
      </w:r>
      <w:r w:rsidR="009914C8" w:rsidRPr="009914C8">
        <w:rPr>
          <w:color w:val="212121"/>
          <w:szCs w:val="26"/>
          <w:lang w:val="vi-VN"/>
        </w:rPr>
        <w:t xml:space="preserve"> của bãi</w:t>
      </w:r>
      <w:r w:rsidR="009914C8">
        <w:rPr>
          <w:color w:val="212121"/>
          <w:szCs w:val="26"/>
          <w:lang w:val="vi-VN"/>
        </w:rPr>
        <w:t xml:space="preserve"> giữ xe và người dùng cũng tự động </w:t>
      </w:r>
      <w:r w:rsidR="009914C8" w:rsidRPr="009914C8">
        <w:rPr>
          <w:color w:val="212121"/>
          <w:szCs w:val="26"/>
          <w:lang w:val="vi-VN"/>
        </w:rPr>
        <w:t>thực hiện việc ra vào</w:t>
      </w:r>
      <w:r w:rsidR="009914C8">
        <w:rPr>
          <w:color w:val="212121"/>
          <w:szCs w:val="26"/>
          <w:lang w:val="vi-VN"/>
        </w:rPr>
        <w:t xml:space="preserve"> một cách tự động.</w:t>
      </w:r>
    </w:p>
    <w:p w14:paraId="51E47F5E" w14:textId="77777777" w:rsidR="0092507D" w:rsidRPr="001D77D6" w:rsidRDefault="0092507D" w:rsidP="008F5A9B">
      <w:pPr>
        <w:pStyle w:val="ListParagraph"/>
        <w:ind w:left="0" w:firstLine="284"/>
        <w:rPr>
          <w:color w:val="212121"/>
          <w:szCs w:val="26"/>
          <w:lang w:val="vi-VN"/>
        </w:rPr>
      </w:pPr>
      <w:r w:rsidRPr="001D77D6">
        <w:rPr>
          <w:color w:val="212121"/>
          <w:szCs w:val="26"/>
          <w:lang w:val="vi-VN"/>
        </w:rPr>
        <w:t xml:space="preserve">Quản lí bằng quẹt thẻ RFID được sử dụng để kiểm </w:t>
      </w:r>
      <w:r w:rsidR="009914C8" w:rsidRPr="009914C8">
        <w:rPr>
          <w:color w:val="212121"/>
          <w:szCs w:val="26"/>
          <w:lang w:val="vi-VN"/>
        </w:rPr>
        <w:t>s</w:t>
      </w:r>
      <w:r w:rsidR="009914C8">
        <w:rPr>
          <w:color w:val="212121"/>
          <w:szCs w:val="26"/>
          <w:lang w:val="vi-VN"/>
        </w:rPr>
        <w:t xml:space="preserve">oát chặt chẽ </w:t>
      </w:r>
      <w:r w:rsidR="00E04A52" w:rsidRPr="00E04A52">
        <w:rPr>
          <w:color w:val="212121"/>
          <w:szCs w:val="26"/>
          <w:lang w:val="vi-VN"/>
        </w:rPr>
        <w:t>phương tiện và thông tin người dùng</w:t>
      </w:r>
      <w:r w:rsidRPr="001D77D6">
        <w:rPr>
          <w:color w:val="212121"/>
          <w:szCs w:val="26"/>
          <w:lang w:val="vi-VN"/>
        </w:rPr>
        <w:t>. Sau khi qua thuật toán xử lý ảnh, biển số sẽ được trích ra từ biển số xe của người dùng</w:t>
      </w:r>
      <w:r w:rsidR="0050292E">
        <w:rPr>
          <w:color w:val="212121"/>
          <w:szCs w:val="26"/>
          <w:lang w:val="vi-VN"/>
        </w:rPr>
        <w:t xml:space="preserve"> và gửi tới máy chủ</w:t>
      </w:r>
      <w:r w:rsidR="00E04A52" w:rsidRPr="00E04A52">
        <w:rPr>
          <w:color w:val="212121"/>
          <w:szCs w:val="26"/>
          <w:lang w:val="vi-VN"/>
        </w:rPr>
        <w:t xml:space="preserve">, máy chủ lưu thông tin đảm bảo vấn </w:t>
      </w:r>
      <w:r w:rsidR="00E04A52" w:rsidRPr="00E04A52">
        <w:rPr>
          <w:color w:val="212121"/>
          <w:szCs w:val="26"/>
          <w:lang w:val="vi-VN"/>
        </w:rPr>
        <w:lastRenderedPageBreak/>
        <w:t>đề an ninh trong bãi giữ xe</w:t>
      </w:r>
      <w:r w:rsidRPr="001D77D6">
        <w:rPr>
          <w:color w:val="212121"/>
          <w:szCs w:val="26"/>
          <w:lang w:val="vi-VN"/>
        </w:rPr>
        <w:t>. Trong thời</w:t>
      </w:r>
      <w:r w:rsidR="00E04A52">
        <w:rPr>
          <w:color w:val="212121"/>
          <w:szCs w:val="26"/>
          <w:lang w:val="vi-VN"/>
        </w:rPr>
        <w:t xml:space="preserve"> gian tương tự, bãi giữ xe sẽ đưa ra </w:t>
      </w:r>
      <w:r w:rsidR="00113E0C">
        <w:rPr>
          <w:color w:val="212121"/>
          <w:szCs w:val="26"/>
          <w:lang w:val="vi-VN"/>
        </w:rPr>
        <w:t xml:space="preserve">số lượng chỗ trống </w:t>
      </w:r>
      <w:r w:rsidRPr="001D77D6">
        <w:rPr>
          <w:color w:val="212121"/>
          <w:szCs w:val="26"/>
          <w:lang w:val="vi-VN"/>
        </w:rPr>
        <w:t xml:space="preserve">chính xác tại </w:t>
      </w:r>
      <w:r w:rsidR="00CA255E">
        <w:rPr>
          <w:color w:val="212121"/>
          <w:szCs w:val="26"/>
          <w:lang w:val="vi-VN"/>
        </w:rPr>
        <w:t>b</w:t>
      </w:r>
      <w:r w:rsidR="00BC5C87">
        <w:rPr>
          <w:color w:val="212121"/>
          <w:szCs w:val="26"/>
          <w:lang w:val="vi-VN"/>
        </w:rPr>
        <w:t>ãi giữ xe</w:t>
      </w:r>
      <w:r w:rsidR="00E04A52" w:rsidRPr="00E04A52">
        <w:rPr>
          <w:color w:val="212121"/>
          <w:szCs w:val="26"/>
          <w:lang w:val="vi-VN"/>
        </w:rPr>
        <w:t xml:space="preserve"> giúp người d</w:t>
      </w:r>
      <w:r w:rsidR="00E04A52">
        <w:rPr>
          <w:color w:val="212121"/>
          <w:szCs w:val="26"/>
          <w:lang w:val="vi-VN"/>
        </w:rPr>
        <w:t xml:space="preserve">ùng </w:t>
      </w:r>
      <w:r w:rsidR="00011403">
        <w:rPr>
          <w:color w:val="212121"/>
          <w:szCs w:val="26"/>
          <w:lang w:val="vi-VN"/>
        </w:rPr>
        <w:t>nhận diện chính xác sức chứa</w:t>
      </w:r>
      <w:r w:rsidR="00E04A52">
        <w:rPr>
          <w:color w:val="212121"/>
          <w:szCs w:val="26"/>
          <w:lang w:val="vi-VN"/>
        </w:rPr>
        <w:t>, tiết kiệm thời gian và</w:t>
      </w:r>
      <w:r w:rsidR="00E04A52" w:rsidRPr="00E04A52">
        <w:rPr>
          <w:color w:val="212121"/>
          <w:szCs w:val="26"/>
          <w:lang w:val="vi-VN"/>
        </w:rPr>
        <w:t xml:space="preserve"> tránh tình trạng ùn ứ tại các ngõ ra và ngõ vào</w:t>
      </w:r>
      <w:r w:rsidRPr="001D77D6">
        <w:rPr>
          <w:color w:val="212121"/>
          <w:szCs w:val="26"/>
          <w:lang w:val="vi-VN"/>
        </w:rPr>
        <w:t>.</w:t>
      </w:r>
    </w:p>
    <w:p w14:paraId="45F71037" w14:textId="77777777" w:rsidR="0092507D" w:rsidRDefault="0092507D" w:rsidP="0092507D">
      <w:pPr>
        <w:pStyle w:val="Heading2"/>
        <w:numPr>
          <w:ilvl w:val="1"/>
          <w:numId w:val="3"/>
        </w:numPr>
        <w:jc w:val="left"/>
      </w:pPr>
      <w:bookmarkStart w:id="8" w:name="_Toc517383452"/>
      <w:bookmarkStart w:id="9" w:name="_Toc535106898"/>
      <w:r>
        <w:t>Mục tiêu nghiên cứu</w:t>
      </w:r>
      <w:bookmarkEnd w:id="8"/>
      <w:bookmarkEnd w:id="9"/>
    </w:p>
    <w:p w14:paraId="3235EA5E" w14:textId="77777777" w:rsidR="0092507D" w:rsidRPr="007D52DD" w:rsidRDefault="0092507D" w:rsidP="00E533CB">
      <w:pPr>
        <w:pStyle w:val="ListParagraph"/>
        <w:ind w:left="0" w:firstLine="284"/>
        <w:rPr>
          <w:color w:val="212121"/>
          <w:szCs w:val="26"/>
          <w:lang w:val="vi-VN"/>
        </w:rPr>
      </w:pPr>
      <w:r w:rsidRPr="007D52DD">
        <w:rPr>
          <w:color w:val="212121"/>
          <w:szCs w:val="26"/>
          <w:lang w:val="vi-VN"/>
        </w:rPr>
        <w:t>Mục tiêu là thiết lập ra một hệ thống quản lý xe vào ra</w:t>
      </w:r>
      <w:r w:rsidR="00CA255E" w:rsidRPr="00E533CB">
        <w:rPr>
          <w:color w:val="212121"/>
          <w:szCs w:val="26"/>
          <w:lang w:val="vi-VN"/>
        </w:rPr>
        <w:t>,</w:t>
      </w:r>
      <w:r w:rsidRPr="007D52DD">
        <w:rPr>
          <w:color w:val="212121"/>
          <w:szCs w:val="26"/>
          <w:lang w:val="vi-VN"/>
        </w:rPr>
        <w:t xml:space="preserve"> </w:t>
      </w:r>
      <w:r w:rsidR="00E04A52" w:rsidRPr="00E533CB">
        <w:rPr>
          <w:color w:val="212121"/>
          <w:szCs w:val="26"/>
          <w:lang w:val="vi-VN"/>
        </w:rPr>
        <w:t>hệ thống</w:t>
      </w:r>
      <w:r w:rsidRPr="007D52DD">
        <w:rPr>
          <w:color w:val="212121"/>
          <w:szCs w:val="26"/>
          <w:lang w:val="vi-VN"/>
        </w:rPr>
        <w:t xml:space="preserve"> thu thập và xử lý hình ảnh cũng như dữ liệu về thông tin người dùng vào gửi xe. Bên cạnh đó</w:t>
      </w:r>
      <w:r w:rsidR="002E0756" w:rsidRPr="00EB07F0">
        <w:rPr>
          <w:color w:val="212121"/>
          <w:szCs w:val="26"/>
          <w:lang w:val="vi-VN"/>
        </w:rPr>
        <w:t>,</w:t>
      </w:r>
      <w:r w:rsidRPr="007D52DD">
        <w:rPr>
          <w:color w:val="212121"/>
          <w:szCs w:val="26"/>
          <w:lang w:val="vi-VN"/>
        </w:rPr>
        <w:t xml:space="preserve"> một hệ thống các cảm biến phục vụ cho việc thông báo sắp hết chỗ trống để người dùng đến sau đó kịp thời nắm bắt và chủ động di chuyển qua khu vực gửi xe khác.</w:t>
      </w:r>
    </w:p>
    <w:p w14:paraId="596CF090" w14:textId="77777777" w:rsidR="0092507D" w:rsidRPr="007D52DD" w:rsidRDefault="0092507D" w:rsidP="00E533CB">
      <w:pPr>
        <w:pStyle w:val="ListParagraph"/>
        <w:ind w:left="0" w:firstLine="284"/>
        <w:rPr>
          <w:color w:val="212121"/>
          <w:szCs w:val="26"/>
          <w:lang w:val="vi-VN"/>
        </w:rPr>
      </w:pPr>
      <w:r w:rsidRPr="007D52DD">
        <w:rPr>
          <w:color w:val="212121"/>
          <w:szCs w:val="26"/>
          <w:lang w:val="vi-VN"/>
        </w:rPr>
        <w:t>Cuối cùng</w:t>
      </w:r>
      <w:r w:rsidR="0087718E" w:rsidRPr="00EB07F0">
        <w:rPr>
          <w:color w:val="212121"/>
          <w:szCs w:val="26"/>
          <w:lang w:val="vi-VN"/>
        </w:rPr>
        <w:t>,</w:t>
      </w:r>
      <w:r w:rsidRPr="007D52DD">
        <w:rPr>
          <w:color w:val="212121"/>
          <w:szCs w:val="26"/>
          <w:lang w:val="vi-VN"/>
        </w:rPr>
        <w:t xml:space="preserve"> phương thức thanh toán phí gửi xe hoàn toàn tự động thực hiện bởi người dùng. Tính sáng tạo là người dùng có thể chủ động trong việc lựa chọn khu vực gửi xe, chủ động xác nhận các thao tác khi vào gửi hoặc khi lấy xe ra trong khu vực nhà xe và người dùng là người chủ động trực tiếp thanh toán phí gửi xe bằng chính thẻ của mình.</w:t>
      </w:r>
    </w:p>
    <w:p w14:paraId="4355AB0A" w14:textId="77777777" w:rsidR="0092507D" w:rsidRPr="007D52DD" w:rsidRDefault="0092507D" w:rsidP="00E533CB">
      <w:pPr>
        <w:pStyle w:val="ListParagraph"/>
        <w:ind w:left="0" w:firstLine="284"/>
        <w:rPr>
          <w:color w:val="212121"/>
          <w:szCs w:val="26"/>
          <w:lang w:val="vi-VN"/>
        </w:rPr>
      </w:pPr>
      <w:r w:rsidRPr="007D52DD">
        <w:rPr>
          <w:color w:val="212121"/>
          <w:szCs w:val="26"/>
          <w:lang w:val="vi-VN"/>
        </w:rPr>
        <w:t xml:space="preserve">Phương pháp này giúp hệ thống </w:t>
      </w:r>
      <w:r w:rsidR="00CA255E">
        <w:rPr>
          <w:color w:val="212121"/>
          <w:szCs w:val="26"/>
          <w:lang w:val="vi-VN"/>
        </w:rPr>
        <w:t xml:space="preserve">bãi giữ xe </w:t>
      </w:r>
      <w:r w:rsidRPr="007D52DD">
        <w:rPr>
          <w:color w:val="212121"/>
          <w:szCs w:val="26"/>
          <w:lang w:val="vi-VN"/>
        </w:rPr>
        <w:t>tiết kiệm được nhân lực bảo vệ, đồng thời tiết kiệm thời gian cho người dùng</w:t>
      </w:r>
      <w:r w:rsidRPr="00A87737">
        <w:rPr>
          <w:color w:val="212121"/>
          <w:szCs w:val="26"/>
          <w:lang w:val="vi-VN"/>
        </w:rPr>
        <w:t>,</w:t>
      </w:r>
      <w:r w:rsidRPr="007D52DD">
        <w:rPr>
          <w:color w:val="212121"/>
          <w:szCs w:val="26"/>
          <w:lang w:val="vi-VN"/>
        </w:rPr>
        <w:t xml:space="preserve"> đặc biệt vào giờ cao điểm.</w:t>
      </w:r>
    </w:p>
    <w:p w14:paraId="488F7998" w14:textId="77777777" w:rsidR="0092507D" w:rsidRDefault="0092507D" w:rsidP="0092507D">
      <w:pPr>
        <w:pStyle w:val="Heading2"/>
        <w:numPr>
          <w:ilvl w:val="1"/>
          <w:numId w:val="3"/>
        </w:numPr>
        <w:jc w:val="left"/>
      </w:pPr>
      <w:bookmarkStart w:id="10" w:name="_Toc318788580"/>
      <w:bookmarkStart w:id="11" w:name="_Toc319296754"/>
      <w:bookmarkStart w:id="12" w:name="_Toc319296802"/>
      <w:bookmarkStart w:id="13" w:name="_Toc319309208"/>
      <w:bookmarkStart w:id="14" w:name="_Toc319309316"/>
      <w:bookmarkStart w:id="15" w:name="_Toc319318785"/>
      <w:bookmarkStart w:id="16" w:name="_Toc319384934"/>
      <w:bookmarkStart w:id="17" w:name="_Toc319389078"/>
      <w:bookmarkStart w:id="18" w:name="_Toc319465920"/>
      <w:bookmarkStart w:id="19" w:name="_Toc319471848"/>
      <w:bookmarkStart w:id="20" w:name="_Toc319473433"/>
      <w:bookmarkStart w:id="21" w:name="_Toc319725904"/>
      <w:bookmarkStart w:id="22" w:name="_Toc319735972"/>
      <w:bookmarkStart w:id="23" w:name="_Toc319748675"/>
      <w:bookmarkStart w:id="24" w:name="_Toc320006616"/>
      <w:bookmarkStart w:id="25" w:name="_Toc320072244"/>
      <w:r w:rsidRPr="00A87737">
        <w:rPr>
          <w:lang w:val="vi-VN"/>
        </w:rPr>
        <w:t xml:space="preserve"> </w:t>
      </w:r>
      <w:bookmarkStart w:id="26" w:name="_Toc517383453"/>
      <w:bookmarkStart w:id="27" w:name="_Toc535106899"/>
      <w:r>
        <w:t>Đối tượng nghiên cứu</w:t>
      </w:r>
      <w:bookmarkEnd w:id="26"/>
      <w:bookmarkEnd w:id="27"/>
    </w:p>
    <w:p w14:paraId="4338A9B0" w14:textId="77777777" w:rsidR="0092507D" w:rsidRPr="00A51201" w:rsidRDefault="0092507D" w:rsidP="00E533CB">
      <w:pPr>
        <w:pStyle w:val="ListParagraph"/>
        <w:numPr>
          <w:ilvl w:val="0"/>
          <w:numId w:val="25"/>
        </w:numPr>
        <w:ind w:left="0" w:firstLine="0"/>
      </w:pPr>
      <w:r>
        <w:t xml:space="preserve">Thực hiện trên máy tính nhúng </w:t>
      </w:r>
      <w:r w:rsidRPr="00FC40AC">
        <w:rPr>
          <w:color w:val="212121"/>
          <w:szCs w:val="26"/>
          <w:lang w:val="vi-VN"/>
        </w:rPr>
        <w:t>Raspberry Pi</w:t>
      </w:r>
      <w:r w:rsidR="00AC22C0">
        <w:rPr>
          <w:color w:val="212121"/>
          <w:szCs w:val="26"/>
        </w:rPr>
        <w:t>.</w:t>
      </w:r>
    </w:p>
    <w:p w14:paraId="6FD2AD3C" w14:textId="77777777" w:rsidR="0092507D" w:rsidRPr="004170BF" w:rsidRDefault="0092507D" w:rsidP="00E533CB">
      <w:pPr>
        <w:pStyle w:val="ListParagraph"/>
        <w:numPr>
          <w:ilvl w:val="0"/>
          <w:numId w:val="25"/>
        </w:numPr>
        <w:ind w:left="0" w:firstLine="0"/>
      </w:pPr>
      <w:r>
        <w:rPr>
          <w:color w:val="212121"/>
          <w:szCs w:val="26"/>
        </w:rPr>
        <w:t>Sử</w:t>
      </w:r>
      <w:r w:rsidR="00AC22C0">
        <w:rPr>
          <w:color w:val="212121"/>
          <w:szCs w:val="26"/>
        </w:rPr>
        <w:t xml:space="preserve"> dụng ngôn ngữ lập trình Python.</w:t>
      </w:r>
    </w:p>
    <w:p w14:paraId="004CD102" w14:textId="77777777" w:rsidR="0092507D" w:rsidRDefault="0092507D" w:rsidP="00E533CB">
      <w:pPr>
        <w:pStyle w:val="ListParagraph"/>
        <w:numPr>
          <w:ilvl w:val="0"/>
          <w:numId w:val="25"/>
        </w:numPr>
        <w:ind w:left="0" w:firstLine="0"/>
      </w:pPr>
      <w:r>
        <w:t xml:space="preserve">Ứng dụng công </w:t>
      </w:r>
      <w:r w:rsidR="00AC22C0">
        <w:t>nghệ xử lý ảnh và công ngệ RFID.</w:t>
      </w:r>
    </w:p>
    <w:p w14:paraId="1DFAF718" w14:textId="77777777" w:rsidR="0092507D" w:rsidRPr="00A51201" w:rsidRDefault="0092507D" w:rsidP="00E533CB">
      <w:pPr>
        <w:pStyle w:val="ListParagraph"/>
        <w:numPr>
          <w:ilvl w:val="0"/>
          <w:numId w:val="25"/>
        </w:numPr>
        <w:ind w:left="0" w:firstLine="0"/>
      </w:pPr>
      <w:r>
        <w:t xml:space="preserve">Dữ liệu được truy xuất dựa trên xử lý </w:t>
      </w:r>
      <w:r w:rsidR="00E04A52">
        <w:t>cơ sở dữ liệu (Database)</w:t>
      </w:r>
      <w:r>
        <w:t>.</w:t>
      </w:r>
    </w:p>
    <w:p w14:paraId="3FE6247E" w14:textId="77777777" w:rsidR="0092507D" w:rsidRPr="00A51201" w:rsidRDefault="0092507D" w:rsidP="0092507D">
      <w:pPr>
        <w:pStyle w:val="Heading2"/>
        <w:numPr>
          <w:ilvl w:val="1"/>
          <w:numId w:val="3"/>
        </w:numPr>
        <w:jc w:val="left"/>
      </w:pPr>
      <w:r>
        <w:t xml:space="preserve"> </w:t>
      </w:r>
      <w:bookmarkStart w:id="28" w:name="_Toc517383454"/>
      <w:bookmarkStart w:id="29" w:name="_Toc535106900"/>
      <w:r>
        <w:t>Hướng thực hiện</w:t>
      </w:r>
      <w:bookmarkEnd w:id="28"/>
      <w:bookmarkEnd w:id="29"/>
    </w:p>
    <w:p w14:paraId="7B12D6A7" w14:textId="77777777" w:rsidR="0092507D" w:rsidRPr="00A85C86" w:rsidRDefault="0092507D" w:rsidP="00E533CB">
      <w:pPr>
        <w:pStyle w:val="ListParagraph"/>
        <w:numPr>
          <w:ilvl w:val="0"/>
          <w:numId w:val="25"/>
        </w:numPr>
        <w:ind w:left="0" w:firstLine="0"/>
        <w:rPr>
          <w:color w:val="212121"/>
          <w:szCs w:val="26"/>
        </w:rPr>
      </w:pPr>
      <w:r w:rsidRPr="00A85C86">
        <w:rPr>
          <w:color w:val="212121"/>
          <w:szCs w:val="26"/>
        </w:rPr>
        <w:t>Ứng dụng xử lý ảnh để x</w:t>
      </w:r>
      <w:r w:rsidR="00AC22C0">
        <w:rPr>
          <w:color w:val="212121"/>
          <w:szCs w:val="26"/>
        </w:rPr>
        <w:t>ác định và nhận diện biển số xe.</w:t>
      </w:r>
    </w:p>
    <w:p w14:paraId="1CC1BF8E" w14:textId="77777777" w:rsidR="0092507D" w:rsidRPr="00A85C86" w:rsidRDefault="0092507D" w:rsidP="00E533CB">
      <w:pPr>
        <w:pStyle w:val="ListParagraph"/>
        <w:numPr>
          <w:ilvl w:val="0"/>
          <w:numId w:val="25"/>
        </w:numPr>
        <w:ind w:left="0" w:firstLine="0"/>
        <w:rPr>
          <w:color w:val="212121"/>
          <w:szCs w:val="26"/>
        </w:rPr>
      </w:pPr>
      <w:r w:rsidRPr="00A85C86">
        <w:rPr>
          <w:color w:val="212121"/>
          <w:szCs w:val="26"/>
        </w:rPr>
        <w:t xml:space="preserve">Hệ thống quẹt thẻ bằng thẻ RFID có tích hợp NFC nhận diện </w:t>
      </w:r>
      <w:r w:rsidR="002313C3">
        <w:rPr>
          <w:color w:val="212121"/>
          <w:szCs w:val="26"/>
        </w:rPr>
        <w:t>thông tin người dùng</w:t>
      </w:r>
      <w:r w:rsidR="0086407F">
        <w:rPr>
          <w:color w:val="212121"/>
          <w:szCs w:val="26"/>
        </w:rPr>
        <w:t xml:space="preserve"> và t</w:t>
      </w:r>
      <w:r w:rsidR="0086407F" w:rsidRPr="00A85C86">
        <w:rPr>
          <w:color w:val="212121"/>
          <w:szCs w:val="26"/>
        </w:rPr>
        <w:t xml:space="preserve">ự </w:t>
      </w:r>
      <w:r w:rsidR="0086407F" w:rsidRPr="00E533CB">
        <w:t>động</w:t>
      </w:r>
      <w:r w:rsidR="0086407F" w:rsidRPr="00A85C86">
        <w:rPr>
          <w:color w:val="212121"/>
          <w:szCs w:val="26"/>
        </w:rPr>
        <w:t xml:space="preserve"> thanh toán phí gửi xe</w:t>
      </w:r>
      <w:r w:rsidR="00AC22C0">
        <w:rPr>
          <w:color w:val="212121"/>
          <w:szCs w:val="26"/>
        </w:rPr>
        <w:t>.</w:t>
      </w:r>
    </w:p>
    <w:p w14:paraId="4FDE59DD" w14:textId="77777777" w:rsidR="0092507D" w:rsidRPr="0086407F" w:rsidRDefault="0092507D" w:rsidP="00E533CB">
      <w:pPr>
        <w:pStyle w:val="ListParagraph"/>
        <w:numPr>
          <w:ilvl w:val="0"/>
          <w:numId w:val="25"/>
        </w:numPr>
        <w:ind w:left="0" w:firstLine="0"/>
        <w:rPr>
          <w:color w:val="212121"/>
          <w:szCs w:val="26"/>
        </w:rPr>
      </w:pPr>
      <w:r w:rsidRPr="00A85C86">
        <w:rPr>
          <w:color w:val="212121"/>
          <w:szCs w:val="26"/>
        </w:rPr>
        <w:t xml:space="preserve">Thông báo cho người </w:t>
      </w:r>
      <w:r w:rsidR="00113E0C">
        <w:rPr>
          <w:color w:val="212121"/>
          <w:szCs w:val="26"/>
        </w:rPr>
        <w:t>dùng</w:t>
      </w:r>
      <w:r w:rsidRPr="00A85C86">
        <w:rPr>
          <w:color w:val="212121"/>
          <w:szCs w:val="26"/>
        </w:rPr>
        <w:t xml:space="preserve"> biết được tình trạng </w:t>
      </w:r>
      <w:r w:rsidR="00113E0C">
        <w:rPr>
          <w:color w:val="212121"/>
          <w:szCs w:val="26"/>
        </w:rPr>
        <w:t>bãi giữ xe</w:t>
      </w:r>
      <w:r w:rsidRPr="00A85C86">
        <w:rPr>
          <w:color w:val="212121"/>
          <w:szCs w:val="26"/>
        </w:rPr>
        <w:t xml:space="preserve"> có còn sức chứa hay không.</w:t>
      </w:r>
      <w:r w:rsidRPr="0086407F">
        <w:rPr>
          <w:color w:val="212121"/>
          <w:szCs w:val="26"/>
        </w:rPr>
        <w:br w:type="page"/>
      </w:r>
    </w:p>
    <w:p w14:paraId="202A64BB" w14:textId="77777777" w:rsidR="0092507D" w:rsidRDefault="0092507D" w:rsidP="0092507D">
      <w:pPr>
        <w:pStyle w:val="Heading1"/>
      </w:pPr>
      <w:bookmarkStart w:id="30" w:name="_Toc517383455"/>
      <w:bookmarkStart w:id="31" w:name="_Toc535106901"/>
      <w:r>
        <w:lastRenderedPageBreak/>
        <w:t>CƠ SỞ LÝ THUYẾT</w:t>
      </w:r>
      <w:bookmarkEnd w:id="30"/>
      <w:bookmarkEnd w:id="31"/>
    </w:p>
    <w:p w14:paraId="15670D90" w14:textId="77777777" w:rsidR="0092507D" w:rsidRDefault="0092507D" w:rsidP="0092507D">
      <w:pPr>
        <w:pStyle w:val="Heading2"/>
        <w:numPr>
          <w:ilvl w:val="1"/>
          <w:numId w:val="3"/>
        </w:numPr>
      </w:pPr>
      <w:r>
        <w:t xml:space="preserve"> </w:t>
      </w:r>
      <w:bookmarkStart w:id="32" w:name="_Toc517383456"/>
      <w:bookmarkStart w:id="33" w:name="_Toc535106902"/>
      <w:r>
        <w:t>Công nghệ xử lý ảnh</w:t>
      </w:r>
      <w:bookmarkEnd w:id="32"/>
      <w:bookmarkEnd w:id="33"/>
    </w:p>
    <w:p w14:paraId="2D80068F" w14:textId="77777777" w:rsidR="0092507D" w:rsidRDefault="0092507D" w:rsidP="00E533CB">
      <w:pPr>
        <w:pStyle w:val="ListParagraph"/>
        <w:numPr>
          <w:ilvl w:val="0"/>
          <w:numId w:val="25"/>
        </w:numPr>
        <w:ind w:left="0" w:firstLine="0"/>
      </w:pPr>
      <w:r>
        <w:t xml:space="preserve">Xử lý ảnh là một phương pháp thao tác trên hình ảnh để có được một hình ảnh mới được nâng cao hơn hoặc có thể lấy được một số thông tin cần thiết từ hình ảnh đó. Đây là một loại xử lý tín hiệu mà tín hiệu được đưa vào là hình ảnh và lấy ra là hình ảnh hoặc đặc trưng trích xuất từ hình ảnh đó. Hiện nay, xử lý ảnh được coi là ngành nghiên cứu cốt lõi trong các lĩnh vực kỹ thuật và khoa học máy tính hay </w:t>
      </w:r>
      <w:r w:rsidR="00CA255E">
        <w:t>t</w:t>
      </w:r>
      <w:r>
        <w:t>hị giác máy tính.</w:t>
      </w:r>
    </w:p>
    <w:p w14:paraId="23886D19" w14:textId="77777777" w:rsidR="0092507D" w:rsidRDefault="0092507D" w:rsidP="00E533CB">
      <w:pPr>
        <w:pStyle w:val="ListParagraph"/>
        <w:numPr>
          <w:ilvl w:val="0"/>
          <w:numId w:val="25"/>
        </w:numPr>
        <w:ind w:left="0" w:firstLine="0"/>
      </w:pPr>
      <w:r>
        <w:t>Xử lý ảnh bao gồm ba bước cơ bản:</w:t>
      </w:r>
    </w:p>
    <w:p w14:paraId="43CE270E" w14:textId="77777777" w:rsidR="0092507D" w:rsidRDefault="0092507D" w:rsidP="00E533CB">
      <w:pPr>
        <w:pStyle w:val="ListParagraph"/>
        <w:numPr>
          <w:ilvl w:val="0"/>
          <w:numId w:val="31"/>
        </w:numPr>
        <w:ind w:left="709" w:hanging="283"/>
      </w:pPr>
      <w:r>
        <w:t xml:space="preserve">Nhập dữ liệu hình ảnh qua </w:t>
      </w:r>
      <w:r w:rsidR="00AC22C0">
        <w:t>các công cụ chuyển đổi hình ảnh;</w:t>
      </w:r>
    </w:p>
    <w:p w14:paraId="56BD2F28" w14:textId="77777777" w:rsidR="0092507D" w:rsidRDefault="00AC22C0" w:rsidP="00E533CB">
      <w:pPr>
        <w:pStyle w:val="ListParagraph"/>
        <w:numPr>
          <w:ilvl w:val="0"/>
          <w:numId w:val="31"/>
        </w:numPr>
        <w:ind w:left="709" w:hanging="283"/>
      </w:pPr>
      <w:r>
        <w:t>Phân tích và xử lý hình ảnh;</w:t>
      </w:r>
    </w:p>
    <w:p w14:paraId="32C70107" w14:textId="77777777" w:rsidR="0092507D" w:rsidRDefault="0092507D" w:rsidP="00E533CB">
      <w:pPr>
        <w:pStyle w:val="ListParagraph"/>
        <w:numPr>
          <w:ilvl w:val="0"/>
          <w:numId w:val="31"/>
        </w:numPr>
        <w:ind w:left="709" w:hanging="283"/>
      </w:pPr>
      <w:r>
        <w:t>Dữ liệu đưa ra là hình ảnh hoặc các dữ liệu báo cáo dựa trên việc phân tích trích xuất từ hình ảnh</w:t>
      </w:r>
      <w:r w:rsidR="00784261">
        <w:t>.</w:t>
      </w:r>
    </w:p>
    <w:p w14:paraId="177F27D0" w14:textId="77777777" w:rsidR="0092507D" w:rsidRDefault="0092507D" w:rsidP="00E533CB">
      <w:pPr>
        <w:pStyle w:val="ListParagraph"/>
        <w:numPr>
          <w:ilvl w:val="0"/>
          <w:numId w:val="25"/>
        </w:numPr>
        <w:ind w:left="0" w:firstLine="0"/>
      </w:pPr>
      <w:r>
        <w:t>Xử lý ảnh bao gồm ba giai đoạn chính:</w:t>
      </w:r>
    </w:p>
    <w:p w14:paraId="042707DF" w14:textId="77777777" w:rsidR="0092507D" w:rsidRDefault="00AC22C0" w:rsidP="00E533CB">
      <w:pPr>
        <w:pStyle w:val="ListParagraph"/>
        <w:numPr>
          <w:ilvl w:val="0"/>
          <w:numId w:val="31"/>
        </w:numPr>
        <w:ind w:left="709" w:hanging="283"/>
      </w:pPr>
      <w:r>
        <w:t>Tiền xử lý</w:t>
      </w:r>
      <w:r w:rsidR="00EA5DC9">
        <w:t xml:space="preserve"> ảnh</w:t>
      </w:r>
      <w:r>
        <w:t>;</w:t>
      </w:r>
    </w:p>
    <w:p w14:paraId="6865970E" w14:textId="77777777" w:rsidR="0092507D" w:rsidRDefault="00784261" w:rsidP="00E533CB">
      <w:pPr>
        <w:pStyle w:val="ListParagraph"/>
        <w:numPr>
          <w:ilvl w:val="0"/>
          <w:numId w:val="31"/>
        </w:numPr>
        <w:ind w:left="709" w:hanging="283"/>
      </w:pPr>
      <w:r>
        <w:t>Tăng cường và hiển</w:t>
      </w:r>
      <w:r w:rsidR="00AC22C0">
        <w:t xml:space="preserve"> thị</w:t>
      </w:r>
      <w:r w:rsidR="00EA5DC9">
        <w:t xml:space="preserve"> ảnh</w:t>
      </w:r>
      <w:r w:rsidR="00AC22C0">
        <w:t>;</w:t>
      </w:r>
    </w:p>
    <w:p w14:paraId="1C60D1E6" w14:textId="77777777" w:rsidR="0092507D" w:rsidRDefault="0092507D" w:rsidP="00E533CB">
      <w:pPr>
        <w:pStyle w:val="ListParagraph"/>
        <w:numPr>
          <w:ilvl w:val="0"/>
          <w:numId w:val="31"/>
        </w:numPr>
        <w:ind w:left="709" w:hanging="283"/>
      </w:pPr>
      <w:r>
        <w:t>Trích xuất đặc trưng</w:t>
      </w:r>
      <w:r w:rsidR="00EA5DC9">
        <w:t xml:space="preserve"> từ ảnh</w:t>
      </w:r>
      <w:r>
        <w:t>.</w:t>
      </w:r>
    </w:p>
    <w:p w14:paraId="496127EA" w14:textId="77777777" w:rsidR="0092507D" w:rsidRDefault="0092507D" w:rsidP="00E533CB">
      <w:pPr>
        <w:pStyle w:val="ListParagraph"/>
        <w:numPr>
          <w:ilvl w:val="0"/>
          <w:numId w:val="25"/>
        </w:numPr>
        <w:ind w:left="0" w:firstLine="0"/>
      </w:pPr>
      <w:r>
        <w:t>Ứng dụng xử lý ảnh để nhận dạng biển số xe sử dụng 2 thuật toán chính là OCR (</w:t>
      </w:r>
      <w:r w:rsidRPr="00E57F66">
        <w:t xml:space="preserve">Optical </w:t>
      </w:r>
      <w:r w:rsidR="00F44A62">
        <w:t>Character Recognition hoặc O</w:t>
      </w:r>
      <w:r w:rsidRPr="00E57F66">
        <w:t xml:space="preserve">ptical </w:t>
      </w:r>
      <w:r w:rsidR="00F44A62">
        <w:t>C</w:t>
      </w:r>
      <w:r w:rsidRPr="00E57F66">
        <w:t xml:space="preserve">haracter </w:t>
      </w:r>
      <w:r w:rsidR="00F44A62">
        <w:t>R</w:t>
      </w:r>
      <w:r w:rsidRPr="00E57F66">
        <w:t>eader</w:t>
      </w:r>
      <w:r w:rsidR="00AC22C0">
        <w:t xml:space="preserve">) và K- </w:t>
      </w:r>
      <w:r>
        <w:t>NN (K- Nearest Neighbers).</w:t>
      </w:r>
    </w:p>
    <w:p w14:paraId="2F45212A" w14:textId="77777777" w:rsidR="0092507D" w:rsidRDefault="0092507D" w:rsidP="00E533CB">
      <w:pPr>
        <w:pStyle w:val="ListParagraph"/>
        <w:numPr>
          <w:ilvl w:val="0"/>
          <w:numId w:val="31"/>
        </w:numPr>
        <w:ind w:left="426" w:firstLine="0"/>
      </w:pPr>
      <w:r>
        <w:t>Thuật toán OCR hay còn gọi là thuật toán nhận dạng ký tự</w:t>
      </w:r>
      <w:r w:rsidR="00CA255E">
        <w:t xml:space="preserve"> quang học, là chuyển đổi cơ </w:t>
      </w:r>
      <w:r>
        <w:t xml:space="preserve">học hoặc điện tử các hình ảnh được nhập văn bản, viết tay hoặc in thành văn bản được mã hóa bằng máy. Đây là phương pháp phổ biến để số hóa các văn bản in để chúng có thể được chỉnh sửa, tìm kiếm, trích xuất và được sử dụng trong các quy trình máy như tính toán nhận thức, dịch máy, trích xuất văn bản thành giọng nói, trích xuất biển số xe thành chuỗi ký tự. OCR là </w:t>
      </w:r>
      <w:r>
        <w:lastRenderedPageBreak/>
        <w:t>một trong những thuật toán được nghiên cứu để nhận dạng mẫu, nhận dạng ký tự, trí tu</w:t>
      </w:r>
      <w:r w:rsidR="00AC22C0">
        <w:t>ệ nhân tạo và thị giác máy tính;</w:t>
      </w:r>
    </w:p>
    <w:p w14:paraId="0A1603FB" w14:textId="77777777" w:rsidR="0092507D" w:rsidRDefault="0092507D" w:rsidP="00E533CB">
      <w:pPr>
        <w:pStyle w:val="ListParagraph"/>
        <w:numPr>
          <w:ilvl w:val="0"/>
          <w:numId w:val="31"/>
        </w:numPr>
        <w:ind w:left="426" w:firstLine="0"/>
      </w:pPr>
      <w:r>
        <w:t>Thuật toán K- NN hay còn gọi là thuật toán k- lân cận gần nhất, là một phương pháp sử dụng không cần tham số được sử dụng để phân loại hoặc hồi quy trong nhận dạng mẫu. Đầu vào của thuật toán bao gồm k dữ liệu huấn luyện gần nhất trong không gian đặc trưng. Đầu ra phụ thuộc vào việc sử dụng K- NN để phân loại hoặc hồi quy. Trong phân loại K- NN, đầu ra là một lớp thành viên. Một đối tượng được phân loại theo phần lớn các láng gi</w:t>
      </w:r>
      <w:r w:rsidR="00CA255E">
        <w:t>ềng lân cận của nó. Đối tượng sẽ</w:t>
      </w:r>
      <w:r>
        <w:t xml:space="preserve"> được gán cho lớp phổ biến nhất trong số những láng giềng lân cận gần nhất của nó. Điều này rất thích hợp cho việc phân loại vùng văn bản của biển số xe đâu là chữ và đâu là số, cũng như việc phân biệt và</w:t>
      </w:r>
      <w:r w:rsidR="00AC22C0">
        <w:t xml:space="preserve"> nhận dạng chính xác chữ với số;</w:t>
      </w:r>
    </w:p>
    <w:p w14:paraId="09A35EBF" w14:textId="77777777" w:rsidR="0092507D" w:rsidRDefault="0092507D" w:rsidP="00E533CB">
      <w:pPr>
        <w:pStyle w:val="ListParagraph"/>
        <w:numPr>
          <w:ilvl w:val="0"/>
          <w:numId w:val="31"/>
        </w:numPr>
        <w:ind w:left="426" w:firstLine="0"/>
      </w:pPr>
      <w:r>
        <w:t>Việc sử dụng kết hợp hai thuật toán OCR và K- NN giúp tối ưu bài toán nhận dạng biển số xe để đầu ra là một chuỗi ký tự của biển số xe hoàn toàn chính xác.</w:t>
      </w:r>
    </w:p>
    <w:p w14:paraId="5B767F74" w14:textId="77777777" w:rsidR="00140550" w:rsidRPr="00AF0EE2" w:rsidRDefault="00140550" w:rsidP="00E533CB">
      <w:pPr>
        <w:pStyle w:val="ListParagraph"/>
        <w:numPr>
          <w:ilvl w:val="0"/>
          <w:numId w:val="31"/>
        </w:numPr>
        <w:ind w:left="426" w:firstLine="0"/>
      </w:pPr>
      <w:r>
        <w:t>Các thuật toán này được hỗ trợ trong thư viện openCV cho C++, Python và Java.</w:t>
      </w:r>
      <w:r w:rsidR="00234191">
        <w:t xml:space="preserve"> </w:t>
      </w:r>
      <w:r w:rsidR="00DE4F41">
        <w:t xml:space="preserve">Trong đề tài này, Python được sử dụng làm ngôn ngữ lập trình chính nên tác giả tham khảo thêm từ nguồn OpenCV Computer Vision with Python. </w:t>
      </w:r>
      <w:r w:rsidR="00234191">
        <w:t>[</w:t>
      </w:r>
      <w:r w:rsidR="00BB1D49">
        <w:t>3</w:t>
      </w:r>
      <w:r w:rsidR="00234191">
        <w:t>]</w:t>
      </w:r>
    </w:p>
    <w:p w14:paraId="6C047C93" w14:textId="77777777" w:rsidR="0092507D" w:rsidRDefault="0092507D" w:rsidP="0092507D">
      <w:pPr>
        <w:pStyle w:val="Heading2"/>
        <w:numPr>
          <w:ilvl w:val="1"/>
          <w:numId w:val="3"/>
        </w:numPr>
      </w:pPr>
      <w:r>
        <w:t xml:space="preserve"> </w:t>
      </w:r>
      <w:bookmarkStart w:id="34" w:name="_Toc517383457"/>
      <w:bookmarkStart w:id="35" w:name="_Toc535106903"/>
      <w:r>
        <w:t>Công nghệ RFID</w:t>
      </w:r>
      <w:bookmarkEnd w:id="34"/>
      <w:bookmarkEnd w:id="35"/>
    </w:p>
    <w:p w14:paraId="032C01C7" w14:textId="77777777" w:rsidR="0092507D" w:rsidRPr="00CB4675" w:rsidRDefault="0092507D" w:rsidP="00E533CB">
      <w:pPr>
        <w:pStyle w:val="ListParagraph"/>
        <w:numPr>
          <w:ilvl w:val="0"/>
          <w:numId w:val="25"/>
        </w:numPr>
        <w:ind w:left="0" w:firstLine="0"/>
        <w:rPr>
          <w:color w:val="212121"/>
          <w:szCs w:val="26"/>
        </w:rPr>
      </w:pPr>
      <w:r w:rsidRPr="00CB4675">
        <w:rPr>
          <w:color w:val="212121"/>
          <w:szCs w:val="26"/>
        </w:rPr>
        <w:t>RFID là viết tắt của</w:t>
      </w:r>
      <w:r>
        <w:rPr>
          <w:color w:val="212121"/>
          <w:szCs w:val="26"/>
        </w:rPr>
        <w:t xml:space="preserve"> </w:t>
      </w:r>
      <w:r w:rsidRPr="00CB4675">
        <w:rPr>
          <w:color w:val="212121"/>
          <w:szCs w:val="26"/>
        </w:rPr>
        <w:t>Radio Frequency Identification</w:t>
      </w:r>
      <w:r>
        <w:rPr>
          <w:color w:val="212121"/>
          <w:szCs w:val="26"/>
        </w:rPr>
        <w:t xml:space="preserve"> </w:t>
      </w:r>
      <w:r w:rsidR="003E0DA7">
        <w:rPr>
          <w:color w:val="212121"/>
          <w:szCs w:val="26"/>
        </w:rPr>
        <w:t>(n</w:t>
      </w:r>
      <w:r w:rsidRPr="00CB4675">
        <w:rPr>
          <w:color w:val="212121"/>
          <w:szCs w:val="26"/>
        </w:rPr>
        <w:t xml:space="preserve">hận dạng tần số vô tuyến). RFID bao gồm một con chip nhỏ và một ăng-ten. Chip nhỏ này có khả năng </w:t>
      </w:r>
      <w:r>
        <w:rPr>
          <w:color w:val="212121"/>
          <w:szCs w:val="26"/>
        </w:rPr>
        <w:t xml:space="preserve">lưu trữ 2000 bytes dữ liệu. </w:t>
      </w:r>
      <w:r w:rsidRPr="00CB4675">
        <w:rPr>
          <w:color w:val="212121"/>
          <w:szCs w:val="26"/>
        </w:rPr>
        <w:t>Thiết bị RFID cung cấp mã nhận dạng duy nhất cho mỗi mục</w:t>
      </w:r>
      <w:r>
        <w:rPr>
          <w:color w:val="212121"/>
          <w:szCs w:val="26"/>
        </w:rPr>
        <w:t>,</w:t>
      </w:r>
      <w:r w:rsidRPr="00CB4675">
        <w:rPr>
          <w:color w:val="212121"/>
          <w:szCs w:val="26"/>
        </w:rPr>
        <w:t xml:space="preserve"> thiết bị RFID cũng phải được quét để </w:t>
      </w:r>
      <w:r>
        <w:rPr>
          <w:color w:val="212121"/>
          <w:szCs w:val="26"/>
        </w:rPr>
        <w:t>lấy thông tin.</w:t>
      </w:r>
    </w:p>
    <w:p w14:paraId="4A4CD1D6" w14:textId="77777777" w:rsidR="0092507D" w:rsidRPr="00CB4675" w:rsidRDefault="0092507D" w:rsidP="00E533CB">
      <w:pPr>
        <w:pStyle w:val="ListParagraph"/>
        <w:numPr>
          <w:ilvl w:val="0"/>
          <w:numId w:val="25"/>
        </w:numPr>
        <w:ind w:left="0" w:firstLine="0"/>
        <w:rPr>
          <w:color w:val="212121"/>
          <w:szCs w:val="26"/>
        </w:rPr>
      </w:pPr>
      <w:r w:rsidRPr="00CB4675">
        <w:rPr>
          <w:color w:val="212121"/>
          <w:szCs w:val="26"/>
        </w:rPr>
        <w:t xml:space="preserve">Một lợi thế của RFID </w:t>
      </w:r>
      <w:r>
        <w:rPr>
          <w:color w:val="212121"/>
          <w:szCs w:val="26"/>
        </w:rPr>
        <w:t xml:space="preserve">là </w:t>
      </w:r>
      <w:r w:rsidRPr="00CB4675">
        <w:rPr>
          <w:color w:val="212121"/>
          <w:szCs w:val="26"/>
        </w:rPr>
        <w:t xml:space="preserve">RFID không bắt buộc phải được đặt chính xác gần với máy quét hoặc đầu đọc mã RFID. </w:t>
      </w:r>
      <w:r>
        <w:rPr>
          <w:color w:val="212121"/>
          <w:szCs w:val="26"/>
        </w:rPr>
        <w:t>T</w:t>
      </w:r>
      <w:r w:rsidRPr="00CB4675">
        <w:rPr>
          <w:color w:val="212121"/>
          <w:szCs w:val="26"/>
        </w:rPr>
        <w:t>hiết bị RFID có thể hoạt động từ vài feet (khoảng 20 feet cho các thiết bị tần số cao) của máy quét.</w:t>
      </w:r>
    </w:p>
    <w:p w14:paraId="001ACE79" w14:textId="77777777" w:rsidR="0092507D" w:rsidRDefault="0092507D" w:rsidP="00E533CB">
      <w:pPr>
        <w:pStyle w:val="ListParagraph"/>
        <w:numPr>
          <w:ilvl w:val="0"/>
          <w:numId w:val="25"/>
        </w:numPr>
        <w:ind w:left="0" w:firstLine="0"/>
        <w:rPr>
          <w:color w:val="212121"/>
          <w:szCs w:val="26"/>
        </w:rPr>
      </w:pPr>
      <w:r w:rsidRPr="00CB4675">
        <w:rPr>
          <w:color w:val="212121"/>
          <w:szCs w:val="26"/>
        </w:rPr>
        <w:t xml:space="preserve">Cấu trúc RFID gồm 2 thành phần phần chính. Bộ giải mã nằm trên sản phẩm được quét và đầu đọc có thể chỉ là thiết bị đọc hoặc thiết bị đọc và ghi, tùy thuộc </w:t>
      </w:r>
      <w:r w:rsidRPr="00CB4675">
        <w:rPr>
          <w:color w:val="212121"/>
          <w:szCs w:val="26"/>
        </w:rPr>
        <w:lastRenderedPageBreak/>
        <w:t>vào thiết kế hệ thống, công nghệ được sử dụng và yêu cầu. Đầu đọc RFID đặc trưng bao gồm một mô-đun tần số vô tuyến, một đơn vị điều khiển cho các cấu hình,</w:t>
      </w:r>
      <w:r w:rsidR="00BD2A42">
        <w:rPr>
          <w:color w:val="212121"/>
          <w:szCs w:val="26"/>
        </w:rPr>
        <w:t xml:space="preserve"> một màn hình và một ăng-ten </w:t>
      </w:r>
      <w:r>
        <w:rPr>
          <w:color w:val="212121"/>
          <w:szCs w:val="26"/>
        </w:rPr>
        <w:t>kiểm tra</w:t>
      </w:r>
      <w:r w:rsidRPr="00CB4675">
        <w:rPr>
          <w:color w:val="212121"/>
          <w:szCs w:val="26"/>
        </w:rPr>
        <w:t xml:space="preserve"> các thẻ RFID.</w:t>
      </w:r>
    </w:p>
    <w:p w14:paraId="1F6FA644" w14:textId="77777777" w:rsidR="0092507D" w:rsidRPr="00CB4675" w:rsidRDefault="00CA255E" w:rsidP="00E533CB">
      <w:pPr>
        <w:pStyle w:val="ListParagraph"/>
        <w:numPr>
          <w:ilvl w:val="0"/>
          <w:numId w:val="25"/>
        </w:numPr>
        <w:ind w:left="0" w:firstLine="0"/>
        <w:rPr>
          <w:color w:val="212121"/>
          <w:szCs w:val="26"/>
        </w:rPr>
      </w:pPr>
      <w:r>
        <w:rPr>
          <w:color w:val="212121"/>
          <w:szCs w:val="26"/>
        </w:rPr>
        <w:t>Thẻ RFID m</w:t>
      </w:r>
      <w:r w:rsidR="0092507D">
        <w:rPr>
          <w:color w:val="212121"/>
          <w:szCs w:val="26"/>
        </w:rPr>
        <w:t>a</w:t>
      </w:r>
      <w:r w:rsidR="0092507D" w:rsidRPr="00CB4675">
        <w:rPr>
          <w:color w:val="212121"/>
          <w:szCs w:val="26"/>
        </w:rPr>
        <w:t>ng dữ liệu</w:t>
      </w:r>
      <w:r w:rsidR="0092507D">
        <w:rPr>
          <w:color w:val="212121"/>
          <w:szCs w:val="26"/>
        </w:rPr>
        <w:t xml:space="preserve">, </w:t>
      </w:r>
      <w:r w:rsidR="0092507D" w:rsidRPr="00CB4675">
        <w:rPr>
          <w:color w:val="212121"/>
          <w:szCs w:val="26"/>
        </w:rPr>
        <w:t>gồm một ăng-ten và một vi mạch điện tử.</w:t>
      </w:r>
    </w:p>
    <w:p w14:paraId="194A3BEC" w14:textId="77777777" w:rsidR="0092507D" w:rsidRDefault="0092507D" w:rsidP="0092507D">
      <w:pPr>
        <w:pStyle w:val="HTMLPreformatted"/>
        <w:shd w:val="clear" w:color="auto" w:fill="FFFFFF"/>
        <w:jc w:val="center"/>
        <w:rPr>
          <w:rFonts w:ascii="inherit" w:hAnsi="inherit"/>
          <w:color w:val="212121"/>
        </w:rPr>
      </w:pPr>
      <w:r>
        <w:rPr>
          <w:noProof/>
          <w:lang w:val="vi-VN" w:eastAsia="vi-VN"/>
        </w:rPr>
        <w:drawing>
          <wp:inline distT="0" distB="0" distL="0" distR="0" wp14:anchorId="727B213C" wp14:editId="78B6E03F">
            <wp:extent cx="5588000" cy="2336800"/>
            <wp:effectExtent l="0" t="0" r="0" b="6350"/>
            <wp:docPr id="10" name="Picture 10" descr="https://www.electronicshub.org/wp-content/uploads/2013/07/Functioning-Principle-of-RFID-De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electronicshub.org/wp-content/uploads/2013/07/Functioning-Principle-of-RFID-Devic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8000" cy="2336800"/>
                    </a:xfrm>
                    <a:prstGeom prst="rect">
                      <a:avLst/>
                    </a:prstGeom>
                    <a:noFill/>
                    <a:ln>
                      <a:noFill/>
                    </a:ln>
                  </pic:spPr>
                </pic:pic>
              </a:graphicData>
            </a:graphic>
          </wp:inline>
        </w:drawing>
      </w:r>
    </w:p>
    <w:p w14:paraId="4FE99DF5" w14:textId="77777777" w:rsidR="0092507D" w:rsidRDefault="0092507D" w:rsidP="0092507D">
      <w:pPr>
        <w:pStyle w:val="HTMLPreformatted"/>
        <w:shd w:val="clear" w:color="auto" w:fill="FFFFFF"/>
        <w:rPr>
          <w:rFonts w:ascii="inherit" w:hAnsi="inherit"/>
          <w:color w:val="212121"/>
        </w:rPr>
      </w:pPr>
    </w:p>
    <w:p w14:paraId="505D95F2" w14:textId="77777777" w:rsidR="0092507D" w:rsidRPr="0054439F" w:rsidRDefault="00CF6E20" w:rsidP="0054439F">
      <w:pPr>
        <w:pStyle w:val="ThesisFigure"/>
      </w:pPr>
      <w:bookmarkStart w:id="36" w:name="_Toc535106461"/>
      <w:r w:rsidRPr="0054439F">
        <w:t>Hình 2</w:t>
      </w:r>
      <w:r w:rsidR="0092507D" w:rsidRPr="0054439F">
        <w:t>-1: Cấu trúc module RFID</w:t>
      </w:r>
      <w:r w:rsidR="00CF5763">
        <w:t xml:space="preserve"> </w:t>
      </w:r>
      <w:r w:rsidR="00340AEB">
        <w:t>[4</w:t>
      </w:r>
      <w:r w:rsidR="00F262DA">
        <w:t>]</w:t>
      </w:r>
      <w:bookmarkEnd w:id="36"/>
    </w:p>
    <w:p w14:paraId="314E4BDE" w14:textId="77777777" w:rsidR="0092507D" w:rsidRDefault="0092507D" w:rsidP="0092507D">
      <w:pPr>
        <w:pStyle w:val="HTMLPreformatted"/>
        <w:shd w:val="clear" w:color="auto" w:fill="FFFFFF"/>
        <w:rPr>
          <w:rFonts w:ascii="inherit" w:hAnsi="inherit"/>
          <w:color w:val="212121"/>
        </w:rPr>
      </w:pPr>
    </w:p>
    <w:p w14:paraId="23C14D28" w14:textId="77777777" w:rsidR="0092507D" w:rsidRDefault="0092507D" w:rsidP="0092507D"/>
    <w:p w14:paraId="49B9B246" w14:textId="77777777" w:rsidR="0092507D" w:rsidRDefault="0092507D" w:rsidP="00E533CB">
      <w:pPr>
        <w:pStyle w:val="ListParagraph"/>
        <w:numPr>
          <w:ilvl w:val="0"/>
          <w:numId w:val="25"/>
        </w:numPr>
        <w:ind w:left="0" w:firstLine="0"/>
      </w:pPr>
      <w:r>
        <w:t>P</w:t>
      </w:r>
      <w:r w:rsidRPr="0077464D">
        <w:t>hân loại thẻ</w:t>
      </w:r>
      <w:r>
        <w:t>:</w:t>
      </w:r>
    </w:p>
    <w:p w14:paraId="73F910DA" w14:textId="77777777" w:rsidR="0092507D" w:rsidRDefault="00AC22C0" w:rsidP="008F5A9B">
      <w:pPr>
        <w:pStyle w:val="ListParagraph"/>
        <w:numPr>
          <w:ilvl w:val="0"/>
          <w:numId w:val="31"/>
        </w:numPr>
        <w:ind w:left="426" w:firstLine="0"/>
      </w:pPr>
      <w:r>
        <w:t>Thẻ chủ động;</w:t>
      </w:r>
    </w:p>
    <w:p w14:paraId="35086AD7" w14:textId="77777777" w:rsidR="0092507D" w:rsidRDefault="0092507D" w:rsidP="008F5A9B">
      <w:pPr>
        <w:pStyle w:val="ListParagraph"/>
        <w:numPr>
          <w:ilvl w:val="0"/>
          <w:numId w:val="31"/>
        </w:numPr>
        <w:ind w:left="426" w:firstLine="0"/>
      </w:pPr>
      <w:r>
        <w:t>Thẻ bị động.</w:t>
      </w:r>
    </w:p>
    <w:p w14:paraId="1EF78676" w14:textId="77777777" w:rsidR="0092507D" w:rsidRDefault="0092507D" w:rsidP="00E533CB">
      <w:pPr>
        <w:pStyle w:val="ListParagraph"/>
        <w:numPr>
          <w:ilvl w:val="0"/>
          <w:numId w:val="25"/>
        </w:numPr>
        <w:ind w:left="0" w:firstLine="0"/>
      </w:pPr>
      <w:r>
        <w:t>Sơ đồ hoạt động của hệ thống RFID:</w:t>
      </w:r>
    </w:p>
    <w:p w14:paraId="18EE13DE" w14:textId="77777777" w:rsidR="0092507D" w:rsidRDefault="0092507D" w:rsidP="0092507D">
      <w:pPr>
        <w:ind w:left="360"/>
        <w:jc w:val="center"/>
      </w:pPr>
      <w:r>
        <w:rPr>
          <w:noProof/>
          <w:lang w:val="vi-VN" w:eastAsia="vi-VN"/>
        </w:rPr>
        <w:drawing>
          <wp:inline distT="0" distB="0" distL="0" distR="0" wp14:anchorId="1AC5CEFE" wp14:editId="31A2B4B9">
            <wp:extent cx="4095750" cy="2032000"/>
            <wp:effectExtent l="0" t="0" r="0" b="6350"/>
            <wp:docPr id="11" name="Picture 11" descr="https://www.electronicshub.org/wp-content/uploads/2013/07/Working-of-RF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electronicshub.org/wp-content/uploads/2013/07/Working-of-RFI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95750" cy="2032000"/>
                    </a:xfrm>
                    <a:prstGeom prst="rect">
                      <a:avLst/>
                    </a:prstGeom>
                    <a:noFill/>
                    <a:ln>
                      <a:noFill/>
                    </a:ln>
                  </pic:spPr>
                </pic:pic>
              </a:graphicData>
            </a:graphic>
          </wp:inline>
        </w:drawing>
      </w:r>
    </w:p>
    <w:p w14:paraId="007CEB91" w14:textId="77777777" w:rsidR="0092507D" w:rsidRPr="0054439F" w:rsidRDefault="00CF6E20" w:rsidP="0054439F">
      <w:pPr>
        <w:pStyle w:val="ThesisFigure"/>
      </w:pPr>
      <w:bookmarkStart w:id="37" w:name="_Toc535106462"/>
      <w:r w:rsidRPr="0054439F">
        <w:t>Hình 2</w:t>
      </w:r>
      <w:r w:rsidR="0092507D" w:rsidRPr="0054439F">
        <w:t>-2: Sơ đồ hoạt động của hệ thống RFID</w:t>
      </w:r>
      <w:r w:rsidR="00340AEB">
        <w:t xml:space="preserve"> [4</w:t>
      </w:r>
      <w:r w:rsidR="00F262DA">
        <w:t>]</w:t>
      </w:r>
      <w:bookmarkEnd w:id="37"/>
    </w:p>
    <w:p w14:paraId="5365CAD4" w14:textId="77777777" w:rsidR="0092507D" w:rsidRPr="00503709" w:rsidRDefault="0092507D" w:rsidP="008F5A9B">
      <w:pPr>
        <w:pStyle w:val="ListParagraph"/>
        <w:numPr>
          <w:ilvl w:val="0"/>
          <w:numId w:val="25"/>
        </w:numPr>
        <w:ind w:left="0" w:firstLine="0"/>
      </w:pPr>
      <w:r>
        <w:t>Ứng dụng của hệ thống RFID:</w:t>
      </w:r>
    </w:p>
    <w:p w14:paraId="032306DB" w14:textId="77777777" w:rsidR="0092507D" w:rsidRPr="00503709" w:rsidRDefault="0092507D" w:rsidP="008F5A9B">
      <w:pPr>
        <w:pStyle w:val="ListParagraph"/>
        <w:numPr>
          <w:ilvl w:val="0"/>
          <w:numId w:val="31"/>
        </w:numPr>
        <w:ind w:left="426" w:firstLine="0"/>
        <w:rPr>
          <w:color w:val="212121"/>
          <w:szCs w:val="26"/>
          <w:lang w:val="vi-VN"/>
        </w:rPr>
      </w:pPr>
      <w:r w:rsidRPr="00503709">
        <w:rPr>
          <w:color w:val="212121"/>
          <w:szCs w:val="26"/>
          <w:lang w:val="vi-VN"/>
        </w:rPr>
        <w:lastRenderedPageBreak/>
        <w:t xml:space="preserve">Quản </w:t>
      </w:r>
      <w:r w:rsidRPr="0062335F">
        <w:t>lý</w:t>
      </w:r>
      <w:r w:rsidRPr="00503709">
        <w:rPr>
          <w:color w:val="212121"/>
          <w:szCs w:val="26"/>
          <w:lang w:val="vi-VN"/>
        </w:rPr>
        <w:t xml:space="preserve"> hàng tồn kho</w:t>
      </w:r>
      <w:r w:rsidR="00AC22C0">
        <w:rPr>
          <w:color w:val="212121"/>
          <w:szCs w:val="26"/>
        </w:rPr>
        <w:t>;</w:t>
      </w:r>
    </w:p>
    <w:p w14:paraId="71CAA458" w14:textId="77777777" w:rsidR="0092507D" w:rsidRPr="00503709" w:rsidRDefault="0092507D" w:rsidP="008F5A9B">
      <w:pPr>
        <w:pStyle w:val="ListParagraph"/>
        <w:numPr>
          <w:ilvl w:val="0"/>
          <w:numId w:val="31"/>
        </w:numPr>
        <w:ind w:left="426" w:firstLine="0"/>
        <w:rPr>
          <w:color w:val="212121"/>
          <w:szCs w:val="26"/>
          <w:lang w:val="vi-VN"/>
        </w:rPr>
      </w:pPr>
      <w:r w:rsidRPr="00503709">
        <w:rPr>
          <w:color w:val="212121"/>
          <w:szCs w:val="26"/>
          <w:lang w:val="vi-VN"/>
        </w:rPr>
        <w:t>Kiểm soát quyền truy cập vào các khu vực hạn chế</w:t>
      </w:r>
      <w:r w:rsidR="00AC22C0">
        <w:rPr>
          <w:color w:val="212121"/>
          <w:szCs w:val="26"/>
          <w:lang w:val="vi-VN"/>
        </w:rPr>
        <w:t>;</w:t>
      </w:r>
    </w:p>
    <w:p w14:paraId="060FCB4C" w14:textId="77777777" w:rsidR="0092507D" w:rsidRPr="00503709" w:rsidRDefault="0092507D" w:rsidP="008F5A9B">
      <w:pPr>
        <w:pStyle w:val="ListParagraph"/>
        <w:numPr>
          <w:ilvl w:val="0"/>
          <w:numId w:val="31"/>
        </w:numPr>
        <w:ind w:left="426" w:firstLine="0"/>
        <w:rPr>
          <w:color w:val="212121"/>
          <w:szCs w:val="26"/>
          <w:lang w:val="vi-VN"/>
        </w:rPr>
      </w:pPr>
      <w:r w:rsidRPr="00503709">
        <w:rPr>
          <w:color w:val="212121"/>
          <w:szCs w:val="26"/>
          <w:lang w:val="vi-VN"/>
        </w:rPr>
        <w:t>Theo dõi nhân sự</w:t>
      </w:r>
      <w:r w:rsidR="00AC22C0">
        <w:rPr>
          <w:color w:val="212121"/>
          <w:szCs w:val="26"/>
        </w:rPr>
        <w:t>;</w:t>
      </w:r>
    </w:p>
    <w:p w14:paraId="26F6C873" w14:textId="77777777" w:rsidR="0092507D" w:rsidRPr="00503709" w:rsidRDefault="0092507D" w:rsidP="008F5A9B">
      <w:pPr>
        <w:pStyle w:val="ListParagraph"/>
        <w:numPr>
          <w:ilvl w:val="0"/>
          <w:numId w:val="31"/>
        </w:numPr>
        <w:ind w:left="426" w:firstLine="0"/>
        <w:rPr>
          <w:color w:val="212121"/>
          <w:szCs w:val="26"/>
          <w:lang w:val="vi-VN"/>
        </w:rPr>
      </w:pPr>
      <w:r w:rsidRPr="00011403">
        <w:rPr>
          <w:lang w:val="vi-VN"/>
        </w:rPr>
        <w:t>Quản</w:t>
      </w:r>
      <w:r>
        <w:rPr>
          <w:color w:val="212121"/>
          <w:szCs w:val="26"/>
          <w:lang w:val="vi-VN"/>
        </w:rPr>
        <w:t xml:space="preserve"> lý chuỗi cung ứng</w:t>
      </w:r>
      <w:r w:rsidR="00AC22C0">
        <w:rPr>
          <w:color w:val="212121"/>
          <w:szCs w:val="26"/>
          <w:lang w:val="vi-VN"/>
        </w:rPr>
        <w:t>;</w:t>
      </w:r>
    </w:p>
    <w:p w14:paraId="6474B333" w14:textId="77777777" w:rsidR="0092507D" w:rsidRPr="00503709" w:rsidRDefault="0092507D" w:rsidP="008F5A9B">
      <w:pPr>
        <w:pStyle w:val="ListParagraph"/>
        <w:numPr>
          <w:ilvl w:val="0"/>
          <w:numId w:val="31"/>
        </w:numPr>
        <w:ind w:left="426" w:firstLine="0"/>
        <w:rPr>
          <w:color w:val="212121"/>
          <w:szCs w:val="26"/>
          <w:lang w:val="vi-VN"/>
        </w:rPr>
      </w:pPr>
      <w:r w:rsidRPr="00503709">
        <w:rPr>
          <w:color w:val="212121"/>
          <w:szCs w:val="26"/>
          <w:lang w:val="vi-VN"/>
        </w:rPr>
        <w:t>ID badging</w:t>
      </w:r>
      <w:r w:rsidR="00AC22C0">
        <w:rPr>
          <w:color w:val="212121"/>
          <w:szCs w:val="26"/>
        </w:rPr>
        <w:t>;</w:t>
      </w:r>
    </w:p>
    <w:p w14:paraId="6C0B9A0B" w14:textId="77777777" w:rsidR="0092507D" w:rsidRPr="00340AEB" w:rsidRDefault="0092507D" w:rsidP="008F5A9B">
      <w:pPr>
        <w:pStyle w:val="ListParagraph"/>
        <w:numPr>
          <w:ilvl w:val="0"/>
          <w:numId w:val="31"/>
        </w:numPr>
        <w:ind w:left="426" w:firstLine="0"/>
        <w:rPr>
          <w:color w:val="212121"/>
          <w:szCs w:val="26"/>
          <w:lang w:val="vi-VN"/>
        </w:rPr>
      </w:pPr>
      <w:r w:rsidRPr="0062335F">
        <w:t>Kiểm</w:t>
      </w:r>
      <w:r>
        <w:rPr>
          <w:color w:val="212121"/>
          <w:szCs w:val="26"/>
          <w:lang w:val="vi-VN"/>
        </w:rPr>
        <w:t xml:space="preserve"> tra hàng giả</w:t>
      </w:r>
      <w:r>
        <w:rPr>
          <w:color w:val="212121"/>
          <w:szCs w:val="26"/>
        </w:rPr>
        <w:t>.</w:t>
      </w:r>
    </w:p>
    <w:p w14:paraId="14219521" w14:textId="77777777" w:rsidR="00340AEB" w:rsidRPr="00340AEB" w:rsidRDefault="00340AEB" w:rsidP="00340AEB">
      <w:pPr>
        <w:pStyle w:val="ListParagraph"/>
        <w:numPr>
          <w:ilvl w:val="0"/>
          <w:numId w:val="25"/>
        </w:numPr>
        <w:ind w:left="0" w:firstLine="0"/>
        <w:rPr>
          <w:lang w:val="vi-VN"/>
        </w:rPr>
      </w:pPr>
      <w:r w:rsidRPr="00340AEB">
        <w:rPr>
          <w:lang w:val="vi-VN"/>
        </w:rPr>
        <w:t xml:space="preserve">Ngoài ra, tác giả còn tham khảo thêm tính năng trong RFID Handbook. </w:t>
      </w:r>
      <w:r>
        <w:t>[5]</w:t>
      </w:r>
    </w:p>
    <w:p w14:paraId="6762D3A6" w14:textId="77777777" w:rsidR="0092507D" w:rsidRDefault="0092507D" w:rsidP="0092507D">
      <w:pPr>
        <w:pStyle w:val="Heading2"/>
        <w:numPr>
          <w:ilvl w:val="1"/>
          <w:numId w:val="3"/>
        </w:numPr>
      </w:pPr>
      <w:r w:rsidRPr="00340AEB">
        <w:rPr>
          <w:lang w:val="vi-VN"/>
        </w:rPr>
        <w:t xml:space="preserve"> </w:t>
      </w:r>
      <w:bookmarkStart w:id="38" w:name="_Toc517383458"/>
      <w:bookmarkStart w:id="39" w:name="_Toc535106904"/>
      <w:r>
        <w:t>Cơ sở dữ liệu</w:t>
      </w:r>
      <w:bookmarkEnd w:id="38"/>
      <w:bookmarkEnd w:id="39"/>
    </w:p>
    <w:p w14:paraId="555E7E24" w14:textId="77777777" w:rsidR="0092507D" w:rsidRDefault="0092507D" w:rsidP="008F5A9B">
      <w:pPr>
        <w:pStyle w:val="ListParagraph"/>
        <w:numPr>
          <w:ilvl w:val="0"/>
          <w:numId w:val="25"/>
        </w:numPr>
        <w:ind w:left="0" w:firstLine="0"/>
      </w:pPr>
      <w:r>
        <w:t xml:space="preserve">Cơ sở dữ liệu là một tập hợp các dữ liệu có tổ chức, được lưu trữ và truy cập dưới dạng điện tử trong các hệ thống máy tính. Cơ sở dữ liệu giúp người dùng sử dụng chúng để nhập, truy cập và thống kê một khối lượng lớn dữ liệu một cách nhanh chóng, dễ dàng. </w:t>
      </w:r>
    </w:p>
    <w:p w14:paraId="251A0811" w14:textId="77777777" w:rsidR="0092507D" w:rsidRDefault="0092507D" w:rsidP="008F5A9B">
      <w:pPr>
        <w:pStyle w:val="ListParagraph"/>
        <w:numPr>
          <w:ilvl w:val="0"/>
          <w:numId w:val="25"/>
        </w:numPr>
        <w:ind w:left="0" w:firstLine="0"/>
      </w:pPr>
      <w:r>
        <w:t>Bên cạnh đó, có thể khởi tạo một cơ s</w:t>
      </w:r>
      <w:r w:rsidR="0086407F">
        <w:t>ở dữ liệu trên Server cho phép C</w:t>
      </w:r>
      <w:r>
        <w:t xml:space="preserve">lient có thể truy cập tới và sử dụng chung cơ sở dữ liệu đó. </w:t>
      </w:r>
      <w:r w:rsidR="00B3740C">
        <w:t>Việc chia sẻ này</w:t>
      </w:r>
      <w:r>
        <w:t xml:space="preserve"> giúp giảm được tài nguyên, do có thể dùng chung một cơ sở dữ liệu từ 2 hoặc nhiều máy tính khác nhau. </w:t>
      </w:r>
      <w:r w:rsidR="0086407F">
        <w:t>Điều đó</w:t>
      </w:r>
      <w:r>
        <w:t xml:space="preserve"> cho phép nhập, truy cập, t</w:t>
      </w:r>
      <w:r w:rsidR="0086407F">
        <w:t>hống kê và đồng bộ dữ liệu lên S</w:t>
      </w:r>
      <w:r>
        <w:t>erver một cách nhanh chóng và hiệu quả.</w:t>
      </w:r>
    </w:p>
    <w:p w14:paraId="72B4379C" w14:textId="77777777" w:rsidR="00E043D2" w:rsidRDefault="0092507D" w:rsidP="008F5A9B">
      <w:pPr>
        <w:pStyle w:val="ListParagraph"/>
        <w:numPr>
          <w:ilvl w:val="0"/>
          <w:numId w:val="25"/>
        </w:numPr>
        <w:ind w:left="0" w:firstLine="0"/>
      </w:pPr>
      <w:r>
        <w:t>Một cơ sở dữ liệu có thể chứa một hay nhiều bảng dữ liệu khác nhau và các bảng dữ liệu này có thể dễ dàng liên kết với nhau để truy cập và cập nhật dữ liệu qua lại giữa chúng.</w:t>
      </w:r>
    </w:p>
    <w:p w14:paraId="06C647CC" w14:textId="77777777" w:rsidR="0092507D" w:rsidRPr="00E01DA6" w:rsidRDefault="00E043D2" w:rsidP="008F5A9B">
      <w:pPr>
        <w:pStyle w:val="ListParagraph"/>
        <w:numPr>
          <w:ilvl w:val="0"/>
          <w:numId w:val="25"/>
        </w:numPr>
        <w:ind w:left="0" w:firstLine="0"/>
      </w:pPr>
      <w:r>
        <w:t xml:space="preserve">Ngoài ra, có thể tham khảo thêm tại quyển Giáo trình cơ sở dữ liệu. </w:t>
      </w:r>
      <w:r w:rsidR="00BB1D49">
        <w:t>[2</w:t>
      </w:r>
      <w:r>
        <w:t>]</w:t>
      </w:r>
      <w:r w:rsidR="0092507D" w:rsidRPr="00E01DA6">
        <w:rPr>
          <w:lang w:val="vi-VN"/>
        </w:rPr>
        <w:br w:type="page"/>
      </w:r>
    </w:p>
    <w:p w14:paraId="7FBD14C7" w14:textId="77777777" w:rsidR="0092507D" w:rsidRPr="007878AD" w:rsidRDefault="0092507D" w:rsidP="0092507D">
      <w:pPr>
        <w:pStyle w:val="Heading1"/>
        <w:numPr>
          <w:ilvl w:val="0"/>
          <w:numId w:val="0"/>
        </w:numPr>
        <w:rPr>
          <w:lang w:val="vi-VN"/>
        </w:rPr>
      </w:pPr>
      <w:bookmarkStart w:id="40" w:name="_Toc517383459"/>
      <w:bookmarkStart w:id="41" w:name="_Toc535106905"/>
      <w:r>
        <w:rPr>
          <w:lang w:val="vi-VN"/>
        </w:rPr>
        <w:lastRenderedPageBreak/>
        <w:t>CHƯƠNG 3</w:t>
      </w:r>
      <w:r w:rsidRPr="007878AD">
        <w:rPr>
          <w:lang w:val="vi-VN"/>
        </w:rPr>
        <w:t>: THIẾT KẾ VÀ THI CÔNG</w:t>
      </w:r>
      <w:bookmarkEnd w:id="40"/>
      <w:bookmarkEnd w:id="41"/>
    </w:p>
    <w:p w14:paraId="13D314ED" w14:textId="77777777" w:rsidR="0092507D" w:rsidRPr="00DF0824" w:rsidRDefault="0092507D" w:rsidP="0092507D">
      <w:pPr>
        <w:pStyle w:val="ListParagraph"/>
        <w:keepNext/>
        <w:numPr>
          <w:ilvl w:val="0"/>
          <w:numId w:val="3"/>
        </w:numPr>
        <w:spacing w:before="240" w:after="480"/>
        <w:contextualSpacing w:val="0"/>
        <w:jc w:val="center"/>
        <w:outlineLvl w:val="0"/>
        <w:rPr>
          <w:rFonts w:cs="Arial"/>
          <w:b/>
          <w:bCs/>
          <w:vanish/>
          <w:sz w:val="28"/>
          <w:szCs w:val="28"/>
        </w:rPr>
      </w:pPr>
    </w:p>
    <w:p w14:paraId="23D67AAD" w14:textId="77777777" w:rsidR="0092507D" w:rsidRDefault="0092507D" w:rsidP="0092507D">
      <w:pPr>
        <w:pStyle w:val="Heading2"/>
        <w:numPr>
          <w:ilvl w:val="1"/>
          <w:numId w:val="3"/>
        </w:numPr>
      </w:pPr>
      <w:r>
        <w:t xml:space="preserve"> </w:t>
      </w:r>
      <w:bookmarkStart w:id="42" w:name="_Toc535106906"/>
      <w:bookmarkStart w:id="43" w:name="_Toc517383460"/>
      <w:r>
        <w:t>Sơ đồ tổng quát</w:t>
      </w:r>
      <w:bookmarkEnd w:id="42"/>
    </w:p>
    <w:p w14:paraId="762D09A0" w14:textId="77777777" w:rsidR="0040319A" w:rsidRDefault="000F7807" w:rsidP="0040319A">
      <w:pPr>
        <w:jc w:val="center"/>
      </w:pPr>
      <w:r>
        <w:object w:dxaOrig="13845" w:dyaOrig="11550" w14:anchorId="49FBFDDD">
          <v:shape id="_x0000_i1026" type="#_x0000_t75" style="width:439.55pt;height:365.85pt" o:ole="">
            <v:imagedata r:id="rId15" o:title=""/>
          </v:shape>
          <o:OLEObject Type="Embed" ProgID="Visio.Drawing.15" ShapeID="_x0000_i1026" DrawAspect="Content" ObjectID="_1804311753" r:id="rId16"/>
        </w:object>
      </w:r>
    </w:p>
    <w:p w14:paraId="38D7239B" w14:textId="77777777" w:rsidR="00CF6E20" w:rsidRPr="0086407F" w:rsidRDefault="00CF6E20" w:rsidP="0040319A">
      <w:pPr>
        <w:pStyle w:val="ThesisFigure"/>
        <w:rPr>
          <w:b w:val="0"/>
        </w:rPr>
      </w:pPr>
      <w:bookmarkStart w:id="44" w:name="_Toc535106463"/>
      <w:r w:rsidRPr="0086407F">
        <w:rPr>
          <w:rStyle w:val="ThesisFigureChar"/>
          <w:rFonts w:ascii="Times New Roman" w:hAnsi="Times New Roman"/>
          <w:b/>
        </w:rPr>
        <w:t>Hình 3-1: Sơ đồ tổng quát của hệ thống</w:t>
      </w:r>
      <w:bookmarkEnd w:id="44"/>
    </w:p>
    <w:p w14:paraId="307DBB1D" w14:textId="77777777" w:rsidR="0092507D" w:rsidRDefault="0092507D" w:rsidP="0092507D"/>
    <w:p w14:paraId="62801E27" w14:textId="77777777" w:rsidR="0040319A" w:rsidRDefault="0040319A" w:rsidP="00E77015">
      <w:pPr>
        <w:jc w:val="center"/>
      </w:pPr>
    </w:p>
    <w:p w14:paraId="6811971B" w14:textId="77777777" w:rsidR="0092507D" w:rsidRDefault="0092507D" w:rsidP="0092507D">
      <w:pPr>
        <w:pStyle w:val="Heading2"/>
        <w:numPr>
          <w:ilvl w:val="1"/>
          <w:numId w:val="3"/>
        </w:numPr>
      </w:pPr>
      <w:bookmarkStart w:id="45" w:name="_Toc535106907"/>
      <w:r>
        <w:lastRenderedPageBreak/>
        <w:t>Sơ đồ khối của hệ thống</w:t>
      </w:r>
      <w:bookmarkEnd w:id="43"/>
      <w:bookmarkEnd w:id="45"/>
    </w:p>
    <w:p w14:paraId="05DED7F4" w14:textId="77777777" w:rsidR="0092507D" w:rsidRDefault="00DB6BFA" w:rsidP="00DB6BFA">
      <w:r>
        <w:rPr>
          <w:noProof/>
          <w:lang w:val="vi-VN" w:eastAsia="vi-VN"/>
        </w:rPr>
        <w:drawing>
          <wp:inline distT="0" distB="0" distL="0" distR="0" wp14:anchorId="6346ED43" wp14:editId="33090559">
            <wp:extent cx="5581650" cy="28149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647F33.tmp"/>
                    <pic:cNvPicPr/>
                  </pic:nvPicPr>
                  <pic:blipFill>
                    <a:blip r:embed="rId17">
                      <a:extLst>
                        <a:ext uri="{28A0092B-C50C-407E-A947-70E740481C1C}">
                          <a14:useLocalDpi xmlns:a14="http://schemas.microsoft.com/office/drawing/2010/main" val="0"/>
                        </a:ext>
                      </a:extLst>
                    </a:blip>
                    <a:stretch>
                      <a:fillRect/>
                    </a:stretch>
                  </pic:blipFill>
                  <pic:spPr>
                    <a:xfrm>
                      <a:off x="0" y="0"/>
                      <a:ext cx="5581650" cy="2814955"/>
                    </a:xfrm>
                    <a:prstGeom prst="rect">
                      <a:avLst/>
                    </a:prstGeom>
                  </pic:spPr>
                </pic:pic>
              </a:graphicData>
            </a:graphic>
          </wp:inline>
        </w:drawing>
      </w:r>
    </w:p>
    <w:p w14:paraId="510F69C1" w14:textId="77777777" w:rsidR="0092507D" w:rsidRPr="00E94E21" w:rsidRDefault="00CF6E20" w:rsidP="0092507D">
      <w:pPr>
        <w:pStyle w:val="ThesisFigure"/>
      </w:pPr>
      <w:bookmarkStart w:id="46" w:name="_Toc535106464"/>
      <w:r>
        <w:t>Hình 3-</w:t>
      </w:r>
      <w:r w:rsidR="000F7807">
        <w:t>2</w:t>
      </w:r>
      <w:r w:rsidR="0092507D">
        <w:t>: Sơ đồ khối của hệ thống</w:t>
      </w:r>
      <w:bookmarkEnd w:id="46"/>
    </w:p>
    <w:p w14:paraId="57590134" w14:textId="77777777" w:rsidR="0092507D" w:rsidRPr="00D81412" w:rsidRDefault="0092507D" w:rsidP="008F5A9B">
      <w:pPr>
        <w:pStyle w:val="ListParagraph"/>
        <w:numPr>
          <w:ilvl w:val="0"/>
          <w:numId w:val="25"/>
        </w:numPr>
        <w:ind w:left="0" w:firstLine="0"/>
        <w:rPr>
          <w:b/>
          <w:bCs/>
          <w:lang w:val="vi-VN"/>
        </w:rPr>
      </w:pPr>
      <w:r w:rsidRPr="00D81412">
        <w:rPr>
          <w:lang w:val="vi-VN"/>
        </w:rPr>
        <w:t xml:space="preserve">Hệ thống hoạt động theo sơ đồ hình </w:t>
      </w:r>
      <w:r>
        <w:t>3</w:t>
      </w:r>
      <w:r w:rsidRPr="00D81412">
        <w:rPr>
          <w:lang w:val="vi-VN"/>
        </w:rPr>
        <w:t>-1 và hoạt động theo nguyên lý sau:</w:t>
      </w:r>
    </w:p>
    <w:p w14:paraId="0C901DE8" w14:textId="77777777" w:rsidR="0092507D" w:rsidRPr="00931F60" w:rsidRDefault="0092507D" w:rsidP="008F5A9B">
      <w:pPr>
        <w:pStyle w:val="ListParagraph"/>
        <w:numPr>
          <w:ilvl w:val="0"/>
          <w:numId w:val="31"/>
        </w:numPr>
        <w:ind w:left="426" w:firstLine="0"/>
        <w:rPr>
          <w:b/>
          <w:bCs/>
          <w:lang w:val="vi-VN"/>
        </w:rPr>
      </w:pPr>
      <w:r w:rsidRPr="00931F60">
        <w:rPr>
          <w:lang w:val="vi-VN"/>
        </w:rPr>
        <w:t>Khối nguồn có nhiệm vụ cung cấp ng</w:t>
      </w:r>
      <w:r w:rsidR="00AC22C0">
        <w:rPr>
          <w:lang w:val="vi-VN"/>
        </w:rPr>
        <w:t>uồn cho toàn hệ thống hoạt động;</w:t>
      </w:r>
    </w:p>
    <w:p w14:paraId="0FD803FB" w14:textId="77777777" w:rsidR="0092507D" w:rsidRPr="00931F60" w:rsidRDefault="005C15A2" w:rsidP="008F5A9B">
      <w:pPr>
        <w:pStyle w:val="ListParagraph"/>
        <w:numPr>
          <w:ilvl w:val="0"/>
          <w:numId w:val="31"/>
        </w:numPr>
        <w:ind w:left="426" w:firstLine="0"/>
        <w:rPr>
          <w:lang w:val="vi-VN"/>
        </w:rPr>
      </w:pPr>
      <w:r>
        <w:rPr>
          <w:lang w:val="vi-VN"/>
        </w:rPr>
        <w:t>Khối Sensor vào/</w:t>
      </w:r>
      <w:r w:rsidR="0092507D" w:rsidRPr="00931F60">
        <w:rPr>
          <w:lang w:val="vi-VN"/>
        </w:rPr>
        <w:t xml:space="preserve">ra bao gồm Camera và RFID. Hai khối này sẽ lấy biển số xe từ Camera, thông tin thẻ RFID. Sau đó gửi về cho Trung tâm </w:t>
      </w:r>
      <w:r w:rsidR="00CF6E20" w:rsidRPr="00931F60">
        <w:rPr>
          <w:lang w:val="vi-VN"/>
        </w:rPr>
        <w:t>xử lý</w:t>
      </w:r>
      <w:r w:rsidR="00AC22C0">
        <w:rPr>
          <w:lang w:val="vi-VN"/>
        </w:rPr>
        <w:t>;</w:t>
      </w:r>
    </w:p>
    <w:p w14:paraId="6D1D7E96" w14:textId="77777777" w:rsidR="0092507D" w:rsidRPr="00931F60" w:rsidRDefault="0092507D" w:rsidP="008F5A9B">
      <w:pPr>
        <w:pStyle w:val="ListParagraph"/>
        <w:numPr>
          <w:ilvl w:val="0"/>
          <w:numId w:val="31"/>
        </w:numPr>
        <w:ind w:left="426" w:firstLine="0"/>
        <w:rPr>
          <w:lang w:val="vi-VN"/>
        </w:rPr>
      </w:pPr>
      <w:r w:rsidRPr="00931F60">
        <w:rPr>
          <w:lang w:val="vi-VN"/>
        </w:rPr>
        <w:t xml:space="preserve">Trung tâm </w:t>
      </w:r>
      <w:r w:rsidR="00CF6E20" w:rsidRPr="00931F60">
        <w:rPr>
          <w:lang w:val="vi-VN"/>
        </w:rPr>
        <w:t>xử lý</w:t>
      </w:r>
      <w:r w:rsidRPr="00931F60">
        <w:rPr>
          <w:lang w:val="vi-VN"/>
        </w:rPr>
        <w:t xml:space="preserve"> ngõ vào sẽ lấy thông tin từ khối Sensor vào, </w:t>
      </w:r>
      <w:r w:rsidR="00CF6E20" w:rsidRPr="00931F60">
        <w:rPr>
          <w:lang w:val="vi-VN"/>
        </w:rPr>
        <w:t>xử lý</w:t>
      </w:r>
      <w:r w:rsidRPr="00931F60">
        <w:rPr>
          <w:lang w:val="vi-VN"/>
        </w:rPr>
        <w:t xml:space="preserve"> tín hiệu theo yêu cầu và truyền tín hiệu đến Khối hiển thị. Đồng thời tín hiệu cũng được đồng bộ với tín hiệu cho Trung tâm </w:t>
      </w:r>
      <w:r w:rsidR="00CF6E20" w:rsidRPr="00931F60">
        <w:rPr>
          <w:lang w:val="vi-VN"/>
        </w:rPr>
        <w:t>xử lý</w:t>
      </w:r>
      <w:r w:rsidR="00AC22C0">
        <w:rPr>
          <w:lang w:val="vi-VN"/>
        </w:rPr>
        <w:t xml:space="preserve"> ngõ ra;</w:t>
      </w:r>
    </w:p>
    <w:p w14:paraId="1F8E287F" w14:textId="77777777" w:rsidR="0092507D" w:rsidRPr="00931F60" w:rsidRDefault="0092507D" w:rsidP="008F5A9B">
      <w:pPr>
        <w:pStyle w:val="ListParagraph"/>
        <w:numPr>
          <w:ilvl w:val="0"/>
          <w:numId w:val="31"/>
        </w:numPr>
        <w:ind w:left="426" w:firstLine="0"/>
        <w:rPr>
          <w:lang w:val="vi-VN"/>
        </w:rPr>
      </w:pPr>
      <w:r w:rsidRPr="00931F60">
        <w:rPr>
          <w:lang w:val="vi-VN"/>
        </w:rPr>
        <w:t xml:space="preserve">Tương tự, Trung tâm </w:t>
      </w:r>
      <w:r w:rsidR="00CF6E20" w:rsidRPr="00931F60">
        <w:rPr>
          <w:lang w:val="vi-VN"/>
        </w:rPr>
        <w:t>xử lý</w:t>
      </w:r>
      <w:r w:rsidRPr="00931F60">
        <w:rPr>
          <w:lang w:val="vi-VN"/>
        </w:rPr>
        <w:t xml:space="preserve"> ngõ ra cũng lấy thông tin từ Khối Sensor ra. Sau đó </w:t>
      </w:r>
      <w:r w:rsidR="00CF6E20" w:rsidRPr="00931F60">
        <w:rPr>
          <w:lang w:val="vi-VN"/>
        </w:rPr>
        <w:t>xử lý</w:t>
      </w:r>
      <w:r w:rsidRPr="00931F60">
        <w:rPr>
          <w:lang w:val="vi-VN"/>
        </w:rPr>
        <w:t xml:space="preserve"> các thông tin này rồi truyền tín h</w:t>
      </w:r>
      <w:r w:rsidR="00136F10">
        <w:rPr>
          <w:lang w:val="vi-VN"/>
        </w:rPr>
        <w:t xml:space="preserve">iệu để đồng bộ đến </w:t>
      </w:r>
      <w:r w:rsidRPr="00931F60">
        <w:rPr>
          <w:lang w:val="vi-VN"/>
        </w:rPr>
        <w:t xml:space="preserve">Trung tâm </w:t>
      </w:r>
      <w:r w:rsidR="00CF6E20" w:rsidRPr="00931F60">
        <w:rPr>
          <w:lang w:val="vi-VN"/>
        </w:rPr>
        <w:t>xử lý</w:t>
      </w:r>
      <w:r w:rsidR="00AC22C0">
        <w:rPr>
          <w:lang w:val="vi-VN"/>
        </w:rPr>
        <w:t xml:space="preserve"> ngõ vào;</w:t>
      </w:r>
    </w:p>
    <w:p w14:paraId="2BB4481C" w14:textId="77777777" w:rsidR="0092507D" w:rsidRPr="00931F60" w:rsidRDefault="0092507D" w:rsidP="008F5A9B">
      <w:pPr>
        <w:pStyle w:val="ListParagraph"/>
        <w:numPr>
          <w:ilvl w:val="0"/>
          <w:numId w:val="31"/>
        </w:numPr>
        <w:ind w:left="426" w:firstLine="0"/>
        <w:rPr>
          <w:lang w:val="vi-VN"/>
        </w:rPr>
      </w:pPr>
      <w:r w:rsidRPr="00931F60">
        <w:rPr>
          <w:lang w:val="vi-VN"/>
        </w:rPr>
        <w:t xml:space="preserve">Khối hiển thị có nhiệm vụ nhận tín hiệu từ Trung tâm </w:t>
      </w:r>
      <w:r w:rsidR="00CF6E20" w:rsidRPr="00931F60">
        <w:rPr>
          <w:lang w:val="vi-VN"/>
        </w:rPr>
        <w:t>xử lý</w:t>
      </w:r>
      <w:r w:rsidRPr="00931F60">
        <w:rPr>
          <w:lang w:val="vi-VN"/>
        </w:rPr>
        <w:t xml:space="preserve"> và hiển thị các thông tin theo yêu cầu.</w:t>
      </w:r>
    </w:p>
    <w:p w14:paraId="3E3F27F3" w14:textId="77777777" w:rsidR="0092507D" w:rsidRDefault="0092507D" w:rsidP="0092507D">
      <w:pPr>
        <w:pStyle w:val="Heading3"/>
        <w:numPr>
          <w:ilvl w:val="2"/>
          <w:numId w:val="3"/>
        </w:numPr>
      </w:pPr>
      <w:bookmarkStart w:id="47" w:name="_Toc517383461"/>
      <w:bookmarkStart w:id="48" w:name="_Toc535106908"/>
      <w:r w:rsidRPr="00D0651C">
        <w:lastRenderedPageBreak/>
        <w:t>Sơ đồ khối ngõ vào</w:t>
      </w:r>
      <w:bookmarkEnd w:id="47"/>
      <w:bookmarkEnd w:id="48"/>
    </w:p>
    <w:p w14:paraId="17EC5D96" w14:textId="77777777" w:rsidR="0092507D" w:rsidRPr="00581D55" w:rsidRDefault="0092507D" w:rsidP="000E031D">
      <w:pPr>
        <w:jc w:val="center"/>
      </w:pPr>
      <w:r>
        <w:rPr>
          <w:noProof/>
          <w:lang w:val="vi-VN" w:eastAsia="vi-VN"/>
        </w:rPr>
        <w:drawing>
          <wp:inline distT="0" distB="0" distL="0" distR="0" wp14:anchorId="7C1EF148" wp14:editId="4A1B6213">
            <wp:extent cx="5577840" cy="2980944"/>
            <wp:effectExtent l="0" t="0" r="3810" b="0"/>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3685FCF.tmp"/>
                    <pic:cNvPicPr preferRelativeResize="0"/>
                  </pic:nvPicPr>
                  <pic:blipFill>
                    <a:blip r:embed="rId18">
                      <a:extLst>
                        <a:ext uri="{28A0092B-C50C-407E-A947-70E740481C1C}">
                          <a14:useLocalDpi xmlns:a14="http://schemas.microsoft.com/office/drawing/2010/main" val="0"/>
                        </a:ext>
                      </a:extLst>
                    </a:blip>
                    <a:stretch>
                      <a:fillRect/>
                    </a:stretch>
                  </pic:blipFill>
                  <pic:spPr>
                    <a:xfrm>
                      <a:off x="0" y="0"/>
                      <a:ext cx="5577840" cy="2980944"/>
                    </a:xfrm>
                    <a:prstGeom prst="rect">
                      <a:avLst/>
                    </a:prstGeom>
                  </pic:spPr>
                </pic:pic>
              </a:graphicData>
            </a:graphic>
          </wp:inline>
        </w:drawing>
      </w:r>
    </w:p>
    <w:p w14:paraId="61CF01D5" w14:textId="77777777" w:rsidR="0092507D" w:rsidRDefault="00CF6E20" w:rsidP="0092507D">
      <w:pPr>
        <w:pStyle w:val="ThesisFigure"/>
      </w:pPr>
      <w:bookmarkStart w:id="49" w:name="_Toc535106465"/>
      <w:r>
        <w:t>Hình 3-</w:t>
      </w:r>
      <w:r w:rsidR="000F7807">
        <w:t>3</w:t>
      </w:r>
      <w:r w:rsidR="0092507D">
        <w:t>: Sơ đồ khối ngõ vào</w:t>
      </w:r>
      <w:bookmarkEnd w:id="49"/>
    </w:p>
    <w:p w14:paraId="5D862703" w14:textId="77777777" w:rsidR="0092507D" w:rsidRPr="00931F60" w:rsidRDefault="0092507D" w:rsidP="008F5A9B">
      <w:pPr>
        <w:pStyle w:val="ListParagraph"/>
        <w:numPr>
          <w:ilvl w:val="0"/>
          <w:numId w:val="25"/>
        </w:numPr>
        <w:ind w:left="0" w:firstLine="0"/>
        <w:rPr>
          <w:b/>
        </w:rPr>
      </w:pPr>
      <w:r w:rsidRPr="008F5A9B">
        <w:rPr>
          <w:lang w:val="vi-VN"/>
        </w:rPr>
        <w:t>Camera</w:t>
      </w:r>
      <w:r>
        <w:t xml:space="preserve"> có nhiệm vụ chụp biển số xe. Sau khi đã chụp được hình ảnh biển số xe, Camera được kết nối với trung tâm </w:t>
      </w:r>
      <w:r w:rsidR="00CF6E20">
        <w:t>xử lý</w:t>
      </w:r>
      <w:r>
        <w:t xml:space="preserve"> để nhận diện và lấy số từ biển số thu được.</w:t>
      </w:r>
    </w:p>
    <w:p w14:paraId="7E9387BC" w14:textId="77777777" w:rsidR="0092507D" w:rsidRPr="00931F60" w:rsidRDefault="0092507D" w:rsidP="008F5A9B">
      <w:pPr>
        <w:pStyle w:val="ListParagraph"/>
        <w:numPr>
          <w:ilvl w:val="0"/>
          <w:numId w:val="25"/>
        </w:numPr>
        <w:ind w:left="0" w:firstLine="0"/>
      </w:pPr>
      <w:r w:rsidRPr="00931F60">
        <w:t>Hệ thống quẹt thẻ RFID được ứng dụng n</w:t>
      </w:r>
      <w:r w:rsidR="005C15A2">
        <w:t>hằm quản lí và kiểm soát xe ra/</w:t>
      </w:r>
      <w:r w:rsidRPr="00931F60">
        <w:t>vào, nó cũng giúp các công ty hay các trường đại học quản lí người gửi xe có phải là nhân viên hay người dùng của mình hay không. Các thông tin trong thẻ cũng được truy xuất khi người dùng quẹt thẻ.</w:t>
      </w:r>
    </w:p>
    <w:p w14:paraId="7CCB3BD7" w14:textId="77777777" w:rsidR="0092507D" w:rsidRPr="00931F60" w:rsidRDefault="0092507D" w:rsidP="008F5A9B">
      <w:pPr>
        <w:pStyle w:val="ListParagraph"/>
        <w:numPr>
          <w:ilvl w:val="0"/>
          <w:numId w:val="25"/>
        </w:numPr>
        <w:ind w:left="0" w:firstLine="0"/>
      </w:pPr>
      <w:r w:rsidRPr="00931F60">
        <w:t xml:space="preserve">Trung tâm </w:t>
      </w:r>
      <w:r w:rsidR="00CF6E20" w:rsidRPr="00931F60">
        <w:t>xử lý</w:t>
      </w:r>
      <w:r w:rsidRPr="00931F60">
        <w:t xml:space="preserve"> chính là máy tính nhúng Raspberry Pi, trung tâm </w:t>
      </w:r>
      <w:r w:rsidR="00CF6E20" w:rsidRPr="00931F60">
        <w:t>xử lý</w:t>
      </w:r>
      <w:r w:rsidRPr="00931F60">
        <w:t xml:space="preserve"> sẽ nhận biển số xe, số UID của thẻ và </w:t>
      </w:r>
      <w:r w:rsidR="00CF6E20" w:rsidRPr="00931F60">
        <w:t>xử lý</w:t>
      </w:r>
      <w:r w:rsidRPr="00931F60">
        <w:t xml:space="preserve"> các dữ liệu theo yêu cầu để giúp hệ thống hoạt động ổn định. Trung tâm </w:t>
      </w:r>
      <w:r w:rsidR="00CF6E20" w:rsidRPr="00931F60">
        <w:t>xử lý</w:t>
      </w:r>
      <w:r w:rsidRPr="00931F60">
        <w:t xml:space="preserve"> cũng sẽ lưu giữ dữ liệu trong suốt quá trình giữ xe cũng như quá trình truy xuất dữ liệu khi cần thiết.</w:t>
      </w:r>
    </w:p>
    <w:p w14:paraId="1BC3B3C0" w14:textId="77777777" w:rsidR="0092507D" w:rsidRPr="00931F60" w:rsidRDefault="0092507D" w:rsidP="008F5A9B">
      <w:pPr>
        <w:pStyle w:val="ListParagraph"/>
        <w:numPr>
          <w:ilvl w:val="0"/>
          <w:numId w:val="25"/>
        </w:numPr>
        <w:ind w:left="0" w:firstLine="0"/>
      </w:pPr>
      <w:r w:rsidRPr="008F5A9B">
        <w:rPr>
          <w:lang w:val="vi-VN"/>
        </w:rPr>
        <w:t>Hệ</w:t>
      </w:r>
      <w:r w:rsidRPr="00931F60">
        <w:t xml:space="preserve"> thống hiển thị sẽ dùng LCD, có nhiệm vụ hiển thị các thông tin như biển số xe</w:t>
      </w:r>
      <w:r w:rsidR="00323D9E">
        <w:t xml:space="preserve">, </w:t>
      </w:r>
      <w:r w:rsidR="00950D1C">
        <w:t>thông tin</w:t>
      </w:r>
      <w:r w:rsidR="00323D9E">
        <w:t xml:space="preserve"> chủ thẻ, số tiền trong tài khoản</w:t>
      </w:r>
      <w:r w:rsidRPr="00931F60">
        <w:t>, s</w:t>
      </w:r>
      <w:r w:rsidR="005C15A2">
        <w:t>ố lượng chỗ trống khi có xe ra/</w:t>
      </w:r>
      <w:r w:rsidRPr="00931F60">
        <w:t>vào để giúp người gửi xe biết và kiểm soát được quá trình gửi xe.</w:t>
      </w:r>
    </w:p>
    <w:p w14:paraId="3DD37DFA" w14:textId="77777777" w:rsidR="0092507D" w:rsidRDefault="0092507D" w:rsidP="0092507D">
      <w:pPr>
        <w:pStyle w:val="Heading3"/>
        <w:numPr>
          <w:ilvl w:val="2"/>
          <w:numId w:val="3"/>
        </w:numPr>
      </w:pPr>
      <w:bookmarkStart w:id="50" w:name="_Toc517383462"/>
      <w:bookmarkStart w:id="51" w:name="_Toc535106909"/>
      <w:r>
        <w:lastRenderedPageBreak/>
        <w:t>Sơ đồ khối ngõ ra</w:t>
      </w:r>
      <w:bookmarkEnd w:id="50"/>
      <w:bookmarkEnd w:id="51"/>
    </w:p>
    <w:p w14:paraId="7594C69E" w14:textId="77777777" w:rsidR="0092507D" w:rsidRPr="00581D55" w:rsidRDefault="0092507D" w:rsidP="00A72CB6">
      <w:r>
        <w:rPr>
          <w:noProof/>
          <w:lang w:val="vi-VN" w:eastAsia="vi-VN"/>
        </w:rPr>
        <w:drawing>
          <wp:inline distT="0" distB="0" distL="0" distR="0" wp14:anchorId="178E43C1" wp14:editId="47C9F637">
            <wp:extent cx="5577840" cy="2980944"/>
            <wp:effectExtent l="0" t="0" r="3810" b="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3685FCF.tmp"/>
                    <pic:cNvPicPr preferRelativeResize="0"/>
                  </pic:nvPicPr>
                  <pic:blipFill>
                    <a:blip r:embed="rId18">
                      <a:extLst>
                        <a:ext uri="{28A0092B-C50C-407E-A947-70E740481C1C}">
                          <a14:useLocalDpi xmlns:a14="http://schemas.microsoft.com/office/drawing/2010/main" val="0"/>
                        </a:ext>
                      </a:extLst>
                    </a:blip>
                    <a:stretch>
                      <a:fillRect/>
                    </a:stretch>
                  </pic:blipFill>
                  <pic:spPr>
                    <a:xfrm>
                      <a:off x="0" y="0"/>
                      <a:ext cx="5577840" cy="2980944"/>
                    </a:xfrm>
                    <a:prstGeom prst="rect">
                      <a:avLst/>
                    </a:prstGeom>
                  </pic:spPr>
                </pic:pic>
              </a:graphicData>
            </a:graphic>
          </wp:inline>
        </w:drawing>
      </w:r>
    </w:p>
    <w:p w14:paraId="6794A3B1" w14:textId="77777777" w:rsidR="0092507D" w:rsidRDefault="00CF6E20" w:rsidP="0092507D">
      <w:pPr>
        <w:pStyle w:val="ThesisFigure"/>
      </w:pPr>
      <w:bookmarkStart w:id="52" w:name="_Toc535106466"/>
      <w:r>
        <w:t>Hình 3-</w:t>
      </w:r>
      <w:r w:rsidR="000F7807">
        <w:t>4</w:t>
      </w:r>
      <w:r w:rsidR="0092507D">
        <w:t>: Sơ đồ khối ngõ ra</w:t>
      </w:r>
      <w:bookmarkEnd w:id="52"/>
    </w:p>
    <w:p w14:paraId="4C58A6B9" w14:textId="77777777" w:rsidR="0092507D" w:rsidRPr="00327912" w:rsidRDefault="0092507D" w:rsidP="008F5A9B">
      <w:pPr>
        <w:pStyle w:val="ListParagraph"/>
        <w:numPr>
          <w:ilvl w:val="0"/>
          <w:numId w:val="25"/>
        </w:numPr>
        <w:ind w:left="0" w:firstLine="0"/>
        <w:rPr>
          <w:b/>
        </w:rPr>
      </w:pPr>
      <w:r w:rsidRPr="008F5A9B">
        <w:rPr>
          <w:lang w:val="vi-VN"/>
        </w:rPr>
        <w:t>Hệ</w:t>
      </w:r>
      <w:r>
        <w:t xml:space="preserve"> thống ngõ ra tương tự như ngõ vào. Cũng bao gồm Camera, hệ thống quẹt thẻ RFID, trung tâm </w:t>
      </w:r>
      <w:r w:rsidR="00CF6E20">
        <w:t>xử lý</w:t>
      </w:r>
      <w:r>
        <w:t xml:space="preserve"> bằng máy tính nhúng Raspberry Pi và hệ thống hiển thị sử dụng LCD.</w:t>
      </w:r>
    </w:p>
    <w:p w14:paraId="0000F6DB" w14:textId="77777777" w:rsidR="0092507D" w:rsidRPr="00327912" w:rsidRDefault="0092507D" w:rsidP="008F5A9B">
      <w:pPr>
        <w:pStyle w:val="ListParagraph"/>
        <w:numPr>
          <w:ilvl w:val="0"/>
          <w:numId w:val="25"/>
        </w:numPr>
        <w:ind w:left="0" w:firstLine="0"/>
      </w:pPr>
      <w:r w:rsidRPr="008F5A9B">
        <w:rPr>
          <w:lang w:val="vi-VN"/>
        </w:rPr>
        <w:t>Trung</w:t>
      </w:r>
      <w:r w:rsidRPr="00327912">
        <w:t xml:space="preserve"> tâm </w:t>
      </w:r>
      <w:r w:rsidR="00CF6E20" w:rsidRPr="00327912">
        <w:t>xử lý</w:t>
      </w:r>
      <w:r w:rsidRPr="00327912">
        <w:t xml:space="preserve"> ngõ vào và trung tâm </w:t>
      </w:r>
      <w:r w:rsidR="00CF6E20" w:rsidRPr="00327912">
        <w:t>xử lý</w:t>
      </w:r>
      <w:r w:rsidRPr="00327912">
        <w:t xml:space="preserve"> ngõ ra sẽ được kết nối với nhau thông qua mạng LAN hoặc Wifi nhằm đồng bộ dữ liệu với nhau để lưu và truy xuất dữ liệu dễ dàng.</w:t>
      </w:r>
    </w:p>
    <w:p w14:paraId="400AD566" w14:textId="77777777" w:rsidR="0092507D" w:rsidRPr="009C0EF3" w:rsidRDefault="0092507D" w:rsidP="0092507D">
      <w:pPr>
        <w:pStyle w:val="Heading2"/>
        <w:numPr>
          <w:ilvl w:val="1"/>
          <w:numId w:val="3"/>
        </w:numPr>
      </w:pPr>
      <w:bookmarkStart w:id="53" w:name="_Toc517383463"/>
      <w:bookmarkStart w:id="54" w:name="_Toc535106910"/>
      <w:r>
        <w:t>Chức năng từng khối của hệ thống</w:t>
      </w:r>
      <w:bookmarkEnd w:id="53"/>
      <w:bookmarkEnd w:id="54"/>
    </w:p>
    <w:p w14:paraId="7AA9797A" w14:textId="77777777" w:rsidR="0092507D" w:rsidRDefault="0092507D" w:rsidP="0092507D">
      <w:pPr>
        <w:pStyle w:val="Heading3"/>
        <w:numPr>
          <w:ilvl w:val="2"/>
          <w:numId w:val="3"/>
        </w:numPr>
      </w:pPr>
      <w:bookmarkStart w:id="55" w:name="_Toc517383464"/>
      <w:bookmarkStart w:id="56" w:name="_Toc535106911"/>
      <w:r>
        <w:t>Khối nguồn</w:t>
      </w:r>
      <w:bookmarkEnd w:id="55"/>
      <w:bookmarkEnd w:id="56"/>
    </w:p>
    <w:p w14:paraId="52A639B3" w14:textId="77777777" w:rsidR="0092507D" w:rsidRDefault="0092507D" w:rsidP="008F5A9B">
      <w:pPr>
        <w:pStyle w:val="ListParagraph"/>
        <w:numPr>
          <w:ilvl w:val="0"/>
          <w:numId w:val="25"/>
        </w:numPr>
        <w:ind w:left="0" w:firstLine="0"/>
        <w:rPr>
          <w:szCs w:val="26"/>
        </w:rPr>
      </w:pPr>
      <w:r w:rsidRPr="006C5FF7">
        <w:rPr>
          <w:szCs w:val="26"/>
        </w:rPr>
        <w:t>Khối nguồn: có chức năng cung cấp nguồn cho hệ thống hoạt động. Có rất nhiều loại nguồn như nguồn pin, nguồn từ adapter hoặc sử dụng năng lượng mặt trời tạo ra nguồn điện.</w:t>
      </w:r>
    </w:p>
    <w:p w14:paraId="4E0075F2" w14:textId="77777777" w:rsidR="006C5FF7" w:rsidRPr="006C5FF7" w:rsidRDefault="006C5FF7" w:rsidP="008F5A9B">
      <w:pPr>
        <w:pStyle w:val="ListParagraph"/>
        <w:numPr>
          <w:ilvl w:val="0"/>
          <w:numId w:val="25"/>
        </w:numPr>
        <w:ind w:left="0" w:firstLine="0"/>
        <w:rPr>
          <w:szCs w:val="26"/>
        </w:rPr>
      </w:pPr>
      <w:r w:rsidRPr="00B3740C">
        <w:t>Trong</w:t>
      </w:r>
      <w:r>
        <w:rPr>
          <w:szCs w:val="26"/>
        </w:rPr>
        <w:t xml:space="preserve"> đề tài này, khối nguồn sử dụng chủ yếu từ nguồn adapter vì nó có thể ổn định áp và dòng cho</w:t>
      </w:r>
      <w:r w:rsidR="005F6D34">
        <w:rPr>
          <w:szCs w:val="26"/>
        </w:rPr>
        <w:t xml:space="preserve"> toàn bộ hệ thống hoạt động tốt hơn các nguồn từ pin. Hướng sắp tới sẽ tích hợp hệ thống pin mặt trời để tiết kiệm được chi phí </w:t>
      </w:r>
      <w:r w:rsidR="004379F4">
        <w:rPr>
          <w:szCs w:val="26"/>
        </w:rPr>
        <w:t>điện năng.</w:t>
      </w:r>
    </w:p>
    <w:p w14:paraId="02B9B0AA" w14:textId="77777777" w:rsidR="0092507D" w:rsidRDefault="0092507D" w:rsidP="0092507D">
      <w:pPr>
        <w:pStyle w:val="Heading3"/>
        <w:numPr>
          <w:ilvl w:val="2"/>
          <w:numId w:val="3"/>
        </w:numPr>
      </w:pPr>
      <w:bookmarkStart w:id="57" w:name="_Toc517383465"/>
      <w:bookmarkStart w:id="58" w:name="_Toc535106912"/>
      <w:r>
        <w:lastRenderedPageBreak/>
        <w:t>Khối Sensor</w:t>
      </w:r>
      <w:bookmarkEnd w:id="57"/>
      <w:bookmarkEnd w:id="58"/>
    </w:p>
    <w:p w14:paraId="28BB24E1" w14:textId="77777777" w:rsidR="0092507D" w:rsidRPr="00701F75" w:rsidRDefault="0092507D" w:rsidP="00F64ADC">
      <w:pPr>
        <w:pStyle w:val="Heading4"/>
        <w:numPr>
          <w:ilvl w:val="3"/>
          <w:numId w:val="13"/>
        </w:numPr>
        <w:rPr>
          <w:rFonts w:ascii="Times New Roman" w:hAnsi="Times New Roman" w:cs="Times New Roman"/>
          <w:sz w:val="26"/>
          <w:szCs w:val="26"/>
        </w:rPr>
      </w:pPr>
      <w:r>
        <w:rPr>
          <w:rFonts w:ascii="Times New Roman" w:hAnsi="Times New Roman" w:cs="Times New Roman"/>
          <w:sz w:val="26"/>
          <w:szCs w:val="26"/>
        </w:rPr>
        <w:t xml:space="preserve"> Camera </w:t>
      </w:r>
      <w:r w:rsidRPr="00196486">
        <w:rPr>
          <w:rFonts w:ascii="Times New Roman" w:hAnsi="Times New Roman" w:cs="Times New Roman"/>
          <w:sz w:val="26"/>
          <w:szCs w:val="26"/>
        </w:rPr>
        <w:t>Raspberry</w:t>
      </w:r>
      <w:r>
        <w:rPr>
          <w:rFonts w:ascii="Times New Roman" w:hAnsi="Times New Roman" w:cs="Times New Roman"/>
          <w:sz w:val="26"/>
          <w:szCs w:val="26"/>
        </w:rPr>
        <w:t xml:space="preserve"> Pi V2 8MP</w:t>
      </w:r>
    </w:p>
    <w:p w14:paraId="2E828B48" w14:textId="77777777" w:rsidR="0092507D" w:rsidRDefault="0092507D" w:rsidP="009867CD">
      <w:pPr>
        <w:jc w:val="center"/>
        <w:rPr>
          <w:szCs w:val="26"/>
        </w:rPr>
      </w:pPr>
      <w:r>
        <w:rPr>
          <w:noProof/>
          <w:lang w:val="vi-VN" w:eastAsia="vi-VN"/>
        </w:rPr>
        <w:drawing>
          <wp:inline distT="0" distB="0" distL="0" distR="0" wp14:anchorId="29F7712D" wp14:editId="14BD92FB">
            <wp:extent cx="2014814" cy="2520950"/>
            <wp:effectExtent l="0" t="0" r="5080" b="0"/>
            <wp:docPr id="22" name="Picture 22"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rotWithShape="1">
                    <a:blip r:embed="rId19">
                      <a:extLst>
                        <a:ext uri="{28A0092B-C50C-407E-A947-70E740481C1C}">
                          <a14:useLocalDpi xmlns:a14="http://schemas.microsoft.com/office/drawing/2010/main" val="0"/>
                        </a:ext>
                      </a:extLst>
                    </a:blip>
                    <a:srcRect l="36088" t="16757" r="32255" b="30939"/>
                    <a:stretch/>
                  </pic:blipFill>
                  <pic:spPr bwMode="auto">
                    <a:xfrm>
                      <a:off x="0" y="0"/>
                      <a:ext cx="2019394" cy="2526681"/>
                    </a:xfrm>
                    <a:prstGeom prst="rect">
                      <a:avLst/>
                    </a:prstGeom>
                    <a:noFill/>
                    <a:ln>
                      <a:noFill/>
                    </a:ln>
                    <a:extLst>
                      <a:ext uri="{53640926-AAD7-44D8-BBD7-CCE9431645EC}">
                        <a14:shadowObscured xmlns:a14="http://schemas.microsoft.com/office/drawing/2010/main"/>
                      </a:ext>
                    </a:extLst>
                  </pic:spPr>
                </pic:pic>
              </a:graphicData>
            </a:graphic>
          </wp:inline>
        </w:drawing>
      </w:r>
    </w:p>
    <w:p w14:paraId="612614D5" w14:textId="77777777" w:rsidR="0092507D" w:rsidRDefault="00CF6E20" w:rsidP="0092507D">
      <w:pPr>
        <w:pStyle w:val="ThesisFigure"/>
      </w:pPr>
      <w:bookmarkStart w:id="59" w:name="_Toc535106467"/>
      <w:r>
        <w:t>Hình 3-</w:t>
      </w:r>
      <w:r w:rsidR="000F7807">
        <w:t>5</w:t>
      </w:r>
      <w:r w:rsidR="0092507D">
        <w:t>:  Camera Raspberry Pi V2 8MP</w:t>
      </w:r>
      <w:r w:rsidR="00B10E61">
        <w:t xml:space="preserve"> [1</w:t>
      </w:r>
      <w:r w:rsidR="00A93560">
        <w:t>]</w:t>
      </w:r>
      <w:bookmarkEnd w:id="59"/>
    </w:p>
    <w:p w14:paraId="0CFA1AC1" w14:textId="77777777" w:rsidR="0092507D" w:rsidRPr="000C67AE" w:rsidRDefault="0092507D" w:rsidP="008F5A9B">
      <w:pPr>
        <w:pStyle w:val="ListParagraph"/>
        <w:numPr>
          <w:ilvl w:val="0"/>
          <w:numId w:val="25"/>
        </w:numPr>
        <w:ind w:left="0" w:firstLine="0"/>
        <w:rPr>
          <w:b/>
          <w:bCs/>
        </w:rPr>
      </w:pPr>
      <w:r w:rsidRPr="008F5A9B">
        <w:rPr>
          <w:lang w:val="vi-VN"/>
        </w:rPr>
        <w:t>Raspberry</w:t>
      </w:r>
      <w:r w:rsidRPr="00D071CC">
        <w:t xml:space="preserve"> Pi ca</w:t>
      </w:r>
      <w:r>
        <w:t xml:space="preserve">mera: </w:t>
      </w:r>
      <w:r w:rsidR="0051080E">
        <w:t>được thiết kế và sản xuất bởi Raspberry Pi Foundation.</w:t>
      </w:r>
    </w:p>
    <w:p w14:paraId="71E11CC0" w14:textId="77777777" w:rsidR="0092507D" w:rsidRPr="000C67AE" w:rsidRDefault="0051080E" w:rsidP="008F5A9B">
      <w:pPr>
        <w:pStyle w:val="ListParagraph"/>
        <w:numPr>
          <w:ilvl w:val="0"/>
          <w:numId w:val="25"/>
        </w:numPr>
        <w:ind w:left="0" w:firstLine="0"/>
      </w:pPr>
      <w:r>
        <w:t>Với</w:t>
      </w:r>
      <w:r w:rsidR="0092507D" w:rsidRPr="000C67AE">
        <w:t xml:space="preserve"> cảm biến </w:t>
      </w:r>
      <w:r>
        <w:t>ảnh IMX219 8-megapixel từ Sony, nó</w:t>
      </w:r>
      <w:r w:rsidR="0092507D" w:rsidRPr="000C67AE">
        <w:t xml:space="preserve"> có thể kết hợp với Raspberry Pi để chụp hình, quay phim với chất lượng HD 1080p30, 720p60 hoặc VGA90.</w:t>
      </w:r>
    </w:p>
    <w:p w14:paraId="6418EC42" w14:textId="77777777" w:rsidR="0092507D" w:rsidRPr="000C67AE" w:rsidRDefault="0092507D" w:rsidP="008F5A9B">
      <w:pPr>
        <w:pStyle w:val="ListParagraph"/>
        <w:numPr>
          <w:ilvl w:val="0"/>
          <w:numId w:val="25"/>
        </w:numPr>
        <w:ind w:left="0" w:firstLine="0"/>
      </w:pPr>
      <w:r w:rsidRPr="000C67AE">
        <w:t>Thông số kỹ thuật:</w:t>
      </w:r>
      <w:r w:rsidR="00B10E61">
        <w:t xml:space="preserve"> [1]</w:t>
      </w:r>
    </w:p>
    <w:p w14:paraId="2B2C7938" w14:textId="77777777" w:rsidR="0092507D" w:rsidRPr="000C67AE" w:rsidRDefault="0092507D" w:rsidP="008F5A9B">
      <w:pPr>
        <w:pStyle w:val="ListParagraph"/>
        <w:numPr>
          <w:ilvl w:val="0"/>
          <w:numId w:val="31"/>
        </w:numPr>
        <w:ind w:left="426" w:firstLine="0"/>
        <w:rPr>
          <w:b/>
        </w:rPr>
      </w:pPr>
      <w:r>
        <w:t xml:space="preserve">Camera </w:t>
      </w:r>
      <w:r w:rsidRPr="00D071CC">
        <w:t>Raspberry Pi</w:t>
      </w:r>
      <w:r>
        <w:t xml:space="preserve"> V2 8MP dùng </w:t>
      </w:r>
      <w:r w:rsidR="00AC22C0">
        <w:t>cho máy tính nhúng Raspberry Pi;</w:t>
      </w:r>
    </w:p>
    <w:p w14:paraId="643319A1" w14:textId="77777777" w:rsidR="0092507D" w:rsidRPr="000C67AE" w:rsidRDefault="0092507D" w:rsidP="008F5A9B">
      <w:pPr>
        <w:pStyle w:val="ListParagraph"/>
        <w:numPr>
          <w:ilvl w:val="0"/>
          <w:numId w:val="31"/>
        </w:numPr>
        <w:ind w:left="426" w:firstLine="0"/>
      </w:pPr>
      <w:r w:rsidRPr="008F5A9B">
        <w:rPr>
          <w:lang w:val="vi-VN"/>
        </w:rPr>
        <w:t>Cảm</w:t>
      </w:r>
      <w:r w:rsidR="00AC22C0">
        <w:t xml:space="preserve"> biến IMX219 từ Sony;</w:t>
      </w:r>
    </w:p>
    <w:p w14:paraId="176B2FD9" w14:textId="77777777" w:rsidR="0092507D" w:rsidRPr="00B477FA" w:rsidRDefault="0092507D" w:rsidP="008F5A9B">
      <w:pPr>
        <w:pStyle w:val="ListParagraph"/>
        <w:numPr>
          <w:ilvl w:val="0"/>
          <w:numId w:val="31"/>
        </w:numPr>
        <w:ind w:left="426" w:firstLine="0"/>
        <w:rPr>
          <w:lang w:val="fr-FR"/>
        </w:rPr>
      </w:pPr>
      <w:r w:rsidRPr="008F5A9B">
        <w:rPr>
          <w:lang w:val="vi-VN"/>
        </w:rPr>
        <w:t>Số</w:t>
      </w:r>
      <w:r w:rsidRPr="00B477FA">
        <w:rPr>
          <w:lang w:val="fr-FR"/>
        </w:rPr>
        <w:t xml:space="preserve"> điểm ảnh là 8</w:t>
      </w:r>
      <w:r w:rsidR="00C57EC1" w:rsidRPr="00B477FA">
        <w:rPr>
          <w:lang w:val="fr-FR"/>
        </w:rPr>
        <w:t xml:space="preserve"> </w:t>
      </w:r>
      <w:r w:rsidR="00AC22C0" w:rsidRPr="00B477FA">
        <w:rPr>
          <w:lang w:val="fr-FR"/>
        </w:rPr>
        <w:t>MP;</w:t>
      </w:r>
    </w:p>
    <w:p w14:paraId="06176310" w14:textId="77777777" w:rsidR="0092507D" w:rsidRPr="00B477FA" w:rsidRDefault="0092507D" w:rsidP="008F5A9B">
      <w:pPr>
        <w:pStyle w:val="ListParagraph"/>
        <w:numPr>
          <w:ilvl w:val="0"/>
          <w:numId w:val="31"/>
        </w:numPr>
        <w:ind w:left="426" w:firstLine="0"/>
        <w:rPr>
          <w:lang w:val="fr-FR"/>
        </w:rPr>
      </w:pPr>
      <w:r w:rsidRPr="008F5A9B">
        <w:rPr>
          <w:lang w:val="vi-VN"/>
        </w:rPr>
        <w:t>Ống</w:t>
      </w:r>
      <w:r w:rsidRPr="00B477FA">
        <w:rPr>
          <w:lang w:val="fr-FR"/>
        </w:rPr>
        <w:t xml:space="preserve"> kính: ti</w:t>
      </w:r>
      <w:r w:rsidR="00AC22C0" w:rsidRPr="00B477FA">
        <w:rPr>
          <w:lang w:val="fr-FR"/>
        </w:rPr>
        <w:t>êu cự cố định;</w:t>
      </w:r>
    </w:p>
    <w:p w14:paraId="4A401E60" w14:textId="77777777" w:rsidR="0092507D" w:rsidRPr="000C67AE" w:rsidRDefault="0092507D" w:rsidP="008F5A9B">
      <w:pPr>
        <w:pStyle w:val="ListParagraph"/>
        <w:numPr>
          <w:ilvl w:val="0"/>
          <w:numId w:val="31"/>
        </w:numPr>
        <w:ind w:left="426" w:firstLine="0"/>
      </w:pPr>
      <w:r w:rsidRPr="000C67AE">
        <w:t>Độ phân giải của Came</w:t>
      </w:r>
      <w:r w:rsidR="00AC22C0">
        <w:t>ra là 3280 x 2464 pixcel stills;</w:t>
      </w:r>
    </w:p>
    <w:p w14:paraId="18DA203E" w14:textId="77777777" w:rsidR="0092507D" w:rsidRPr="000C67AE" w:rsidRDefault="0092507D" w:rsidP="008F5A9B">
      <w:pPr>
        <w:pStyle w:val="ListParagraph"/>
        <w:numPr>
          <w:ilvl w:val="0"/>
          <w:numId w:val="31"/>
        </w:numPr>
        <w:ind w:left="426" w:firstLine="0"/>
      </w:pPr>
      <w:r w:rsidRPr="008F5A9B">
        <w:rPr>
          <w:lang w:val="vi-VN"/>
        </w:rPr>
        <w:t>Độ</w:t>
      </w:r>
      <w:r w:rsidRPr="000C67AE">
        <w:t xml:space="preserve"> phân giải của video là HD 10</w:t>
      </w:r>
      <w:r w:rsidR="00AC22C0">
        <w:t>80p30, 720p60, 640x480p90 video;</w:t>
      </w:r>
    </w:p>
    <w:p w14:paraId="0313BC6D" w14:textId="77777777" w:rsidR="0092507D" w:rsidRPr="000C67AE" w:rsidRDefault="0092507D" w:rsidP="008F5A9B">
      <w:pPr>
        <w:pStyle w:val="ListParagraph"/>
        <w:numPr>
          <w:ilvl w:val="0"/>
          <w:numId w:val="31"/>
        </w:numPr>
        <w:ind w:left="426" w:firstLine="0"/>
      </w:pPr>
      <w:r w:rsidRPr="008F5A9B">
        <w:rPr>
          <w:lang w:val="vi-VN"/>
        </w:rPr>
        <w:t>Kích</w:t>
      </w:r>
      <w:r w:rsidR="00AC22C0">
        <w:t xml:space="preserve"> thước: 25 mm x 23 mm x 9 mm;</w:t>
      </w:r>
    </w:p>
    <w:p w14:paraId="2730432B" w14:textId="77777777" w:rsidR="0092507D" w:rsidRPr="000C67AE" w:rsidRDefault="00AC22C0" w:rsidP="008F5A9B">
      <w:pPr>
        <w:pStyle w:val="ListParagraph"/>
        <w:numPr>
          <w:ilvl w:val="0"/>
          <w:numId w:val="31"/>
        </w:numPr>
        <w:ind w:left="426" w:firstLine="0"/>
      </w:pPr>
      <w:r>
        <w:t>Cân nặng chỉ khoảng 3 g;</w:t>
      </w:r>
    </w:p>
    <w:p w14:paraId="018D8A7D" w14:textId="77777777" w:rsidR="0092507D" w:rsidRPr="000C67AE" w:rsidRDefault="0092507D" w:rsidP="008F5A9B">
      <w:pPr>
        <w:pStyle w:val="ListParagraph"/>
        <w:numPr>
          <w:ilvl w:val="0"/>
          <w:numId w:val="31"/>
        </w:numPr>
        <w:ind w:left="426" w:firstLine="0"/>
      </w:pPr>
      <w:r w:rsidRPr="000C67AE">
        <w:t>Kết nối với Raspberry bằng cáp ribbon qua cổng CSI.</w:t>
      </w:r>
    </w:p>
    <w:p w14:paraId="2E069AED" w14:textId="77777777" w:rsidR="0092507D" w:rsidRPr="000C67AE" w:rsidRDefault="0092507D" w:rsidP="008F5A9B">
      <w:pPr>
        <w:pStyle w:val="ListParagraph"/>
        <w:numPr>
          <w:ilvl w:val="0"/>
          <w:numId w:val="25"/>
        </w:numPr>
        <w:ind w:left="0" w:firstLine="0"/>
        <w:rPr>
          <w:b/>
        </w:rPr>
      </w:pPr>
      <w:r w:rsidRPr="009A6A52">
        <w:t xml:space="preserve">Nhiệm vụ của Camera Raspberry Pi V2 8MP là chụp và </w:t>
      </w:r>
      <w:r w:rsidR="00CF6E20">
        <w:t>xử lý</w:t>
      </w:r>
      <w:r w:rsidRPr="009A6A52">
        <w:t xml:space="preserve"> biển số xe.</w:t>
      </w:r>
    </w:p>
    <w:p w14:paraId="4E7254CF" w14:textId="77777777" w:rsidR="0092507D" w:rsidRPr="000C67AE" w:rsidRDefault="0092507D" w:rsidP="008F5A9B">
      <w:pPr>
        <w:pStyle w:val="ListParagraph"/>
        <w:numPr>
          <w:ilvl w:val="0"/>
          <w:numId w:val="25"/>
        </w:numPr>
        <w:ind w:left="0" w:firstLine="0"/>
      </w:pPr>
      <w:r w:rsidRPr="000C67AE">
        <w:lastRenderedPageBreak/>
        <w:t xml:space="preserve">Khi có xe vào ra hệ thống, với khả năng chụp ảnh rõ nét và chất lượng cao </w:t>
      </w:r>
      <w:r w:rsidR="00FB141C">
        <w:t xml:space="preserve">Camera Raspberry Pi V2 8MP </w:t>
      </w:r>
      <w:r w:rsidRPr="000C67AE">
        <w:t xml:space="preserve">chụp lại hình ảnh biến số xe, sau đó được kết nối sẵn với Raspberry Pi để </w:t>
      </w:r>
      <w:r w:rsidR="00CF6E20" w:rsidRPr="000C67AE">
        <w:t>xử lý</w:t>
      </w:r>
      <w:r w:rsidR="00335295">
        <w:t xml:space="preserve"> </w:t>
      </w:r>
      <w:r w:rsidRPr="000C67AE">
        <w:t>đưa ra biển số xe chính xác.</w:t>
      </w:r>
    </w:p>
    <w:p w14:paraId="132C5EF5" w14:textId="77777777" w:rsidR="0092507D" w:rsidRDefault="0092507D" w:rsidP="00F64ADC">
      <w:pPr>
        <w:pStyle w:val="Heading4"/>
        <w:numPr>
          <w:ilvl w:val="3"/>
          <w:numId w:val="13"/>
        </w:numPr>
        <w:rPr>
          <w:rFonts w:ascii="Times New Roman" w:hAnsi="Times New Roman" w:cs="Times New Roman"/>
          <w:sz w:val="26"/>
          <w:szCs w:val="26"/>
        </w:rPr>
      </w:pPr>
      <w:r>
        <w:rPr>
          <w:rFonts w:ascii="Times New Roman" w:hAnsi="Times New Roman" w:cs="Times New Roman"/>
          <w:sz w:val="26"/>
          <w:szCs w:val="26"/>
        </w:rPr>
        <w:t xml:space="preserve"> Module RFID RC522</w:t>
      </w:r>
    </w:p>
    <w:p w14:paraId="28439F64" w14:textId="77777777" w:rsidR="0092507D" w:rsidRPr="00701F75" w:rsidRDefault="0092507D" w:rsidP="003C421D">
      <w:pPr>
        <w:jc w:val="center"/>
      </w:pPr>
      <w:r>
        <w:rPr>
          <w:noProof/>
          <w:lang w:val="vi-VN" w:eastAsia="vi-VN"/>
        </w:rPr>
        <w:drawing>
          <wp:inline distT="0" distB="0" distL="0" distR="0" wp14:anchorId="47BC7389" wp14:editId="2BD7D4A2">
            <wp:extent cx="2785820" cy="1736090"/>
            <wp:effectExtent l="0" t="0" r="0" b="0"/>
            <wp:docPr id="24" name="Picture 24" descr="Káº¿t quáº£ hÃ¬nh áº£nh cho rfid h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áº¿t quáº£ hÃ¬nh áº£nh cho rfid hshop"/>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6501" b="11180"/>
                    <a:stretch/>
                  </pic:blipFill>
                  <pic:spPr bwMode="auto">
                    <a:xfrm>
                      <a:off x="0" y="0"/>
                      <a:ext cx="2801331" cy="1745757"/>
                    </a:xfrm>
                    <a:prstGeom prst="rect">
                      <a:avLst/>
                    </a:prstGeom>
                    <a:noFill/>
                    <a:ln>
                      <a:noFill/>
                    </a:ln>
                    <a:extLst>
                      <a:ext uri="{53640926-AAD7-44D8-BBD7-CCE9431645EC}">
                        <a14:shadowObscured xmlns:a14="http://schemas.microsoft.com/office/drawing/2010/main"/>
                      </a:ext>
                    </a:extLst>
                  </pic:spPr>
                </pic:pic>
              </a:graphicData>
            </a:graphic>
          </wp:inline>
        </w:drawing>
      </w:r>
    </w:p>
    <w:p w14:paraId="4546969F" w14:textId="77777777" w:rsidR="0092507D" w:rsidRDefault="00CF6E20" w:rsidP="0092507D">
      <w:pPr>
        <w:pStyle w:val="ThesisFigure"/>
      </w:pPr>
      <w:bookmarkStart w:id="60" w:name="_Toc535106468"/>
      <w:r>
        <w:t>Hình 3-</w:t>
      </w:r>
      <w:r w:rsidR="000F7807">
        <w:t>6</w:t>
      </w:r>
      <w:r w:rsidR="0092507D">
        <w:t>: Module RFID RC522</w:t>
      </w:r>
      <w:r w:rsidR="003F0928">
        <w:t xml:space="preserve"> </w:t>
      </w:r>
      <w:r w:rsidR="00BB1D49">
        <w:t>[1</w:t>
      </w:r>
      <w:r w:rsidR="003F0928">
        <w:t>]</w:t>
      </w:r>
      <w:bookmarkEnd w:id="60"/>
    </w:p>
    <w:p w14:paraId="400D1CB1" w14:textId="77777777" w:rsidR="0092507D" w:rsidRDefault="0092507D" w:rsidP="008F5A9B">
      <w:pPr>
        <w:pStyle w:val="ListParagraph"/>
        <w:numPr>
          <w:ilvl w:val="0"/>
          <w:numId w:val="25"/>
        </w:numPr>
        <w:ind w:left="0" w:firstLine="0"/>
      </w:pPr>
      <w:r w:rsidRPr="00C12BA8">
        <w:t xml:space="preserve">Module RFID RC522 </w:t>
      </w:r>
      <w:r w:rsidR="00EF7144">
        <w:t xml:space="preserve">có 2 thành phần quan trọng nhất là thẻ và đầu đọc, </w:t>
      </w:r>
      <w:r w:rsidRPr="00C12BA8">
        <w:t xml:space="preserve">sử dụng IC MFRC522 </w:t>
      </w:r>
      <w:r w:rsidR="00EF7144">
        <w:t xml:space="preserve">nên nó </w:t>
      </w:r>
      <w:r w:rsidRPr="00C12BA8">
        <w:t>có thể đọc được các loại thẻ có kết nối không dây như NFC, thẻ từ</w:t>
      </w:r>
      <w:r w:rsidR="00AB4AAB">
        <w:t xml:space="preserve">. </w:t>
      </w:r>
    </w:p>
    <w:p w14:paraId="52127E5A" w14:textId="77777777" w:rsidR="0092507D" w:rsidRPr="00C12BA8" w:rsidRDefault="0092507D" w:rsidP="008F5A9B">
      <w:pPr>
        <w:pStyle w:val="ListParagraph"/>
        <w:numPr>
          <w:ilvl w:val="0"/>
          <w:numId w:val="25"/>
        </w:numPr>
        <w:ind w:left="0" w:firstLine="0"/>
      </w:pPr>
      <w:r>
        <w:t>Mỗi thẻ RFID đều được gắn chip bên trong, mỗi chip sẽ có một mã thẻ riêng không trùng với bất kì mã thẻ nào, mã thẻ được nhà sản xuất qui định.</w:t>
      </w:r>
    </w:p>
    <w:p w14:paraId="2A862A8C" w14:textId="77777777" w:rsidR="0092507D" w:rsidRPr="00630FC2" w:rsidRDefault="0092507D" w:rsidP="008F5A9B">
      <w:pPr>
        <w:pStyle w:val="ListParagraph"/>
        <w:numPr>
          <w:ilvl w:val="0"/>
          <w:numId w:val="25"/>
        </w:numPr>
        <w:ind w:left="0" w:firstLine="0"/>
        <w:rPr>
          <w:b/>
        </w:rPr>
      </w:pPr>
      <w:r>
        <w:t>Thông số kỹ thuật:</w:t>
      </w:r>
      <w:r w:rsidR="00AC53A0">
        <w:t xml:space="preserve"> [1]</w:t>
      </w:r>
    </w:p>
    <w:p w14:paraId="781B0D41" w14:textId="77777777" w:rsidR="0092507D" w:rsidRPr="00630FC2" w:rsidRDefault="00AC22C0" w:rsidP="008F5A9B">
      <w:pPr>
        <w:pStyle w:val="ListParagraph"/>
        <w:numPr>
          <w:ilvl w:val="0"/>
          <w:numId w:val="31"/>
        </w:numPr>
        <w:ind w:left="426" w:firstLine="0"/>
        <w:rPr>
          <w:b/>
        </w:rPr>
      </w:pPr>
      <w:r>
        <w:t>Điện áp hoạt động: 3.3 V;</w:t>
      </w:r>
    </w:p>
    <w:p w14:paraId="40D872FF" w14:textId="77777777" w:rsidR="0092507D" w:rsidRPr="00630FC2" w:rsidRDefault="00AC22C0" w:rsidP="008F5A9B">
      <w:pPr>
        <w:pStyle w:val="ListParagraph"/>
        <w:numPr>
          <w:ilvl w:val="0"/>
          <w:numId w:val="31"/>
        </w:numPr>
        <w:ind w:left="426" w:firstLine="0"/>
      </w:pPr>
      <w:r>
        <w:t>Dòng hoạt động: 13 – 26 mA;</w:t>
      </w:r>
    </w:p>
    <w:p w14:paraId="4AC06831" w14:textId="77777777" w:rsidR="0092507D" w:rsidRPr="00630FC2" w:rsidRDefault="0092507D" w:rsidP="008F5A9B">
      <w:pPr>
        <w:pStyle w:val="ListParagraph"/>
        <w:numPr>
          <w:ilvl w:val="0"/>
          <w:numId w:val="31"/>
        </w:numPr>
        <w:ind w:left="426" w:firstLine="0"/>
      </w:pPr>
      <w:r w:rsidRPr="00630FC2">
        <w:t>Tần</w:t>
      </w:r>
      <w:r w:rsidR="00DB2329" w:rsidRPr="00630FC2">
        <w:t xml:space="preserve"> số hoạt động là 13.</w:t>
      </w:r>
      <w:r w:rsidR="00AC22C0">
        <w:t>56 MHz;</w:t>
      </w:r>
    </w:p>
    <w:p w14:paraId="526A0B8C" w14:textId="77777777" w:rsidR="0092507D" w:rsidRPr="00630FC2" w:rsidRDefault="0092507D" w:rsidP="008F5A9B">
      <w:pPr>
        <w:pStyle w:val="ListParagraph"/>
        <w:numPr>
          <w:ilvl w:val="0"/>
          <w:numId w:val="31"/>
        </w:numPr>
        <w:ind w:left="426" w:firstLine="0"/>
      </w:pPr>
      <w:r w:rsidRPr="008F5A9B">
        <w:rPr>
          <w:lang w:val="vi-VN"/>
        </w:rPr>
        <w:t>Cổng</w:t>
      </w:r>
      <w:r w:rsidR="00AC22C0">
        <w:t xml:space="preserve"> giao tiếp: SPI;</w:t>
      </w:r>
    </w:p>
    <w:p w14:paraId="4949DB57" w14:textId="77777777" w:rsidR="0092507D" w:rsidRPr="00B477FA" w:rsidRDefault="00AC22C0" w:rsidP="008F5A9B">
      <w:pPr>
        <w:pStyle w:val="ListParagraph"/>
        <w:numPr>
          <w:ilvl w:val="0"/>
          <w:numId w:val="31"/>
        </w:numPr>
        <w:ind w:left="426" w:firstLine="0"/>
        <w:rPr>
          <w:lang w:val="fr-FR"/>
        </w:rPr>
      </w:pPr>
      <w:r w:rsidRPr="00B477FA">
        <w:rPr>
          <w:lang w:val="fr-FR"/>
        </w:rPr>
        <w:t>Tốc độ tối đa là 10 Mbps;</w:t>
      </w:r>
    </w:p>
    <w:p w14:paraId="31707E82" w14:textId="77777777" w:rsidR="0092507D" w:rsidRPr="00B477FA" w:rsidRDefault="00D60657" w:rsidP="008F5A9B">
      <w:pPr>
        <w:pStyle w:val="ListParagraph"/>
        <w:numPr>
          <w:ilvl w:val="0"/>
          <w:numId w:val="31"/>
        </w:numPr>
        <w:ind w:left="426" w:firstLine="0"/>
        <w:rPr>
          <w:lang w:val="fr-FR"/>
        </w:rPr>
      </w:pPr>
      <w:r w:rsidRPr="00B477FA">
        <w:rPr>
          <w:lang w:val="fr-FR"/>
        </w:rPr>
        <w:t>Có khả năng đọc/</w:t>
      </w:r>
      <w:r w:rsidR="0092507D" w:rsidRPr="00B477FA">
        <w:rPr>
          <w:lang w:val="fr-FR"/>
        </w:rPr>
        <w:t>ghi.</w:t>
      </w:r>
    </w:p>
    <w:p w14:paraId="43B21C44" w14:textId="77777777" w:rsidR="0092507D" w:rsidRDefault="0092507D" w:rsidP="00671DA7">
      <w:pPr>
        <w:jc w:val="center"/>
      </w:pPr>
      <w:r>
        <w:rPr>
          <w:noProof/>
          <w:lang w:val="vi-VN" w:eastAsia="vi-VN"/>
        </w:rPr>
        <w:lastRenderedPageBreak/>
        <w:drawing>
          <wp:inline distT="0" distB="0" distL="0" distR="0" wp14:anchorId="2C0ED444" wp14:editId="4FF20C38">
            <wp:extent cx="3841750" cy="2161258"/>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96C37D2.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49517" cy="2165628"/>
                    </a:xfrm>
                    <a:prstGeom prst="rect">
                      <a:avLst/>
                    </a:prstGeom>
                  </pic:spPr>
                </pic:pic>
              </a:graphicData>
            </a:graphic>
          </wp:inline>
        </w:drawing>
      </w:r>
    </w:p>
    <w:p w14:paraId="22F32AC8" w14:textId="77777777" w:rsidR="0092507D" w:rsidRDefault="00CF6E20" w:rsidP="0092507D">
      <w:pPr>
        <w:pStyle w:val="ThesisFigure"/>
      </w:pPr>
      <w:bookmarkStart w:id="61" w:name="_Toc535106469"/>
      <w:r>
        <w:t>Hình 3-</w:t>
      </w:r>
      <w:r w:rsidR="000F7807">
        <w:t>7</w:t>
      </w:r>
      <w:r w:rsidR="0092507D">
        <w:t>: Sơ đồ chân Module RFID RC522</w:t>
      </w:r>
      <w:r w:rsidR="0094718C">
        <w:t xml:space="preserve"> [1</w:t>
      </w:r>
      <w:r w:rsidR="000E3173">
        <w:t>]</w:t>
      </w:r>
      <w:bookmarkEnd w:id="61"/>
    </w:p>
    <w:p w14:paraId="65BCF878" w14:textId="77777777" w:rsidR="0092507D" w:rsidRPr="00630FC2" w:rsidRDefault="0092507D" w:rsidP="008F5A9B">
      <w:pPr>
        <w:pStyle w:val="ListParagraph"/>
        <w:numPr>
          <w:ilvl w:val="0"/>
          <w:numId w:val="25"/>
        </w:numPr>
        <w:ind w:left="0" w:firstLine="0"/>
        <w:rPr>
          <w:b/>
        </w:rPr>
      </w:pPr>
      <w:r>
        <w:t>Các chân kết nối:</w:t>
      </w:r>
      <w:r w:rsidR="0094718C">
        <w:t xml:space="preserve"> [1]</w:t>
      </w:r>
    </w:p>
    <w:p w14:paraId="1D950E2E" w14:textId="77777777" w:rsidR="0092507D" w:rsidRPr="00630FC2" w:rsidRDefault="00BF08B2" w:rsidP="008F5A9B">
      <w:pPr>
        <w:pStyle w:val="ListParagraph"/>
        <w:numPr>
          <w:ilvl w:val="0"/>
          <w:numId w:val="31"/>
        </w:numPr>
        <w:ind w:left="426" w:firstLine="0"/>
        <w:rPr>
          <w:b/>
        </w:rPr>
      </w:pPr>
      <w:r>
        <w:t xml:space="preserve">SDA: </w:t>
      </w:r>
      <w:r w:rsidR="0092507D">
        <w:t>chân lự</w:t>
      </w:r>
      <w:r w:rsidR="00AC22C0">
        <w:t>a chọn chip trong giao tiếp SPI;</w:t>
      </w:r>
    </w:p>
    <w:p w14:paraId="7A4DB47A" w14:textId="77777777" w:rsidR="0092507D" w:rsidRPr="00630FC2" w:rsidRDefault="00BF08B2" w:rsidP="008F5A9B">
      <w:pPr>
        <w:pStyle w:val="ListParagraph"/>
        <w:numPr>
          <w:ilvl w:val="0"/>
          <w:numId w:val="31"/>
        </w:numPr>
        <w:ind w:left="426" w:firstLine="0"/>
      </w:pPr>
      <w:r>
        <w:t xml:space="preserve">SCK: </w:t>
      </w:r>
      <w:r w:rsidR="00AC22C0">
        <w:t>chân xung clock truyền nối tiếp;</w:t>
      </w:r>
    </w:p>
    <w:p w14:paraId="1211AE40" w14:textId="77777777" w:rsidR="0092507D" w:rsidRPr="00630FC2" w:rsidRDefault="0092507D" w:rsidP="008F5A9B">
      <w:pPr>
        <w:pStyle w:val="ListParagraph"/>
        <w:numPr>
          <w:ilvl w:val="0"/>
          <w:numId w:val="31"/>
        </w:numPr>
        <w:ind w:left="426" w:firstLine="0"/>
      </w:pPr>
      <w:r w:rsidRPr="00630FC2">
        <w:t>MOSI: Master Data Out – Slav</w:t>
      </w:r>
      <w:r w:rsidR="00AC22C0">
        <w:t>e In trong chế độ giao tiếp SPI;</w:t>
      </w:r>
    </w:p>
    <w:p w14:paraId="4B567F87" w14:textId="77777777" w:rsidR="0092507D" w:rsidRPr="00630FC2" w:rsidRDefault="0092507D" w:rsidP="008F5A9B">
      <w:pPr>
        <w:pStyle w:val="ListParagraph"/>
        <w:numPr>
          <w:ilvl w:val="0"/>
          <w:numId w:val="31"/>
        </w:numPr>
        <w:ind w:left="426" w:firstLine="0"/>
      </w:pPr>
      <w:r w:rsidRPr="00630FC2">
        <w:t>MISO: Master Data In – Slave</w:t>
      </w:r>
      <w:r w:rsidR="00AC22C0">
        <w:t xml:space="preserve"> Out trong chế độ giao tiếp SPI;</w:t>
      </w:r>
    </w:p>
    <w:p w14:paraId="50673350" w14:textId="77777777" w:rsidR="0092507D" w:rsidRPr="00630FC2" w:rsidRDefault="00BF08B2" w:rsidP="008F5A9B">
      <w:pPr>
        <w:pStyle w:val="ListParagraph"/>
        <w:numPr>
          <w:ilvl w:val="0"/>
          <w:numId w:val="31"/>
        </w:numPr>
        <w:ind w:left="426" w:firstLine="0"/>
      </w:pPr>
      <w:r>
        <w:t xml:space="preserve">IRQ: </w:t>
      </w:r>
      <w:r w:rsidR="00AC22C0">
        <w:t>chân ngắt;</w:t>
      </w:r>
    </w:p>
    <w:p w14:paraId="222852AA" w14:textId="77777777" w:rsidR="0092507D" w:rsidRPr="00630FC2" w:rsidRDefault="00BF08B2" w:rsidP="008F5A9B">
      <w:pPr>
        <w:pStyle w:val="ListParagraph"/>
        <w:numPr>
          <w:ilvl w:val="0"/>
          <w:numId w:val="31"/>
        </w:numPr>
        <w:ind w:left="426" w:firstLine="0"/>
      </w:pPr>
      <w:r>
        <w:t>GND:</w:t>
      </w:r>
      <w:r w:rsidR="00AC22C0">
        <w:t xml:space="preserve"> chân nối đất;</w:t>
      </w:r>
    </w:p>
    <w:p w14:paraId="7FF80BFC" w14:textId="77777777" w:rsidR="0092507D" w:rsidRPr="00630FC2" w:rsidRDefault="00BF08B2" w:rsidP="008F5A9B">
      <w:pPr>
        <w:pStyle w:val="ListParagraph"/>
        <w:numPr>
          <w:ilvl w:val="0"/>
          <w:numId w:val="31"/>
        </w:numPr>
        <w:ind w:left="426" w:firstLine="0"/>
      </w:pPr>
      <w:r>
        <w:t>RST:</w:t>
      </w:r>
      <w:r w:rsidR="0092507D" w:rsidRPr="00630FC2">
        <w:t xml:space="preserve"> chân r</w:t>
      </w:r>
      <w:r w:rsidR="00AC22C0">
        <w:t>eset;</w:t>
      </w:r>
    </w:p>
    <w:p w14:paraId="69F0C6A5" w14:textId="77777777" w:rsidR="0092507D" w:rsidRPr="00630FC2" w:rsidRDefault="00BF08B2" w:rsidP="008F5A9B">
      <w:pPr>
        <w:pStyle w:val="ListParagraph"/>
        <w:numPr>
          <w:ilvl w:val="0"/>
          <w:numId w:val="31"/>
        </w:numPr>
        <w:ind w:left="426" w:firstLine="0"/>
      </w:pPr>
      <w:r>
        <w:t>VCC:</w:t>
      </w:r>
      <w:r w:rsidR="0092507D" w:rsidRPr="00630FC2">
        <w:t xml:space="preserve"> chân nối với nguồn.</w:t>
      </w:r>
    </w:p>
    <w:p w14:paraId="55018AC5" w14:textId="77777777" w:rsidR="0092507D" w:rsidRPr="004327F5" w:rsidRDefault="0092507D" w:rsidP="008F5A9B">
      <w:pPr>
        <w:pStyle w:val="ListParagraph"/>
        <w:numPr>
          <w:ilvl w:val="0"/>
          <w:numId w:val="25"/>
        </w:numPr>
        <w:ind w:left="0" w:firstLine="0"/>
        <w:rPr>
          <w:b/>
        </w:rPr>
      </w:pPr>
      <w:r>
        <w:t>Module RC522 có chức năng đọc thẻ khi người dùng quẹt thẻ để ra hoặc vào bãi xe. Trong thẻ có lưu trữ một số thông tin như họ và tên người dùng, số ID của thẻ, số tiền trong thẻ,</w:t>
      </w:r>
      <w:r w:rsidR="003915FC">
        <w:t xml:space="preserve"> </w:t>
      </w:r>
      <w:r>
        <w:t>…</w:t>
      </w:r>
    </w:p>
    <w:p w14:paraId="373597CF" w14:textId="77777777" w:rsidR="004327F5" w:rsidRPr="00630FC2" w:rsidRDefault="004327F5" w:rsidP="008F5A9B">
      <w:pPr>
        <w:pStyle w:val="ListParagraph"/>
        <w:numPr>
          <w:ilvl w:val="0"/>
          <w:numId w:val="25"/>
        </w:numPr>
        <w:ind w:left="0" w:firstLine="0"/>
        <w:rPr>
          <w:b/>
        </w:rPr>
      </w:pPr>
      <w:r>
        <w:t xml:space="preserve">Ngoài ra, để thực hiện tốt đề tài thì tác giả còn tham khảo thêm một số thông tin và chức năng từ </w:t>
      </w:r>
      <w:r w:rsidR="00BF554F">
        <w:t xml:space="preserve">RFID Handbook. </w:t>
      </w:r>
      <w:r w:rsidR="006D67AE">
        <w:t>[5</w:t>
      </w:r>
      <w:r>
        <w:t>]</w:t>
      </w:r>
    </w:p>
    <w:p w14:paraId="1E0DBDC9" w14:textId="77777777" w:rsidR="0092507D" w:rsidRDefault="0092507D" w:rsidP="0092507D">
      <w:pPr>
        <w:pStyle w:val="Paragraph"/>
        <w:jc w:val="center"/>
        <w:rPr>
          <w:sz w:val="26"/>
          <w:szCs w:val="26"/>
        </w:rPr>
      </w:pPr>
    </w:p>
    <w:p w14:paraId="10369CD7" w14:textId="77777777" w:rsidR="0092507D" w:rsidRPr="003E5B89" w:rsidRDefault="0092507D" w:rsidP="0092507D">
      <w:pPr>
        <w:pStyle w:val="Heading3"/>
        <w:numPr>
          <w:ilvl w:val="2"/>
          <w:numId w:val="3"/>
        </w:numPr>
      </w:pPr>
      <w:bookmarkStart w:id="62" w:name="_Toc517383466"/>
      <w:bookmarkStart w:id="63" w:name="_Toc535106913"/>
      <w:r>
        <w:lastRenderedPageBreak/>
        <w:t xml:space="preserve">Khối </w:t>
      </w:r>
      <w:r w:rsidR="00CF6E20">
        <w:t>xử lý</w:t>
      </w:r>
      <w:r>
        <w:t xml:space="preserve"> trung tâm</w:t>
      </w:r>
      <w:bookmarkEnd w:id="62"/>
      <w:bookmarkEnd w:id="63"/>
    </w:p>
    <w:p w14:paraId="1A2BAF43" w14:textId="77777777" w:rsidR="0092507D" w:rsidRDefault="0092507D" w:rsidP="00A72CB6">
      <w:pPr>
        <w:jc w:val="center"/>
      </w:pPr>
      <w:r>
        <w:rPr>
          <w:noProof/>
          <w:lang w:val="vi-VN" w:eastAsia="vi-VN"/>
        </w:rPr>
        <w:drawing>
          <wp:inline distT="0" distB="0" distL="0" distR="0" wp14:anchorId="13CBA02E" wp14:editId="157B0768">
            <wp:extent cx="3283586" cy="2118120"/>
            <wp:effectExtent l="0" t="0" r="0" b="0"/>
            <wp:docPr id="26" name="Picture 26" descr="Káº¿t quáº£ hÃ¬nh áº£nh cho raspberry pi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áº¿t quáº£ hÃ¬nh áº£nh cho raspberry pi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21075"/>
                    <a:stretch/>
                  </pic:blipFill>
                  <pic:spPr bwMode="auto">
                    <a:xfrm>
                      <a:off x="0" y="0"/>
                      <a:ext cx="3290250" cy="2122419"/>
                    </a:xfrm>
                    <a:prstGeom prst="rect">
                      <a:avLst/>
                    </a:prstGeom>
                    <a:noFill/>
                    <a:ln>
                      <a:noFill/>
                    </a:ln>
                    <a:extLst>
                      <a:ext uri="{53640926-AAD7-44D8-BBD7-CCE9431645EC}">
                        <a14:shadowObscured xmlns:a14="http://schemas.microsoft.com/office/drawing/2010/main"/>
                      </a:ext>
                    </a:extLst>
                  </pic:spPr>
                </pic:pic>
              </a:graphicData>
            </a:graphic>
          </wp:inline>
        </w:drawing>
      </w:r>
    </w:p>
    <w:p w14:paraId="18EF57F0" w14:textId="77777777" w:rsidR="0092507D" w:rsidRPr="00D269F0" w:rsidRDefault="00CF6E20" w:rsidP="0092507D">
      <w:pPr>
        <w:pStyle w:val="ThesisFigure"/>
      </w:pPr>
      <w:bookmarkStart w:id="64" w:name="_Toc535106470"/>
      <w:r>
        <w:t>Hình 3-</w:t>
      </w:r>
      <w:r w:rsidR="000F7807">
        <w:t>8</w:t>
      </w:r>
      <w:r w:rsidR="0092507D">
        <w:t>: Raspberry Pi 3</w:t>
      </w:r>
      <w:r w:rsidR="00BB1D49">
        <w:t xml:space="preserve"> [1</w:t>
      </w:r>
      <w:r w:rsidR="00397B84">
        <w:t>]</w:t>
      </w:r>
      <w:bookmarkEnd w:id="64"/>
    </w:p>
    <w:p w14:paraId="310D4750" w14:textId="77777777" w:rsidR="0092507D" w:rsidRDefault="0092507D" w:rsidP="008F5A9B">
      <w:pPr>
        <w:pStyle w:val="ListParagraph"/>
        <w:numPr>
          <w:ilvl w:val="0"/>
          <w:numId w:val="25"/>
        </w:numPr>
        <w:ind w:left="0" w:firstLine="0"/>
      </w:pPr>
      <w:r>
        <w:t xml:space="preserve">Raspberry Pi 3: là một máy </w:t>
      </w:r>
      <w:r w:rsidRPr="00787F52">
        <w:t xml:space="preserve">tính </w:t>
      </w:r>
      <w:r>
        <w:t xml:space="preserve">nhúng </w:t>
      </w:r>
      <w:r w:rsidRPr="00787F52">
        <w:t>rất nhỏ gọn, kích thước hai cạnh chỉ cỡ một cái thẻ ATM. Nó đã được tích hợp mọi thứ</w:t>
      </w:r>
      <w:r w:rsidR="002378DC">
        <w:t xml:space="preserve"> cần thiết trong đó để </w:t>
      </w:r>
      <w:r w:rsidRPr="00787F52">
        <w:t>có thể sử dụng như một cái máy vi tính. Trên board mạch của Pi có CPU, GPU, RAM, khe cắm thẻ microSD, Wi-Fi, Bluetooth và 4 cổng USB 2.0.</w:t>
      </w:r>
      <w:r>
        <w:t xml:space="preserve"> Đặc biệt là đề tài thực hiện toàn bộ chương trình dùng ngôn ngữ Python mà với Hệ điều hành Raspbian của Raspberry Pi 3 thì mặc định đã có sẵn chương trình để chạy Python nên sự lựa chọn này là một thế mạnh cho đề tài.</w:t>
      </w:r>
    </w:p>
    <w:p w14:paraId="65759995" w14:textId="77777777" w:rsidR="0092507D" w:rsidRPr="00787F52" w:rsidRDefault="0092507D" w:rsidP="008F5A9B">
      <w:pPr>
        <w:pStyle w:val="ListParagraph"/>
        <w:numPr>
          <w:ilvl w:val="0"/>
          <w:numId w:val="25"/>
        </w:numPr>
        <w:ind w:left="0" w:firstLine="0"/>
      </w:pPr>
      <w:r>
        <w:t>Một số ứng dụng của Raspberry Pi 3:</w:t>
      </w:r>
    </w:p>
    <w:p w14:paraId="6B91DAF1" w14:textId="77777777" w:rsidR="0092507D" w:rsidRPr="00DF15D4" w:rsidRDefault="0092507D" w:rsidP="008F5A9B">
      <w:pPr>
        <w:pStyle w:val="ListParagraph"/>
        <w:numPr>
          <w:ilvl w:val="0"/>
          <w:numId w:val="31"/>
        </w:numPr>
        <w:ind w:left="426" w:firstLine="0"/>
        <w:rPr>
          <w:b/>
        </w:rPr>
      </w:pPr>
      <w:r w:rsidRPr="001F13BF">
        <w:t xml:space="preserve">Đầu coi phim HD giống như </w:t>
      </w:r>
      <w:r w:rsidR="00AC22C0">
        <w:t>Android Box, hỗ trợ KODI đầy đủ;</w:t>
      </w:r>
    </w:p>
    <w:p w14:paraId="55894C61" w14:textId="77777777" w:rsidR="0092507D" w:rsidRPr="00DF15D4" w:rsidRDefault="0092507D" w:rsidP="008F5A9B">
      <w:pPr>
        <w:pStyle w:val="ListParagraph"/>
        <w:numPr>
          <w:ilvl w:val="0"/>
          <w:numId w:val="31"/>
        </w:numPr>
        <w:ind w:left="426" w:firstLine="0"/>
      </w:pPr>
      <w:r w:rsidRPr="00DF15D4">
        <w:t>Máy chơi game cầm tay, console, game thùng</w:t>
      </w:r>
      <w:r w:rsidR="005E21F7">
        <w:t>, giả</w:t>
      </w:r>
      <w:r w:rsidRPr="00DF15D4">
        <w:t xml:space="preserve"> lập được nhiều hệ </w:t>
      </w:r>
      <w:r w:rsidR="001620BD">
        <w:t>điều hành</w:t>
      </w:r>
      <w:r w:rsidR="00AC22C0">
        <w:t>;</w:t>
      </w:r>
    </w:p>
    <w:p w14:paraId="0F4416C2" w14:textId="77777777" w:rsidR="0092507D" w:rsidRPr="00DF15D4" w:rsidRDefault="00AC22C0" w:rsidP="008F5A9B">
      <w:pPr>
        <w:pStyle w:val="ListParagraph"/>
        <w:numPr>
          <w:ilvl w:val="0"/>
          <w:numId w:val="31"/>
        </w:numPr>
        <w:ind w:left="426" w:firstLine="0"/>
      </w:pPr>
      <w:r>
        <w:t>Cắm máy tải Torrent 24/ 24;</w:t>
      </w:r>
    </w:p>
    <w:p w14:paraId="4229CB12" w14:textId="77777777" w:rsidR="0092507D" w:rsidRPr="00DF15D4" w:rsidRDefault="00AC22C0" w:rsidP="008F5A9B">
      <w:pPr>
        <w:pStyle w:val="ListParagraph"/>
        <w:numPr>
          <w:ilvl w:val="0"/>
          <w:numId w:val="31"/>
        </w:numPr>
        <w:ind w:left="426" w:firstLine="0"/>
      </w:pPr>
      <w:r>
        <w:t>Dùng làm VPN cá nhân;</w:t>
      </w:r>
    </w:p>
    <w:p w14:paraId="58604D06" w14:textId="77777777" w:rsidR="0092507D" w:rsidRPr="00DF15D4" w:rsidRDefault="0092507D" w:rsidP="008F5A9B">
      <w:pPr>
        <w:pStyle w:val="ListParagraph"/>
        <w:numPr>
          <w:ilvl w:val="0"/>
          <w:numId w:val="31"/>
        </w:numPr>
        <w:ind w:left="426" w:firstLine="0"/>
      </w:pPr>
      <w:r w:rsidRPr="00DF15D4">
        <w:t xml:space="preserve">Biến ổ cứng bình thường thành ổ </w:t>
      </w:r>
      <w:r w:rsidR="00AC22C0">
        <w:t>cứng mạng (NAS);</w:t>
      </w:r>
    </w:p>
    <w:p w14:paraId="0177D712" w14:textId="77777777" w:rsidR="0092507D" w:rsidRPr="00DF15D4" w:rsidRDefault="0092507D" w:rsidP="008F5A9B">
      <w:pPr>
        <w:pStyle w:val="ListParagraph"/>
        <w:numPr>
          <w:ilvl w:val="0"/>
          <w:numId w:val="31"/>
        </w:numPr>
        <w:ind w:left="426" w:firstLine="0"/>
      </w:pPr>
      <w:r w:rsidRPr="00DF15D4">
        <w:t>Làm</w:t>
      </w:r>
      <w:r w:rsidR="00AC22C0">
        <w:t xml:space="preserve"> Camera an ninh, quan sát từ xa;</w:t>
      </w:r>
    </w:p>
    <w:p w14:paraId="6D8272A0" w14:textId="77777777" w:rsidR="0092507D" w:rsidRPr="00DF15D4" w:rsidRDefault="0092507D" w:rsidP="008F5A9B">
      <w:pPr>
        <w:pStyle w:val="ListParagraph"/>
        <w:numPr>
          <w:ilvl w:val="0"/>
          <w:numId w:val="31"/>
        </w:numPr>
        <w:ind w:left="426" w:firstLine="0"/>
      </w:pPr>
      <w:r w:rsidRPr="00DF15D4">
        <w:t>Hiển thị thời tiết,</w:t>
      </w:r>
      <w:r w:rsidR="00AC22C0">
        <w:t xml:space="preserve"> hiển thị thông tin mạng nội bộ;</w:t>
      </w:r>
    </w:p>
    <w:p w14:paraId="407460F5" w14:textId="77777777" w:rsidR="0092507D" w:rsidRPr="00DF15D4" w:rsidRDefault="00AC22C0" w:rsidP="008F5A9B">
      <w:pPr>
        <w:pStyle w:val="ListParagraph"/>
        <w:numPr>
          <w:ilvl w:val="0"/>
          <w:numId w:val="31"/>
        </w:numPr>
        <w:ind w:left="426" w:firstLine="0"/>
      </w:pPr>
      <w:r>
        <w:t>Máy nghe nhạc, máy đọc sách;</w:t>
      </w:r>
    </w:p>
    <w:p w14:paraId="4BB86D8C" w14:textId="77777777" w:rsidR="0092507D" w:rsidRPr="00DF15D4" w:rsidRDefault="0092507D" w:rsidP="008F5A9B">
      <w:pPr>
        <w:pStyle w:val="ListParagraph"/>
        <w:numPr>
          <w:ilvl w:val="0"/>
          <w:numId w:val="31"/>
        </w:numPr>
        <w:ind w:left="426" w:firstLine="0"/>
      </w:pPr>
      <w:r w:rsidRPr="00DF15D4">
        <w:t>Làm thành một cái máy Terminal di động có màn hình, bàn phím, pin dự p</w:t>
      </w:r>
      <w:r w:rsidR="00AC22C0">
        <w:t>hòng để sử dụng mọi lúc mọi nơi;</w:t>
      </w:r>
    </w:p>
    <w:p w14:paraId="7D4F65D4" w14:textId="77777777" w:rsidR="0092507D" w:rsidRPr="00DF15D4" w:rsidRDefault="0092507D" w:rsidP="008F5A9B">
      <w:pPr>
        <w:pStyle w:val="ListParagraph"/>
        <w:numPr>
          <w:ilvl w:val="0"/>
          <w:numId w:val="31"/>
        </w:numPr>
        <w:ind w:left="426" w:firstLine="0"/>
      </w:pPr>
      <w:r w:rsidRPr="00DF15D4">
        <w:lastRenderedPageBreak/>
        <w:t>Làm thiết bị điều khiển Smart Home, điều khiển</w:t>
      </w:r>
      <w:r w:rsidR="00AC22C0">
        <w:t xml:space="preserve"> mọi thiết bị điện tử trong nhà;</w:t>
      </w:r>
    </w:p>
    <w:p w14:paraId="6A026B47" w14:textId="77777777" w:rsidR="0092507D" w:rsidRPr="00DF15D4" w:rsidRDefault="0092507D" w:rsidP="008F5A9B">
      <w:pPr>
        <w:pStyle w:val="ListParagraph"/>
        <w:numPr>
          <w:ilvl w:val="0"/>
          <w:numId w:val="31"/>
        </w:numPr>
        <w:ind w:left="426" w:firstLine="0"/>
      </w:pPr>
      <w:r w:rsidRPr="00DF15D4">
        <w:t xml:space="preserve">Điều khiển robot, </w:t>
      </w:r>
      <w:r w:rsidR="00AC22C0">
        <w:t>máy in không dây từ xa, Airplay.</w:t>
      </w:r>
    </w:p>
    <w:p w14:paraId="79DA66F8" w14:textId="77777777" w:rsidR="0092507D" w:rsidRPr="0022061D" w:rsidRDefault="0092507D" w:rsidP="008F5A9B">
      <w:pPr>
        <w:pStyle w:val="ListParagraph"/>
        <w:numPr>
          <w:ilvl w:val="0"/>
          <w:numId w:val="25"/>
        </w:numPr>
        <w:ind w:left="0" w:firstLine="0"/>
      </w:pPr>
      <w:r w:rsidRPr="0022061D">
        <w:t>Thông số kỹ thuật:</w:t>
      </w:r>
    </w:p>
    <w:p w14:paraId="4AAD32AD" w14:textId="77777777" w:rsidR="0092507D" w:rsidRPr="00DF15D4" w:rsidRDefault="0092507D" w:rsidP="008F5A9B">
      <w:pPr>
        <w:pStyle w:val="ListParagraph"/>
        <w:numPr>
          <w:ilvl w:val="0"/>
          <w:numId w:val="31"/>
        </w:numPr>
        <w:ind w:left="426" w:firstLine="0"/>
      </w:pPr>
      <w:r w:rsidRPr="00DF15D4">
        <w:t>CPU phiên bản mới BCM2837</w:t>
      </w:r>
      <w:r w:rsidR="00AC22C0">
        <w:t xml:space="preserve"> từ Boardcom với tốc độ 1.2 GHz;</w:t>
      </w:r>
    </w:p>
    <w:p w14:paraId="717DF6FA" w14:textId="77777777" w:rsidR="0092507D" w:rsidRPr="00DF15D4" w:rsidRDefault="00AC22C0" w:rsidP="008F5A9B">
      <w:pPr>
        <w:pStyle w:val="ListParagraph"/>
        <w:numPr>
          <w:ilvl w:val="0"/>
          <w:numId w:val="31"/>
        </w:numPr>
        <w:ind w:left="426" w:firstLine="0"/>
      </w:pPr>
      <w:r>
        <w:t>Kiến trúc ARM Cortex-A53 64-bit;</w:t>
      </w:r>
    </w:p>
    <w:p w14:paraId="0878D6C0" w14:textId="77777777" w:rsidR="0092507D" w:rsidRPr="00DF15D4" w:rsidRDefault="00AC22C0" w:rsidP="008F5A9B">
      <w:pPr>
        <w:pStyle w:val="ListParagraph"/>
        <w:numPr>
          <w:ilvl w:val="0"/>
          <w:numId w:val="31"/>
        </w:numPr>
        <w:ind w:left="426" w:firstLine="0"/>
      </w:pPr>
      <w:r>
        <w:t>1 GB RAM (LPDDR2 SDRAM);</w:t>
      </w:r>
    </w:p>
    <w:p w14:paraId="1ED33607" w14:textId="77777777" w:rsidR="0092507D" w:rsidRPr="00DF15D4" w:rsidRDefault="0092507D" w:rsidP="008F5A9B">
      <w:pPr>
        <w:pStyle w:val="ListParagraph"/>
        <w:numPr>
          <w:ilvl w:val="0"/>
          <w:numId w:val="31"/>
        </w:numPr>
        <w:ind w:left="426" w:firstLine="0"/>
      </w:pPr>
      <w:r w:rsidRPr="00DF15D4">
        <w:t>Chuẩn Wifi</w:t>
      </w:r>
      <w:r w:rsidR="00AC22C0">
        <w:t> 802.11n;</w:t>
      </w:r>
    </w:p>
    <w:p w14:paraId="27CC7FD0" w14:textId="77777777" w:rsidR="0092507D" w:rsidRPr="00DF15D4" w:rsidRDefault="00AC22C0" w:rsidP="008F5A9B">
      <w:pPr>
        <w:pStyle w:val="ListParagraph"/>
        <w:numPr>
          <w:ilvl w:val="0"/>
          <w:numId w:val="31"/>
        </w:numPr>
        <w:ind w:left="426" w:firstLine="0"/>
      </w:pPr>
      <w:r>
        <w:t>Bluetooth 4.1;</w:t>
      </w:r>
    </w:p>
    <w:p w14:paraId="6B501D29" w14:textId="77777777" w:rsidR="0092507D" w:rsidRPr="00DF15D4" w:rsidRDefault="00AC22C0" w:rsidP="008F5A9B">
      <w:pPr>
        <w:pStyle w:val="ListParagraph"/>
        <w:numPr>
          <w:ilvl w:val="0"/>
          <w:numId w:val="31"/>
        </w:numPr>
        <w:ind w:left="426" w:firstLine="0"/>
      </w:pPr>
      <w:r>
        <w:t>4 cổng USB;</w:t>
      </w:r>
    </w:p>
    <w:p w14:paraId="7B7B9C7C" w14:textId="77777777" w:rsidR="0092507D" w:rsidRPr="00DF15D4" w:rsidRDefault="00AC22C0" w:rsidP="008F5A9B">
      <w:pPr>
        <w:pStyle w:val="ListParagraph"/>
        <w:numPr>
          <w:ilvl w:val="0"/>
          <w:numId w:val="31"/>
        </w:numPr>
        <w:ind w:left="426" w:firstLine="0"/>
      </w:pPr>
      <w:r>
        <w:t>40 chân GPIO;</w:t>
      </w:r>
    </w:p>
    <w:p w14:paraId="502F4525" w14:textId="77777777" w:rsidR="0092507D" w:rsidRPr="00DF15D4" w:rsidRDefault="00AC22C0" w:rsidP="008F5A9B">
      <w:pPr>
        <w:pStyle w:val="ListParagraph"/>
        <w:numPr>
          <w:ilvl w:val="0"/>
          <w:numId w:val="31"/>
        </w:numPr>
        <w:ind w:left="426" w:firstLine="0"/>
      </w:pPr>
      <w:r>
        <w:t>10/100 Ethernet;</w:t>
      </w:r>
    </w:p>
    <w:p w14:paraId="407C7F46" w14:textId="77777777" w:rsidR="0092507D" w:rsidRPr="00DF15D4" w:rsidRDefault="0092507D" w:rsidP="008F5A9B">
      <w:pPr>
        <w:pStyle w:val="ListParagraph"/>
        <w:numPr>
          <w:ilvl w:val="0"/>
          <w:numId w:val="31"/>
        </w:numPr>
        <w:ind w:left="426" w:firstLine="0"/>
      </w:pPr>
      <w:r w:rsidRPr="00DF15D4">
        <w:t>40 GPIO pins.</w:t>
      </w:r>
    </w:p>
    <w:p w14:paraId="032B6A50" w14:textId="77777777" w:rsidR="0092507D" w:rsidRDefault="0092507D" w:rsidP="008F5A9B">
      <w:pPr>
        <w:pStyle w:val="ListParagraph"/>
        <w:numPr>
          <w:ilvl w:val="0"/>
          <w:numId w:val="25"/>
        </w:numPr>
        <w:ind w:left="0" w:firstLine="0"/>
      </w:pPr>
      <w:r>
        <w:t>Raspberry Pi 3 là bản mạnh nhất hiện tại, có đầy đủ Wi-Fi, Bluetooth và cấu hình cao nhất. Nó khá đơn giản và dễ sử dụng, tiết kiệm không gian. Có thể chạy hệ điều hành Linux, Windows 10 IoT, Ubuntu Mate, Raspbian.</w:t>
      </w:r>
    </w:p>
    <w:p w14:paraId="339A3649" w14:textId="77777777" w:rsidR="0092507D" w:rsidRDefault="0092507D" w:rsidP="008F5A9B">
      <w:pPr>
        <w:pStyle w:val="ListParagraph"/>
        <w:numPr>
          <w:ilvl w:val="0"/>
          <w:numId w:val="25"/>
        </w:numPr>
        <w:ind w:left="0" w:firstLine="0"/>
      </w:pPr>
      <w:r w:rsidRPr="00DF15D4">
        <w:t xml:space="preserve">Trong đề tài này, Raspberry được dùng làm trung tâm </w:t>
      </w:r>
      <w:r w:rsidR="00CF6E20" w:rsidRPr="00DF15D4">
        <w:t>xử lý</w:t>
      </w:r>
      <w:r w:rsidRPr="00DF15D4">
        <w:t xml:space="preserve">. Trung tâm </w:t>
      </w:r>
      <w:r w:rsidR="00CF6E20" w:rsidRPr="00DF15D4">
        <w:t>xử lý</w:t>
      </w:r>
      <w:r w:rsidRPr="00DF15D4">
        <w:t xml:space="preserve"> được kết nối với Camera và Module RFID, nhận tất cả tín hiệu từ đó </w:t>
      </w:r>
      <w:r w:rsidR="00CF6E20" w:rsidRPr="00DF15D4">
        <w:t>xử lý</w:t>
      </w:r>
      <w:r w:rsidRPr="00DF15D4">
        <w:t xml:space="preserve"> các thông tin này để đưa tín hiệu ra cho các chân. Đồng thời thực hiện các lệnh theo yêu cầu được đề ra trước.</w:t>
      </w:r>
    </w:p>
    <w:p w14:paraId="3E216357" w14:textId="77777777" w:rsidR="0074415D" w:rsidRPr="00DF15D4" w:rsidRDefault="0074415D" w:rsidP="008F5A9B">
      <w:pPr>
        <w:pStyle w:val="ListParagraph"/>
        <w:numPr>
          <w:ilvl w:val="0"/>
          <w:numId w:val="25"/>
        </w:numPr>
        <w:ind w:left="0" w:firstLine="0"/>
      </w:pPr>
      <w:r>
        <w:t xml:space="preserve">Một số chức năng và tập câu lệnh được tham khảo từ quyển Getting Started with Raspberry Pi. </w:t>
      </w:r>
      <w:r w:rsidR="006D67AE">
        <w:t>[6</w:t>
      </w:r>
      <w:r>
        <w:t>]</w:t>
      </w:r>
    </w:p>
    <w:p w14:paraId="21ECE2C4" w14:textId="77777777" w:rsidR="0092507D" w:rsidRDefault="0092507D" w:rsidP="0092507D">
      <w:pPr>
        <w:pStyle w:val="Heading3"/>
        <w:numPr>
          <w:ilvl w:val="2"/>
          <w:numId w:val="3"/>
        </w:numPr>
      </w:pPr>
      <w:bookmarkStart w:id="65" w:name="_Toc517383467"/>
      <w:bookmarkStart w:id="66" w:name="_Toc535106914"/>
      <w:r>
        <w:lastRenderedPageBreak/>
        <w:t>Khối hiển thị LCD</w:t>
      </w:r>
      <w:bookmarkEnd w:id="65"/>
      <w:bookmarkEnd w:id="66"/>
    </w:p>
    <w:p w14:paraId="17C42ABC" w14:textId="77777777" w:rsidR="0092507D" w:rsidRPr="00671687" w:rsidRDefault="0092507D" w:rsidP="00A06249">
      <w:pPr>
        <w:jc w:val="center"/>
      </w:pPr>
      <w:r>
        <w:rPr>
          <w:noProof/>
          <w:lang w:val="vi-VN" w:eastAsia="vi-VN"/>
        </w:rPr>
        <w:drawing>
          <wp:inline distT="0" distB="0" distL="0" distR="0" wp14:anchorId="1B976608" wp14:editId="1A3206BE">
            <wp:extent cx="3575910" cy="2547872"/>
            <wp:effectExtent l="0" t="0" r="5715" b="5080"/>
            <wp:docPr id="27" name="Picture 27"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Ã¬nh áº£nh cÃ³ liÃªn qua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90762" cy="2558454"/>
                    </a:xfrm>
                    <a:prstGeom prst="rect">
                      <a:avLst/>
                    </a:prstGeom>
                    <a:noFill/>
                    <a:ln>
                      <a:noFill/>
                    </a:ln>
                  </pic:spPr>
                </pic:pic>
              </a:graphicData>
            </a:graphic>
          </wp:inline>
        </w:drawing>
      </w:r>
    </w:p>
    <w:p w14:paraId="5BA8243E" w14:textId="77777777" w:rsidR="0092507D" w:rsidRPr="00D269F0" w:rsidRDefault="00CF6E20" w:rsidP="0092507D">
      <w:pPr>
        <w:pStyle w:val="ThesisFigure"/>
      </w:pPr>
      <w:bookmarkStart w:id="67" w:name="_Toc535106471"/>
      <w:r>
        <w:t>Hình 3-</w:t>
      </w:r>
      <w:r w:rsidR="000F7807">
        <w:t>9</w:t>
      </w:r>
      <w:r w:rsidR="0092507D">
        <w:t>: LCD 16x2</w:t>
      </w:r>
      <w:r w:rsidR="00BB1D49">
        <w:t xml:space="preserve"> [1</w:t>
      </w:r>
      <w:r w:rsidR="005B74F5">
        <w:t>]</w:t>
      </w:r>
      <w:bookmarkEnd w:id="67"/>
    </w:p>
    <w:p w14:paraId="5C835655" w14:textId="77777777" w:rsidR="0092507D" w:rsidRDefault="0092507D" w:rsidP="008F5A9B">
      <w:pPr>
        <w:pStyle w:val="ListParagraph"/>
        <w:numPr>
          <w:ilvl w:val="0"/>
          <w:numId w:val="25"/>
        </w:numPr>
        <w:ind w:left="0" w:firstLine="0"/>
      </w:pPr>
      <w:r>
        <w:t>Hiện nay</w:t>
      </w:r>
      <w:r w:rsidR="007B5C8C">
        <w:t>,</w:t>
      </w:r>
      <w:r>
        <w:t xml:space="preserve"> có rất nhiều loại LCD khác nhau với khả năng hiển thị đa dạng. </w:t>
      </w:r>
      <w:r w:rsidRPr="0029294A">
        <w:t>Màn hình LCD 16×2 là màn hình ký tự đơn sắc, hiển thị các chữ cái ASCII với 2 dòng và 16 cột, hiển thị được 32 ký tự đồng thời.</w:t>
      </w:r>
    </w:p>
    <w:p w14:paraId="3593E5BA" w14:textId="77777777" w:rsidR="0092507D" w:rsidRDefault="0092507D" w:rsidP="008F5A9B">
      <w:pPr>
        <w:pStyle w:val="ListParagraph"/>
        <w:numPr>
          <w:ilvl w:val="0"/>
          <w:numId w:val="25"/>
        </w:numPr>
        <w:ind w:left="0" w:firstLine="0"/>
      </w:pPr>
      <w:r>
        <w:t xml:space="preserve">Trong đề tài này, LCD </w:t>
      </w:r>
      <w:r w:rsidR="002B3776">
        <w:t xml:space="preserve">được sử dụng </w:t>
      </w:r>
      <w:r>
        <w:t>hiển thị các thông tin cần thiết để người dùng dễ dàng quan sát, thực hiện đồng thời kiểm soát tài khoản thẻ của mình.</w:t>
      </w:r>
    </w:p>
    <w:p w14:paraId="05E0EB2A" w14:textId="77777777" w:rsidR="0092507D" w:rsidRDefault="0092507D" w:rsidP="008F5A9B">
      <w:pPr>
        <w:pStyle w:val="ListParagraph"/>
        <w:numPr>
          <w:ilvl w:val="0"/>
          <w:numId w:val="25"/>
        </w:numPr>
        <w:ind w:left="0" w:firstLine="0"/>
      </w:pPr>
      <w:r>
        <w:t>Thông số kỹ thuật</w:t>
      </w:r>
      <w:r w:rsidR="006036D5">
        <w:t>:</w:t>
      </w:r>
    </w:p>
    <w:p w14:paraId="20AA4E86" w14:textId="77777777" w:rsidR="0092507D" w:rsidRPr="006036D5" w:rsidRDefault="00AC22C0" w:rsidP="008F5A9B">
      <w:pPr>
        <w:pStyle w:val="ListParagraph"/>
        <w:numPr>
          <w:ilvl w:val="0"/>
          <w:numId w:val="31"/>
        </w:numPr>
        <w:ind w:left="426" w:firstLine="0"/>
        <w:rPr>
          <w:b/>
        </w:rPr>
      </w:pPr>
      <w:r>
        <w:t>Điện áp hoạt động: 2.7 – 5.5 V;</w:t>
      </w:r>
    </w:p>
    <w:p w14:paraId="40934139" w14:textId="77777777" w:rsidR="0092507D" w:rsidRPr="006036D5" w:rsidRDefault="0092507D" w:rsidP="008F5A9B">
      <w:pPr>
        <w:pStyle w:val="ListParagraph"/>
        <w:numPr>
          <w:ilvl w:val="0"/>
          <w:numId w:val="31"/>
        </w:numPr>
        <w:ind w:left="426" w:firstLine="0"/>
      </w:pPr>
      <w:r w:rsidRPr="006036D5">
        <w:t xml:space="preserve">Dòng điện: 350 uA </w:t>
      </w:r>
      <w:r w:rsidR="00AC22C0">
        <w:t>– 600 uA;</w:t>
      </w:r>
    </w:p>
    <w:p w14:paraId="6C39F9AD" w14:textId="77777777" w:rsidR="0092507D" w:rsidRPr="006036D5" w:rsidRDefault="00AC22C0" w:rsidP="008F5A9B">
      <w:pPr>
        <w:pStyle w:val="ListParagraph"/>
        <w:numPr>
          <w:ilvl w:val="0"/>
          <w:numId w:val="31"/>
        </w:numPr>
        <w:ind w:left="426" w:firstLine="0"/>
      </w:pPr>
      <w:r>
        <w:t>Kích thước: 80 x 36 x 12.5 mm;</w:t>
      </w:r>
    </w:p>
    <w:p w14:paraId="072C571D" w14:textId="77777777" w:rsidR="0092507D" w:rsidRPr="006036D5" w:rsidRDefault="0092507D" w:rsidP="008F5A9B">
      <w:pPr>
        <w:pStyle w:val="ListParagraph"/>
        <w:numPr>
          <w:ilvl w:val="0"/>
          <w:numId w:val="31"/>
        </w:numPr>
        <w:ind w:left="426" w:firstLine="0"/>
      </w:pPr>
      <w:r w:rsidRPr="006036D5">
        <w:t>Chữ trắng, nền xanh dương.</w:t>
      </w:r>
    </w:p>
    <w:p w14:paraId="4B16B15A" w14:textId="77777777" w:rsidR="0092507D" w:rsidRDefault="0092507D" w:rsidP="0092507D">
      <w:pPr>
        <w:pStyle w:val="ThesisFigure"/>
        <w:jc w:val="both"/>
        <w:rPr>
          <w:b w:val="0"/>
          <w:sz w:val="26"/>
          <w:szCs w:val="26"/>
        </w:rPr>
      </w:pPr>
    </w:p>
    <w:p w14:paraId="409E9DEA" w14:textId="77777777" w:rsidR="0092507D" w:rsidRDefault="0092507D" w:rsidP="0092507D">
      <w:pPr>
        <w:pStyle w:val="ThesisFigure"/>
        <w:jc w:val="both"/>
        <w:rPr>
          <w:b w:val="0"/>
          <w:sz w:val="26"/>
          <w:szCs w:val="26"/>
        </w:rPr>
      </w:pPr>
    </w:p>
    <w:p w14:paraId="201CFA25" w14:textId="77777777" w:rsidR="0092507D" w:rsidRDefault="0092507D" w:rsidP="0092507D">
      <w:pPr>
        <w:pStyle w:val="ThesisFigure"/>
        <w:jc w:val="both"/>
        <w:rPr>
          <w:b w:val="0"/>
          <w:sz w:val="26"/>
          <w:szCs w:val="26"/>
        </w:rPr>
      </w:pPr>
    </w:p>
    <w:p w14:paraId="12B512A5" w14:textId="77777777" w:rsidR="0092507D" w:rsidRDefault="0092507D" w:rsidP="0092507D">
      <w:pPr>
        <w:pStyle w:val="ThesisFigure"/>
        <w:jc w:val="both"/>
        <w:rPr>
          <w:b w:val="0"/>
          <w:sz w:val="26"/>
          <w:szCs w:val="26"/>
        </w:rPr>
      </w:pPr>
    </w:p>
    <w:p w14:paraId="4798F611" w14:textId="77777777" w:rsidR="0092507D" w:rsidRDefault="0092507D" w:rsidP="0092507D">
      <w:pPr>
        <w:pStyle w:val="ThesisFigure"/>
        <w:jc w:val="both"/>
        <w:rPr>
          <w:b w:val="0"/>
          <w:sz w:val="26"/>
          <w:szCs w:val="26"/>
        </w:rPr>
      </w:pPr>
    </w:p>
    <w:p w14:paraId="5224D7DF" w14:textId="77777777" w:rsidR="0092507D" w:rsidRPr="00DC3425" w:rsidRDefault="0092507D" w:rsidP="0092507D">
      <w:pPr>
        <w:pStyle w:val="ThesisFigure"/>
        <w:jc w:val="both"/>
        <w:rPr>
          <w:b w:val="0"/>
          <w:sz w:val="26"/>
          <w:szCs w:val="26"/>
        </w:rPr>
      </w:pPr>
    </w:p>
    <w:p w14:paraId="6A7A5CDA" w14:textId="77777777" w:rsidR="0092507D" w:rsidRDefault="0092507D" w:rsidP="0092507D">
      <w:pPr>
        <w:shd w:val="clear" w:color="auto" w:fill="FFFFFF"/>
        <w:overflowPunct/>
        <w:autoSpaceDE/>
        <w:autoSpaceDN/>
        <w:adjustRightInd/>
        <w:jc w:val="left"/>
        <w:textAlignment w:val="auto"/>
      </w:pPr>
    </w:p>
    <w:p w14:paraId="7349050A" w14:textId="77777777" w:rsidR="0092507D" w:rsidRDefault="00CF6E20" w:rsidP="00ED3F03">
      <w:pPr>
        <w:pStyle w:val="ThesisTable"/>
      </w:pPr>
      <w:bookmarkStart w:id="68" w:name="_Toc535106498"/>
      <w:r>
        <w:lastRenderedPageBreak/>
        <w:t>Bảng 3</w:t>
      </w:r>
      <w:r w:rsidR="0092507D">
        <w:t>-1: Các chân kết nối của LCD</w:t>
      </w:r>
      <w:r w:rsidR="00BB1D49">
        <w:t xml:space="preserve"> [1</w:t>
      </w:r>
      <w:r w:rsidR="007E5BB7">
        <w:t>]</w:t>
      </w:r>
      <w:bookmarkEnd w:id="68"/>
    </w:p>
    <w:tbl>
      <w:tblPr>
        <w:tblStyle w:val="TableGrid"/>
        <w:tblW w:w="0" w:type="auto"/>
        <w:tblLook w:val="04A0" w:firstRow="1" w:lastRow="0" w:firstColumn="1" w:lastColumn="0" w:noHBand="0" w:noVBand="1"/>
      </w:tblPr>
      <w:tblGrid>
        <w:gridCol w:w="1649"/>
        <w:gridCol w:w="1063"/>
        <w:gridCol w:w="3037"/>
        <w:gridCol w:w="3257"/>
      </w:tblGrid>
      <w:tr w:rsidR="0092507D" w14:paraId="4BF7CE8F" w14:textId="77777777" w:rsidTr="00A22A13">
        <w:tc>
          <w:tcPr>
            <w:tcW w:w="1696" w:type="dxa"/>
          </w:tcPr>
          <w:p w14:paraId="53533569" w14:textId="77777777" w:rsidR="0092507D" w:rsidRPr="003F7034" w:rsidRDefault="0092507D" w:rsidP="001830AF">
            <w:pPr>
              <w:overflowPunct/>
              <w:autoSpaceDE/>
              <w:autoSpaceDN/>
              <w:adjustRightInd/>
              <w:jc w:val="center"/>
              <w:textAlignment w:val="auto"/>
              <w:rPr>
                <w:b/>
                <w:i/>
              </w:rPr>
            </w:pPr>
            <w:r w:rsidRPr="003F7034">
              <w:rPr>
                <w:b/>
                <w:i/>
              </w:rPr>
              <w:t>Chân</w:t>
            </w:r>
          </w:p>
        </w:tc>
        <w:tc>
          <w:tcPr>
            <w:tcW w:w="1080" w:type="dxa"/>
          </w:tcPr>
          <w:p w14:paraId="3A34E2D3" w14:textId="77777777" w:rsidR="0092507D" w:rsidRPr="003F7034" w:rsidRDefault="0092507D" w:rsidP="001830AF">
            <w:pPr>
              <w:overflowPunct/>
              <w:autoSpaceDE/>
              <w:autoSpaceDN/>
              <w:adjustRightInd/>
              <w:jc w:val="center"/>
              <w:textAlignment w:val="auto"/>
              <w:rPr>
                <w:b/>
                <w:i/>
              </w:rPr>
            </w:pPr>
            <w:r w:rsidRPr="003F7034">
              <w:rPr>
                <w:b/>
                <w:i/>
              </w:rPr>
              <w:t>Ký hiệu</w:t>
            </w:r>
          </w:p>
        </w:tc>
        <w:tc>
          <w:tcPr>
            <w:tcW w:w="3150" w:type="dxa"/>
          </w:tcPr>
          <w:p w14:paraId="19EE7ECA" w14:textId="77777777" w:rsidR="0092507D" w:rsidRPr="003F7034" w:rsidRDefault="0092507D" w:rsidP="001830AF">
            <w:pPr>
              <w:overflowPunct/>
              <w:autoSpaceDE/>
              <w:autoSpaceDN/>
              <w:adjustRightInd/>
              <w:jc w:val="center"/>
              <w:textAlignment w:val="auto"/>
              <w:rPr>
                <w:b/>
                <w:i/>
              </w:rPr>
            </w:pPr>
            <w:r w:rsidRPr="003F7034">
              <w:rPr>
                <w:b/>
                <w:i/>
              </w:rPr>
              <w:t>Chức năng</w:t>
            </w:r>
          </w:p>
        </w:tc>
        <w:tc>
          <w:tcPr>
            <w:tcW w:w="3385" w:type="dxa"/>
          </w:tcPr>
          <w:p w14:paraId="6D82BF75" w14:textId="77777777" w:rsidR="0092507D" w:rsidRPr="003F7034" w:rsidRDefault="0092507D" w:rsidP="001830AF">
            <w:pPr>
              <w:overflowPunct/>
              <w:autoSpaceDE/>
              <w:autoSpaceDN/>
              <w:adjustRightInd/>
              <w:jc w:val="center"/>
              <w:textAlignment w:val="auto"/>
              <w:rPr>
                <w:b/>
                <w:i/>
              </w:rPr>
            </w:pPr>
            <w:r w:rsidRPr="003F7034">
              <w:rPr>
                <w:b/>
                <w:i/>
              </w:rPr>
              <w:t>Giá trị</w:t>
            </w:r>
          </w:p>
        </w:tc>
      </w:tr>
      <w:tr w:rsidR="0092507D" w14:paraId="536AEF7C" w14:textId="77777777" w:rsidTr="00A22A13">
        <w:tc>
          <w:tcPr>
            <w:tcW w:w="1696" w:type="dxa"/>
          </w:tcPr>
          <w:p w14:paraId="7CBC22E1" w14:textId="77777777" w:rsidR="0092507D" w:rsidRDefault="0092507D" w:rsidP="001830AF">
            <w:pPr>
              <w:overflowPunct/>
              <w:autoSpaceDE/>
              <w:autoSpaceDN/>
              <w:adjustRightInd/>
              <w:jc w:val="center"/>
              <w:textAlignment w:val="auto"/>
            </w:pPr>
            <w:r>
              <w:t>1</w:t>
            </w:r>
          </w:p>
        </w:tc>
        <w:tc>
          <w:tcPr>
            <w:tcW w:w="1080" w:type="dxa"/>
          </w:tcPr>
          <w:p w14:paraId="58931742" w14:textId="77777777" w:rsidR="0092507D" w:rsidRDefault="0092507D" w:rsidP="001830AF">
            <w:pPr>
              <w:overflowPunct/>
              <w:autoSpaceDE/>
              <w:autoSpaceDN/>
              <w:adjustRightInd/>
              <w:jc w:val="center"/>
              <w:textAlignment w:val="auto"/>
            </w:pPr>
            <w:r>
              <w:t>VSS</w:t>
            </w:r>
          </w:p>
        </w:tc>
        <w:tc>
          <w:tcPr>
            <w:tcW w:w="3150" w:type="dxa"/>
          </w:tcPr>
          <w:p w14:paraId="1DF03331" w14:textId="77777777" w:rsidR="0092507D" w:rsidRDefault="0092507D" w:rsidP="001830AF">
            <w:pPr>
              <w:overflowPunct/>
              <w:autoSpaceDE/>
              <w:autoSpaceDN/>
              <w:adjustRightInd/>
              <w:jc w:val="center"/>
              <w:textAlignment w:val="auto"/>
            </w:pPr>
            <w:r>
              <w:t>Chân nối đất</w:t>
            </w:r>
          </w:p>
        </w:tc>
        <w:tc>
          <w:tcPr>
            <w:tcW w:w="3385" w:type="dxa"/>
          </w:tcPr>
          <w:p w14:paraId="22E8AE14" w14:textId="77777777" w:rsidR="0092507D" w:rsidRDefault="0092507D" w:rsidP="001830AF">
            <w:pPr>
              <w:overflowPunct/>
              <w:autoSpaceDE/>
              <w:autoSpaceDN/>
              <w:adjustRightInd/>
              <w:jc w:val="center"/>
              <w:textAlignment w:val="auto"/>
            </w:pPr>
            <w:r>
              <w:t>0V</w:t>
            </w:r>
          </w:p>
        </w:tc>
      </w:tr>
      <w:tr w:rsidR="0092507D" w14:paraId="7D587A7B" w14:textId="77777777" w:rsidTr="00A22A13">
        <w:tc>
          <w:tcPr>
            <w:tcW w:w="1696" w:type="dxa"/>
          </w:tcPr>
          <w:p w14:paraId="4872470E" w14:textId="77777777" w:rsidR="0092507D" w:rsidRDefault="0092507D" w:rsidP="001830AF">
            <w:pPr>
              <w:overflowPunct/>
              <w:autoSpaceDE/>
              <w:autoSpaceDN/>
              <w:adjustRightInd/>
              <w:jc w:val="center"/>
              <w:textAlignment w:val="auto"/>
            </w:pPr>
            <w:r>
              <w:t>2</w:t>
            </w:r>
          </w:p>
        </w:tc>
        <w:tc>
          <w:tcPr>
            <w:tcW w:w="1080" w:type="dxa"/>
          </w:tcPr>
          <w:p w14:paraId="631CCA36" w14:textId="77777777" w:rsidR="0092507D" w:rsidRDefault="0092507D" w:rsidP="001830AF">
            <w:pPr>
              <w:overflowPunct/>
              <w:autoSpaceDE/>
              <w:autoSpaceDN/>
              <w:adjustRightInd/>
              <w:jc w:val="center"/>
              <w:textAlignment w:val="auto"/>
            </w:pPr>
            <w:r>
              <w:t>VCC</w:t>
            </w:r>
          </w:p>
        </w:tc>
        <w:tc>
          <w:tcPr>
            <w:tcW w:w="3150" w:type="dxa"/>
          </w:tcPr>
          <w:p w14:paraId="6286698F" w14:textId="77777777" w:rsidR="0092507D" w:rsidRDefault="0092507D" w:rsidP="001830AF">
            <w:pPr>
              <w:overflowPunct/>
              <w:autoSpaceDE/>
              <w:autoSpaceDN/>
              <w:adjustRightInd/>
              <w:jc w:val="center"/>
              <w:textAlignment w:val="auto"/>
            </w:pPr>
            <w:r>
              <w:t>Chân nối nguồn</w:t>
            </w:r>
          </w:p>
        </w:tc>
        <w:tc>
          <w:tcPr>
            <w:tcW w:w="3385" w:type="dxa"/>
          </w:tcPr>
          <w:p w14:paraId="598C7B06" w14:textId="77777777" w:rsidR="0092507D" w:rsidRDefault="0092507D" w:rsidP="001830AF">
            <w:pPr>
              <w:overflowPunct/>
              <w:autoSpaceDE/>
              <w:autoSpaceDN/>
              <w:adjustRightInd/>
              <w:jc w:val="center"/>
              <w:textAlignment w:val="auto"/>
            </w:pPr>
            <w:r>
              <w:t>5V</w:t>
            </w:r>
          </w:p>
        </w:tc>
      </w:tr>
      <w:tr w:rsidR="0092507D" w14:paraId="60B86FF5" w14:textId="77777777" w:rsidTr="00A22A13">
        <w:tc>
          <w:tcPr>
            <w:tcW w:w="1696" w:type="dxa"/>
          </w:tcPr>
          <w:p w14:paraId="465FB0B4" w14:textId="77777777" w:rsidR="0092507D" w:rsidRDefault="0092507D" w:rsidP="001830AF">
            <w:pPr>
              <w:overflowPunct/>
              <w:autoSpaceDE/>
              <w:autoSpaceDN/>
              <w:adjustRightInd/>
              <w:jc w:val="center"/>
              <w:textAlignment w:val="auto"/>
            </w:pPr>
            <w:r>
              <w:t>3</w:t>
            </w:r>
          </w:p>
        </w:tc>
        <w:tc>
          <w:tcPr>
            <w:tcW w:w="1080" w:type="dxa"/>
          </w:tcPr>
          <w:p w14:paraId="600AB225" w14:textId="77777777" w:rsidR="0092507D" w:rsidRDefault="0092507D" w:rsidP="001830AF">
            <w:pPr>
              <w:overflowPunct/>
              <w:autoSpaceDE/>
              <w:autoSpaceDN/>
              <w:adjustRightInd/>
              <w:jc w:val="center"/>
              <w:textAlignment w:val="auto"/>
            </w:pPr>
            <w:r>
              <w:t>V0</w:t>
            </w:r>
          </w:p>
        </w:tc>
        <w:tc>
          <w:tcPr>
            <w:tcW w:w="3150" w:type="dxa"/>
          </w:tcPr>
          <w:p w14:paraId="15611D98" w14:textId="77777777" w:rsidR="0092507D" w:rsidRDefault="0092507D" w:rsidP="001830AF">
            <w:pPr>
              <w:overflowPunct/>
              <w:autoSpaceDE/>
              <w:autoSpaceDN/>
              <w:adjustRightInd/>
              <w:jc w:val="center"/>
              <w:textAlignment w:val="auto"/>
            </w:pPr>
            <w:r>
              <w:t>Độ tương phản</w:t>
            </w:r>
          </w:p>
        </w:tc>
        <w:tc>
          <w:tcPr>
            <w:tcW w:w="3385" w:type="dxa"/>
          </w:tcPr>
          <w:p w14:paraId="49B91620" w14:textId="77777777" w:rsidR="0092507D" w:rsidRDefault="0092507D" w:rsidP="001830AF">
            <w:pPr>
              <w:pStyle w:val="NormalWeb"/>
              <w:shd w:val="clear" w:color="auto" w:fill="FFFFFF"/>
              <w:spacing w:before="0" w:beforeAutospacing="0" w:after="0" w:afterAutospacing="0" w:line="276" w:lineRule="auto"/>
              <w:rPr>
                <w:rFonts w:ascii="Arial" w:hAnsi="Arial" w:cs="Arial"/>
                <w:color w:val="000000"/>
              </w:rPr>
            </w:pPr>
            <w:r>
              <w:rPr>
                <w:rFonts w:ascii="Arial" w:hAnsi="Arial" w:cs="Arial"/>
                <w:color w:val="000000"/>
              </w:rPr>
              <w:t>RS=0: chọn thanh ghi lệnh</w:t>
            </w:r>
          </w:p>
          <w:p w14:paraId="5C92B585" w14:textId="77777777" w:rsidR="0092507D" w:rsidRDefault="0092507D" w:rsidP="001830AF">
            <w:pPr>
              <w:pStyle w:val="NormalWeb"/>
              <w:shd w:val="clear" w:color="auto" w:fill="FFFFFF"/>
              <w:spacing w:before="0" w:beforeAutospacing="0" w:after="0" w:afterAutospacing="0" w:line="276" w:lineRule="auto"/>
              <w:rPr>
                <w:rFonts w:ascii="Arial" w:hAnsi="Arial" w:cs="Arial"/>
                <w:color w:val="000000"/>
                <w:sz w:val="20"/>
                <w:szCs w:val="20"/>
              </w:rPr>
            </w:pPr>
          </w:p>
          <w:p w14:paraId="034A9EBD" w14:textId="77777777" w:rsidR="0092507D" w:rsidRPr="00872AD5" w:rsidRDefault="0092507D" w:rsidP="001830AF">
            <w:pPr>
              <w:pStyle w:val="NormalWeb"/>
              <w:shd w:val="clear" w:color="auto" w:fill="FFFFFF"/>
              <w:spacing w:before="0" w:beforeAutospacing="0" w:after="0" w:afterAutospacing="0" w:line="276" w:lineRule="auto"/>
              <w:rPr>
                <w:rFonts w:ascii="Arial" w:hAnsi="Arial" w:cs="Arial"/>
                <w:color w:val="000000"/>
                <w:sz w:val="20"/>
                <w:szCs w:val="20"/>
              </w:rPr>
            </w:pPr>
            <w:r>
              <w:rPr>
                <w:rFonts w:ascii="Arial" w:hAnsi="Arial" w:cs="Arial"/>
                <w:color w:val="000000"/>
              </w:rPr>
              <w:t>RS=1: chọn thanh ghi dữ liệu</w:t>
            </w:r>
          </w:p>
        </w:tc>
      </w:tr>
      <w:tr w:rsidR="0092507D" w14:paraId="25B188A2" w14:textId="77777777" w:rsidTr="00A22A13">
        <w:tc>
          <w:tcPr>
            <w:tcW w:w="1696" w:type="dxa"/>
          </w:tcPr>
          <w:p w14:paraId="1EABE5CC" w14:textId="77777777" w:rsidR="0092507D" w:rsidRDefault="0092507D" w:rsidP="001830AF">
            <w:pPr>
              <w:overflowPunct/>
              <w:autoSpaceDE/>
              <w:autoSpaceDN/>
              <w:adjustRightInd/>
              <w:jc w:val="center"/>
              <w:textAlignment w:val="auto"/>
            </w:pPr>
            <w:r>
              <w:t>4</w:t>
            </w:r>
          </w:p>
        </w:tc>
        <w:tc>
          <w:tcPr>
            <w:tcW w:w="1080" w:type="dxa"/>
          </w:tcPr>
          <w:p w14:paraId="439B7AC8" w14:textId="77777777" w:rsidR="0092507D" w:rsidRDefault="0092507D" w:rsidP="001830AF">
            <w:pPr>
              <w:overflowPunct/>
              <w:autoSpaceDE/>
              <w:autoSpaceDN/>
              <w:adjustRightInd/>
              <w:jc w:val="center"/>
              <w:textAlignment w:val="auto"/>
            </w:pPr>
            <w:r>
              <w:t>RS</w:t>
            </w:r>
          </w:p>
        </w:tc>
        <w:tc>
          <w:tcPr>
            <w:tcW w:w="3150" w:type="dxa"/>
          </w:tcPr>
          <w:p w14:paraId="3EC222EC" w14:textId="77777777" w:rsidR="0092507D" w:rsidRDefault="0092507D" w:rsidP="001830AF">
            <w:pPr>
              <w:overflowPunct/>
              <w:autoSpaceDE/>
              <w:autoSpaceDN/>
              <w:adjustRightInd/>
              <w:jc w:val="center"/>
              <w:textAlignment w:val="auto"/>
            </w:pPr>
            <w:r>
              <w:t>Lựa  chọn thanh ghi</w:t>
            </w:r>
          </w:p>
        </w:tc>
        <w:tc>
          <w:tcPr>
            <w:tcW w:w="3385" w:type="dxa"/>
          </w:tcPr>
          <w:p w14:paraId="38C29086" w14:textId="77777777" w:rsidR="0092507D" w:rsidRDefault="0092507D" w:rsidP="001830AF">
            <w:pPr>
              <w:pStyle w:val="NormalWeb"/>
              <w:shd w:val="clear" w:color="auto" w:fill="FFFFFF"/>
              <w:spacing w:before="0" w:beforeAutospacing="0" w:after="0" w:afterAutospacing="0" w:line="276" w:lineRule="auto"/>
              <w:rPr>
                <w:rFonts w:ascii="Arial" w:hAnsi="Arial" w:cs="Arial"/>
                <w:color w:val="000000"/>
              </w:rPr>
            </w:pPr>
            <w:r>
              <w:rPr>
                <w:rFonts w:ascii="Arial" w:hAnsi="Arial" w:cs="Arial"/>
                <w:color w:val="000000"/>
              </w:rPr>
              <w:t>R/W=0 thanh ghi viết</w:t>
            </w:r>
          </w:p>
          <w:p w14:paraId="1B2F47E3" w14:textId="77777777" w:rsidR="0092507D" w:rsidRDefault="0092507D" w:rsidP="001830AF">
            <w:pPr>
              <w:pStyle w:val="NormalWeb"/>
              <w:shd w:val="clear" w:color="auto" w:fill="FFFFFF"/>
              <w:spacing w:before="0" w:beforeAutospacing="0" w:after="0" w:afterAutospacing="0" w:line="276" w:lineRule="auto"/>
              <w:rPr>
                <w:rFonts w:ascii="Arial" w:hAnsi="Arial" w:cs="Arial"/>
                <w:color w:val="000000"/>
                <w:sz w:val="20"/>
                <w:szCs w:val="20"/>
              </w:rPr>
            </w:pPr>
          </w:p>
          <w:p w14:paraId="7FE595D2" w14:textId="77777777" w:rsidR="0092507D" w:rsidRPr="00872AD5" w:rsidRDefault="0092507D" w:rsidP="001830AF">
            <w:pPr>
              <w:pStyle w:val="NormalWeb"/>
              <w:shd w:val="clear" w:color="auto" w:fill="FFFFFF"/>
              <w:spacing w:before="0" w:beforeAutospacing="0" w:after="0" w:afterAutospacing="0" w:line="276" w:lineRule="auto"/>
              <w:rPr>
                <w:rFonts w:ascii="Arial" w:hAnsi="Arial" w:cs="Arial"/>
                <w:color w:val="000000"/>
                <w:sz w:val="20"/>
                <w:szCs w:val="20"/>
              </w:rPr>
            </w:pPr>
            <w:r>
              <w:rPr>
                <w:rFonts w:ascii="Arial" w:hAnsi="Arial" w:cs="Arial"/>
                <w:color w:val="000000"/>
              </w:rPr>
              <w:t>R/W=1 thanh ghi đọc</w:t>
            </w:r>
          </w:p>
        </w:tc>
      </w:tr>
      <w:tr w:rsidR="0092507D" w14:paraId="6C847771" w14:textId="77777777" w:rsidTr="00A22A13">
        <w:tc>
          <w:tcPr>
            <w:tcW w:w="1696" w:type="dxa"/>
          </w:tcPr>
          <w:p w14:paraId="26D385B2" w14:textId="77777777" w:rsidR="0092507D" w:rsidRDefault="0092507D" w:rsidP="001830AF">
            <w:pPr>
              <w:overflowPunct/>
              <w:autoSpaceDE/>
              <w:autoSpaceDN/>
              <w:adjustRightInd/>
              <w:jc w:val="center"/>
              <w:textAlignment w:val="auto"/>
            </w:pPr>
            <w:r>
              <w:t>5</w:t>
            </w:r>
          </w:p>
        </w:tc>
        <w:tc>
          <w:tcPr>
            <w:tcW w:w="1080" w:type="dxa"/>
          </w:tcPr>
          <w:p w14:paraId="1BBCC526" w14:textId="77777777" w:rsidR="0092507D" w:rsidRDefault="0092507D" w:rsidP="001830AF">
            <w:pPr>
              <w:overflowPunct/>
              <w:autoSpaceDE/>
              <w:autoSpaceDN/>
              <w:adjustRightInd/>
              <w:jc w:val="center"/>
              <w:textAlignment w:val="auto"/>
            </w:pPr>
            <w:r>
              <w:t>R/W</w:t>
            </w:r>
          </w:p>
        </w:tc>
        <w:tc>
          <w:tcPr>
            <w:tcW w:w="3150" w:type="dxa"/>
          </w:tcPr>
          <w:p w14:paraId="33E40139" w14:textId="77777777" w:rsidR="0092507D" w:rsidRDefault="0092507D" w:rsidP="001830AF">
            <w:pPr>
              <w:overflowPunct/>
              <w:autoSpaceDE/>
              <w:autoSpaceDN/>
              <w:adjustRightInd/>
              <w:jc w:val="center"/>
              <w:textAlignment w:val="auto"/>
            </w:pPr>
            <w:r>
              <w:t>Chọn thanh ghi/đọc dữ liệu</w:t>
            </w:r>
          </w:p>
        </w:tc>
        <w:tc>
          <w:tcPr>
            <w:tcW w:w="3385" w:type="dxa"/>
          </w:tcPr>
          <w:p w14:paraId="4D0FA6F2" w14:textId="77777777" w:rsidR="0092507D" w:rsidRDefault="0092507D" w:rsidP="001830AF">
            <w:pPr>
              <w:overflowPunct/>
              <w:autoSpaceDE/>
              <w:autoSpaceDN/>
              <w:adjustRightInd/>
              <w:jc w:val="center"/>
              <w:textAlignment w:val="auto"/>
            </w:pPr>
          </w:p>
        </w:tc>
      </w:tr>
      <w:tr w:rsidR="0092507D" w14:paraId="762CD87D" w14:textId="77777777" w:rsidTr="00A22A13">
        <w:tc>
          <w:tcPr>
            <w:tcW w:w="1696" w:type="dxa"/>
          </w:tcPr>
          <w:p w14:paraId="30E7089D" w14:textId="77777777" w:rsidR="0092507D" w:rsidRDefault="0092507D" w:rsidP="001830AF">
            <w:pPr>
              <w:overflowPunct/>
              <w:autoSpaceDE/>
              <w:autoSpaceDN/>
              <w:adjustRightInd/>
              <w:jc w:val="center"/>
              <w:textAlignment w:val="auto"/>
            </w:pPr>
            <w:r>
              <w:t>6</w:t>
            </w:r>
          </w:p>
        </w:tc>
        <w:tc>
          <w:tcPr>
            <w:tcW w:w="1080" w:type="dxa"/>
          </w:tcPr>
          <w:p w14:paraId="2A422B81" w14:textId="77777777" w:rsidR="0092507D" w:rsidRDefault="0092507D" w:rsidP="001830AF">
            <w:pPr>
              <w:overflowPunct/>
              <w:autoSpaceDE/>
              <w:autoSpaceDN/>
              <w:adjustRightInd/>
              <w:jc w:val="center"/>
              <w:textAlignment w:val="auto"/>
            </w:pPr>
            <w:r>
              <w:t>E</w:t>
            </w:r>
          </w:p>
        </w:tc>
        <w:tc>
          <w:tcPr>
            <w:tcW w:w="3150" w:type="dxa"/>
          </w:tcPr>
          <w:p w14:paraId="478BBDBE" w14:textId="77777777" w:rsidR="0092507D" w:rsidRDefault="0092507D" w:rsidP="001830AF">
            <w:pPr>
              <w:overflowPunct/>
              <w:autoSpaceDE/>
              <w:autoSpaceDN/>
              <w:adjustRightInd/>
              <w:jc w:val="center"/>
              <w:textAlignment w:val="auto"/>
            </w:pPr>
            <w:r>
              <w:t xml:space="preserve">Enable </w:t>
            </w:r>
          </w:p>
        </w:tc>
        <w:tc>
          <w:tcPr>
            <w:tcW w:w="3385" w:type="dxa"/>
          </w:tcPr>
          <w:p w14:paraId="56FAFF9C" w14:textId="77777777" w:rsidR="0092507D" w:rsidRDefault="0092507D" w:rsidP="001830AF">
            <w:pPr>
              <w:overflowPunct/>
              <w:autoSpaceDE/>
              <w:autoSpaceDN/>
              <w:adjustRightInd/>
              <w:jc w:val="center"/>
              <w:textAlignment w:val="auto"/>
            </w:pPr>
          </w:p>
        </w:tc>
      </w:tr>
      <w:tr w:rsidR="0092507D" w14:paraId="3FFC2E74" w14:textId="77777777" w:rsidTr="00A22A13">
        <w:tc>
          <w:tcPr>
            <w:tcW w:w="1696" w:type="dxa"/>
          </w:tcPr>
          <w:p w14:paraId="317A24EE" w14:textId="77777777" w:rsidR="0092507D" w:rsidRDefault="0092507D" w:rsidP="001830AF">
            <w:pPr>
              <w:overflowPunct/>
              <w:autoSpaceDE/>
              <w:autoSpaceDN/>
              <w:adjustRightInd/>
              <w:jc w:val="center"/>
              <w:textAlignment w:val="auto"/>
            </w:pPr>
            <w:r>
              <w:t>7</w:t>
            </w:r>
          </w:p>
        </w:tc>
        <w:tc>
          <w:tcPr>
            <w:tcW w:w="1080" w:type="dxa"/>
          </w:tcPr>
          <w:p w14:paraId="35E77921" w14:textId="77777777" w:rsidR="0092507D" w:rsidRDefault="0092507D" w:rsidP="001830AF">
            <w:pPr>
              <w:overflowPunct/>
              <w:autoSpaceDE/>
              <w:autoSpaceDN/>
              <w:adjustRightInd/>
              <w:jc w:val="center"/>
              <w:textAlignment w:val="auto"/>
            </w:pPr>
            <w:r>
              <w:t>D0</w:t>
            </w:r>
          </w:p>
        </w:tc>
        <w:tc>
          <w:tcPr>
            <w:tcW w:w="3150" w:type="dxa"/>
            <w:vMerge w:val="restart"/>
          </w:tcPr>
          <w:p w14:paraId="0C1EC973" w14:textId="77777777" w:rsidR="0092507D" w:rsidRDefault="0092507D" w:rsidP="001830AF">
            <w:pPr>
              <w:overflowPunct/>
              <w:autoSpaceDE/>
              <w:autoSpaceDN/>
              <w:adjustRightInd/>
              <w:spacing w:before="240" w:line="720" w:lineRule="auto"/>
              <w:jc w:val="center"/>
              <w:textAlignment w:val="auto"/>
            </w:pPr>
          </w:p>
          <w:p w14:paraId="1422E7D1" w14:textId="77777777" w:rsidR="0092507D" w:rsidRDefault="0092507D" w:rsidP="001830AF">
            <w:pPr>
              <w:overflowPunct/>
              <w:autoSpaceDE/>
              <w:autoSpaceDN/>
              <w:adjustRightInd/>
              <w:spacing w:before="240" w:line="720" w:lineRule="auto"/>
              <w:jc w:val="center"/>
              <w:textAlignment w:val="auto"/>
            </w:pPr>
            <w:r>
              <w:t>Chân truyền dữ liệu</w:t>
            </w:r>
          </w:p>
        </w:tc>
        <w:tc>
          <w:tcPr>
            <w:tcW w:w="3385" w:type="dxa"/>
            <w:vMerge w:val="restart"/>
          </w:tcPr>
          <w:p w14:paraId="1A2408C1" w14:textId="77777777" w:rsidR="0092507D" w:rsidRDefault="0092507D" w:rsidP="001830AF">
            <w:pPr>
              <w:overflowPunct/>
              <w:autoSpaceDE/>
              <w:autoSpaceDN/>
              <w:adjustRightInd/>
              <w:jc w:val="center"/>
              <w:textAlignment w:val="auto"/>
            </w:pPr>
          </w:p>
          <w:p w14:paraId="7370A70E" w14:textId="77777777" w:rsidR="0092507D" w:rsidRDefault="0092507D" w:rsidP="001830AF">
            <w:pPr>
              <w:overflowPunct/>
              <w:autoSpaceDE/>
              <w:autoSpaceDN/>
              <w:adjustRightInd/>
              <w:jc w:val="center"/>
              <w:textAlignment w:val="auto"/>
            </w:pPr>
          </w:p>
          <w:p w14:paraId="43C5C736" w14:textId="77777777" w:rsidR="0092507D" w:rsidRDefault="0092507D" w:rsidP="001830AF">
            <w:pPr>
              <w:overflowPunct/>
              <w:autoSpaceDE/>
              <w:autoSpaceDN/>
              <w:adjustRightInd/>
              <w:jc w:val="center"/>
              <w:textAlignment w:val="auto"/>
            </w:pPr>
          </w:p>
          <w:p w14:paraId="157837AA" w14:textId="77777777" w:rsidR="0092507D" w:rsidRDefault="0092507D" w:rsidP="001830AF">
            <w:pPr>
              <w:overflowPunct/>
              <w:autoSpaceDE/>
              <w:autoSpaceDN/>
              <w:adjustRightInd/>
              <w:jc w:val="center"/>
              <w:textAlignment w:val="auto"/>
            </w:pPr>
            <w:r>
              <w:t>8</w:t>
            </w:r>
            <w:r w:rsidR="00DB2329">
              <w:t xml:space="preserve"> </w:t>
            </w:r>
            <w:r>
              <w:t>bit</w:t>
            </w:r>
            <w:r w:rsidR="00DB2329">
              <w:t>s</w:t>
            </w:r>
            <w:r>
              <w:t xml:space="preserve"> dữ liệu</w:t>
            </w:r>
          </w:p>
        </w:tc>
      </w:tr>
      <w:tr w:rsidR="0092507D" w14:paraId="5548F5C9" w14:textId="77777777" w:rsidTr="00A22A13">
        <w:tc>
          <w:tcPr>
            <w:tcW w:w="1696" w:type="dxa"/>
          </w:tcPr>
          <w:p w14:paraId="488EECBC" w14:textId="77777777" w:rsidR="0092507D" w:rsidRDefault="0092507D" w:rsidP="001830AF">
            <w:pPr>
              <w:overflowPunct/>
              <w:autoSpaceDE/>
              <w:autoSpaceDN/>
              <w:adjustRightInd/>
              <w:jc w:val="center"/>
              <w:textAlignment w:val="auto"/>
            </w:pPr>
            <w:r>
              <w:t>8</w:t>
            </w:r>
          </w:p>
        </w:tc>
        <w:tc>
          <w:tcPr>
            <w:tcW w:w="1080" w:type="dxa"/>
          </w:tcPr>
          <w:p w14:paraId="2E1CC4E9" w14:textId="77777777" w:rsidR="0092507D" w:rsidRDefault="0092507D" w:rsidP="001830AF">
            <w:pPr>
              <w:overflowPunct/>
              <w:autoSpaceDE/>
              <w:autoSpaceDN/>
              <w:adjustRightInd/>
              <w:jc w:val="center"/>
              <w:textAlignment w:val="auto"/>
            </w:pPr>
            <w:r>
              <w:t>D1</w:t>
            </w:r>
          </w:p>
        </w:tc>
        <w:tc>
          <w:tcPr>
            <w:tcW w:w="3150" w:type="dxa"/>
            <w:vMerge/>
          </w:tcPr>
          <w:p w14:paraId="20BAE59B" w14:textId="77777777" w:rsidR="0092507D" w:rsidRDefault="0092507D" w:rsidP="001830AF">
            <w:pPr>
              <w:overflowPunct/>
              <w:autoSpaceDE/>
              <w:autoSpaceDN/>
              <w:adjustRightInd/>
              <w:jc w:val="center"/>
              <w:textAlignment w:val="auto"/>
            </w:pPr>
          </w:p>
        </w:tc>
        <w:tc>
          <w:tcPr>
            <w:tcW w:w="3385" w:type="dxa"/>
            <w:vMerge/>
          </w:tcPr>
          <w:p w14:paraId="3D071F4F" w14:textId="77777777" w:rsidR="0092507D" w:rsidRDefault="0092507D" w:rsidP="001830AF">
            <w:pPr>
              <w:overflowPunct/>
              <w:autoSpaceDE/>
              <w:autoSpaceDN/>
              <w:adjustRightInd/>
              <w:jc w:val="center"/>
              <w:textAlignment w:val="auto"/>
            </w:pPr>
          </w:p>
        </w:tc>
      </w:tr>
      <w:tr w:rsidR="0092507D" w14:paraId="60CFE4B7" w14:textId="77777777" w:rsidTr="00A22A13">
        <w:tc>
          <w:tcPr>
            <w:tcW w:w="1696" w:type="dxa"/>
          </w:tcPr>
          <w:p w14:paraId="6B0A02EC" w14:textId="77777777" w:rsidR="0092507D" w:rsidRDefault="0092507D" w:rsidP="001830AF">
            <w:pPr>
              <w:overflowPunct/>
              <w:autoSpaceDE/>
              <w:autoSpaceDN/>
              <w:adjustRightInd/>
              <w:jc w:val="center"/>
              <w:textAlignment w:val="auto"/>
            </w:pPr>
            <w:r>
              <w:t>9</w:t>
            </w:r>
          </w:p>
        </w:tc>
        <w:tc>
          <w:tcPr>
            <w:tcW w:w="1080" w:type="dxa"/>
          </w:tcPr>
          <w:p w14:paraId="7A1F0EF1" w14:textId="77777777" w:rsidR="0092507D" w:rsidRDefault="0092507D" w:rsidP="001830AF">
            <w:pPr>
              <w:overflowPunct/>
              <w:autoSpaceDE/>
              <w:autoSpaceDN/>
              <w:adjustRightInd/>
              <w:jc w:val="center"/>
              <w:textAlignment w:val="auto"/>
            </w:pPr>
            <w:r>
              <w:t>D2</w:t>
            </w:r>
          </w:p>
        </w:tc>
        <w:tc>
          <w:tcPr>
            <w:tcW w:w="3150" w:type="dxa"/>
            <w:vMerge/>
          </w:tcPr>
          <w:p w14:paraId="148D3375" w14:textId="77777777" w:rsidR="0092507D" w:rsidRDefault="0092507D" w:rsidP="001830AF">
            <w:pPr>
              <w:overflowPunct/>
              <w:autoSpaceDE/>
              <w:autoSpaceDN/>
              <w:adjustRightInd/>
              <w:jc w:val="center"/>
              <w:textAlignment w:val="auto"/>
            </w:pPr>
          </w:p>
        </w:tc>
        <w:tc>
          <w:tcPr>
            <w:tcW w:w="3385" w:type="dxa"/>
            <w:vMerge/>
          </w:tcPr>
          <w:p w14:paraId="07FBC562" w14:textId="77777777" w:rsidR="0092507D" w:rsidRDefault="0092507D" w:rsidP="001830AF">
            <w:pPr>
              <w:overflowPunct/>
              <w:autoSpaceDE/>
              <w:autoSpaceDN/>
              <w:adjustRightInd/>
              <w:jc w:val="center"/>
              <w:textAlignment w:val="auto"/>
            </w:pPr>
          </w:p>
        </w:tc>
      </w:tr>
      <w:tr w:rsidR="0092507D" w14:paraId="34D407B3" w14:textId="77777777" w:rsidTr="00A22A13">
        <w:tc>
          <w:tcPr>
            <w:tcW w:w="1696" w:type="dxa"/>
          </w:tcPr>
          <w:p w14:paraId="22862F74" w14:textId="77777777" w:rsidR="0092507D" w:rsidRDefault="0092507D" w:rsidP="001830AF">
            <w:pPr>
              <w:overflowPunct/>
              <w:autoSpaceDE/>
              <w:autoSpaceDN/>
              <w:adjustRightInd/>
              <w:jc w:val="center"/>
              <w:textAlignment w:val="auto"/>
            </w:pPr>
            <w:r>
              <w:t>10</w:t>
            </w:r>
          </w:p>
        </w:tc>
        <w:tc>
          <w:tcPr>
            <w:tcW w:w="1080" w:type="dxa"/>
          </w:tcPr>
          <w:p w14:paraId="10D728FF" w14:textId="77777777" w:rsidR="0092507D" w:rsidRDefault="0092507D" w:rsidP="001830AF">
            <w:pPr>
              <w:overflowPunct/>
              <w:autoSpaceDE/>
              <w:autoSpaceDN/>
              <w:adjustRightInd/>
              <w:jc w:val="center"/>
              <w:textAlignment w:val="auto"/>
            </w:pPr>
            <w:r>
              <w:t>D3</w:t>
            </w:r>
          </w:p>
        </w:tc>
        <w:tc>
          <w:tcPr>
            <w:tcW w:w="3150" w:type="dxa"/>
            <w:vMerge/>
          </w:tcPr>
          <w:p w14:paraId="294C666D" w14:textId="77777777" w:rsidR="0092507D" w:rsidRDefault="0092507D" w:rsidP="001830AF">
            <w:pPr>
              <w:overflowPunct/>
              <w:autoSpaceDE/>
              <w:autoSpaceDN/>
              <w:adjustRightInd/>
              <w:jc w:val="center"/>
              <w:textAlignment w:val="auto"/>
            </w:pPr>
          </w:p>
        </w:tc>
        <w:tc>
          <w:tcPr>
            <w:tcW w:w="3385" w:type="dxa"/>
            <w:vMerge/>
          </w:tcPr>
          <w:p w14:paraId="73022861" w14:textId="77777777" w:rsidR="0092507D" w:rsidRDefault="0092507D" w:rsidP="001830AF">
            <w:pPr>
              <w:overflowPunct/>
              <w:autoSpaceDE/>
              <w:autoSpaceDN/>
              <w:adjustRightInd/>
              <w:jc w:val="center"/>
              <w:textAlignment w:val="auto"/>
            </w:pPr>
          </w:p>
        </w:tc>
      </w:tr>
      <w:tr w:rsidR="0092507D" w14:paraId="50FFF44C" w14:textId="77777777" w:rsidTr="00A22A13">
        <w:tc>
          <w:tcPr>
            <w:tcW w:w="1696" w:type="dxa"/>
          </w:tcPr>
          <w:p w14:paraId="45383E9C" w14:textId="77777777" w:rsidR="0092507D" w:rsidRDefault="0092507D" w:rsidP="001830AF">
            <w:pPr>
              <w:overflowPunct/>
              <w:autoSpaceDE/>
              <w:autoSpaceDN/>
              <w:adjustRightInd/>
              <w:jc w:val="center"/>
              <w:textAlignment w:val="auto"/>
            </w:pPr>
            <w:r>
              <w:t>11</w:t>
            </w:r>
          </w:p>
        </w:tc>
        <w:tc>
          <w:tcPr>
            <w:tcW w:w="1080" w:type="dxa"/>
          </w:tcPr>
          <w:p w14:paraId="19C6C5AF" w14:textId="77777777" w:rsidR="0092507D" w:rsidRDefault="0092507D" w:rsidP="001830AF">
            <w:pPr>
              <w:overflowPunct/>
              <w:autoSpaceDE/>
              <w:autoSpaceDN/>
              <w:adjustRightInd/>
              <w:jc w:val="center"/>
              <w:textAlignment w:val="auto"/>
            </w:pPr>
            <w:r>
              <w:t>D4</w:t>
            </w:r>
          </w:p>
        </w:tc>
        <w:tc>
          <w:tcPr>
            <w:tcW w:w="3150" w:type="dxa"/>
            <w:vMerge/>
          </w:tcPr>
          <w:p w14:paraId="799A8A56" w14:textId="77777777" w:rsidR="0092507D" w:rsidRDefault="0092507D" w:rsidP="001830AF">
            <w:pPr>
              <w:overflowPunct/>
              <w:autoSpaceDE/>
              <w:autoSpaceDN/>
              <w:adjustRightInd/>
              <w:jc w:val="center"/>
              <w:textAlignment w:val="auto"/>
            </w:pPr>
          </w:p>
        </w:tc>
        <w:tc>
          <w:tcPr>
            <w:tcW w:w="3385" w:type="dxa"/>
            <w:vMerge/>
          </w:tcPr>
          <w:p w14:paraId="38B9F530" w14:textId="77777777" w:rsidR="0092507D" w:rsidRDefault="0092507D" w:rsidP="001830AF">
            <w:pPr>
              <w:overflowPunct/>
              <w:autoSpaceDE/>
              <w:autoSpaceDN/>
              <w:adjustRightInd/>
              <w:jc w:val="center"/>
              <w:textAlignment w:val="auto"/>
            </w:pPr>
          </w:p>
        </w:tc>
      </w:tr>
      <w:tr w:rsidR="0092507D" w14:paraId="42D9D4AD" w14:textId="77777777" w:rsidTr="00A22A13">
        <w:tc>
          <w:tcPr>
            <w:tcW w:w="1696" w:type="dxa"/>
          </w:tcPr>
          <w:p w14:paraId="064BFADA" w14:textId="77777777" w:rsidR="0092507D" w:rsidRDefault="0092507D" w:rsidP="001830AF">
            <w:pPr>
              <w:overflowPunct/>
              <w:autoSpaceDE/>
              <w:autoSpaceDN/>
              <w:adjustRightInd/>
              <w:jc w:val="center"/>
              <w:textAlignment w:val="auto"/>
            </w:pPr>
            <w:r>
              <w:t>12</w:t>
            </w:r>
          </w:p>
        </w:tc>
        <w:tc>
          <w:tcPr>
            <w:tcW w:w="1080" w:type="dxa"/>
          </w:tcPr>
          <w:p w14:paraId="2BE33E9C" w14:textId="77777777" w:rsidR="0092507D" w:rsidRDefault="0092507D" w:rsidP="001830AF">
            <w:pPr>
              <w:overflowPunct/>
              <w:autoSpaceDE/>
              <w:autoSpaceDN/>
              <w:adjustRightInd/>
              <w:jc w:val="center"/>
              <w:textAlignment w:val="auto"/>
            </w:pPr>
            <w:r>
              <w:t>D5</w:t>
            </w:r>
          </w:p>
        </w:tc>
        <w:tc>
          <w:tcPr>
            <w:tcW w:w="3150" w:type="dxa"/>
            <w:vMerge/>
          </w:tcPr>
          <w:p w14:paraId="47E5B01A" w14:textId="77777777" w:rsidR="0092507D" w:rsidRDefault="0092507D" w:rsidP="001830AF">
            <w:pPr>
              <w:overflowPunct/>
              <w:autoSpaceDE/>
              <w:autoSpaceDN/>
              <w:adjustRightInd/>
              <w:jc w:val="center"/>
              <w:textAlignment w:val="auto"/>
            </w:pPr>
          </w:p>
        </w:tc>
        <w:tc>
          <w:tcPr>
            <w:tcW w:w="3385" w:type="dxa"/>
            <w:vMerge/>
          </w:tcPr>
          <w:p w14:paraId="51A1AF95" w14:textId="77777777" w:rsidR="0092507D" w:rsidRDefault="0092507D" w:rsidP="001830AF">
            <w:pPr>
              <w:overflowPunct/>
              <w:autoSpaceDE/>
              <w:autoSpaceDN/>
              <w:adjustRightInd/>
              <w:jc w:val="center"/>
              <w:textAlignment w:val="auto"/>
            </w:pPr>
          </w:p>
        </w:tc>
      </w:tr>
      <w:tr w:rsidR="0092507D" w14:paraId="2C4876FE" w14:textId="77777777" w:rsidTr="00A22A13">
        <w:tc>
          <w:tcPr>
            <w:tcW w:w="1696" w:type="dxa"/>
          </w:tcPr>
          <w:p w14:paraId="39C0B9C1" w14:textId="77777777" w:rsidR="0092507D" w:rsidRDefault="0092507D" w:rsidP="001830AF">
            <w:pPr>
              <w:overflowPunct/>
              <w:autoSpaceDE/>
              <w:autoSpaceDN/>
              <w:adjustRightInd/>
              <w:jc w:val="center"/>
              <w:textAlignment w:val="auto"/>
            </w:pPr>
            <w:r>
              <w:t>13</w:t>
            </w:r>
          </w:p>
        </w:tc>
        <w:tc>
          <w:tcPr>
            <w:tcW w:w="1080" w:type="dxa"/>
          </w:tcPr>
          <w:p w14:paraId="31A2F0D7" w14:textId="77777777" w:rsidR="0092507D" w:rsidRDefault="0092507D" w:rsidP="001830AF">
            <w:pPr>
              <w:overflowPunct/>
              <w:autoSpaceDE/>
              <w:autoSpaceDN/>
              <w:adjustRightInd/>
              <w:jc w:val="center"/>
              <w:textAlignment w:val="auto"/>
            </w:pPr>
            <w:r>
              <w:t>D6</w:t>
            </w:r>
          </w:p>
        </w:tc>
        <w:tc>
          <w:tcPr>
            <w:tcW w:w="3150" w:type="dxa"/>
            <w:vMerge/>
          </w:tcPr>
          <w:p w14:paraId="52FE25C5" w14:textId="77777777" w:rsidR="0092507D" w:rsidRDefault="0092507D" w:rsidP="001830AF">
            <w:pPr>
              <w:overflowPunct/>
              <w:autoSpaceDE/>
              <w:autoSpaceDN/>
              <w:adjustRightInd/>
              <w:jc w:val="center"/>
              <w:textAlignment w:val="auto"/>
            </w:pPr>
          </w:p>
        </w:tc>
        <w:tc>
          <w:tcPr>
            <w:tcW w:w="3385" w:type="dxa"/>
            <w:vMerge/>
          </w:tcPr>
          <w:p w14:paraId="7AFBE336" w14:textId="77777777" w:rsidR="0092507D" w:rsidRDefault="0092507D" w:rsidP="001830AF">
            <w:pPr>
              <w:overflowPunct/>
              <w:autoSpaceDE/>
              <w:autoSpaceDN/>
              <w:adjustRightInd/>
              <w:jc w:val="center"/>
              <w:textAlignment w:val="auto"/>
            </w:pPr>
          </w:p>
        </w:tc>
      </w:tr>
      <w:tr w:rsidR="0092507D" w14:paraId="21C0208B" w14:textId="77777777" w:rsidTr="00A22A13">
        <w:tc>
          <w:tcPr>
            <w:tcW w:w="1696" w:type="dxa"/>
          </w:tcPr>
          <w:p w14:paraId="7309C929" w14:textId="77777777" w:rsidR="0092507D" w:rsidRDefault="0092507D" w:rsidP="001830AF">
            <w:pPr>
              <w:overflowPunct/>
              <w:autoSpaceDE/>
              <w:autoSpaceDN/>
              <w:adjustRightInd/>
              <w:jc w:val="center"/>
              <w:textAlignment w:val="auto"/>
            </w:pPr>
            <w:r>
              <w:t>14</w:t>
            </w:r>
          </w:p>
        </w:tc>
        <w:tc>
          <w:tcPr>
            <w:tcW w:w="1080" w:type="dxa"/>
          </w:tcPr>
          <w:p w14:paraId="59771065" w14:textId="77777777" w:rsidR="0092507D" w:rsidRDefault="0092507D" w:rsidP="001830AF">
            <w:pPr>
              <w:overflowPunct/>
              <w:autoSpaceDE/>
              <w:autoSpaceDN/>
              <w:adjustRightInd/>
              <w:jc w:val="center"/>
              <w:textAlignment w:val="auto"/>
            </w:pPr>
            <w:r>
              <w:t>D7</w:t>
            </w:r>
          </w:p>
        </w:tc>
        <w:tc>
          <w:tcPr>
            <w:tcW w:w="3150" w:type="dxa"/>
            <w:vMerge/>
          </w:tcPr>
          <w:p w14:paraId="47BCDF1D" w14:textId="77777777" w:rsidR="0092507D" w:rsidRDefault="0092507D" w:rsidP="001830AF">
            <w:pPr>
              <w:overflowPunct/>
              <w:autoSpaceDE/>
              <w:autoSpaceDN/>
              <w:adjustRightInd/>
              <w:jc w:val="center"/>
              <w:textAlignment w:val="auto"/>
            </w:pPr>
          </w:p>
        </w:tc>
        <w:tc>
          <w:tcPr>
            <w:tcW w:w="3385" w:type="dxa"/>
            <w:vMerge/>
          </w:tcPr>
          <w:p w14:paraId="33C82F02" w14:textId="77777777" w:rsidR="0092507D" w:rsidRDefault="0092507D" w:rsidP="001830AF">
            <w:pPr>
              <w:overflowPunct/>
              <w:autoSpaceDE/>
              <w:autoSpaceDN/>
              <w:adjustRightInd/>
              <w:jc w:val="center"/>
              <w:textAlignment w:val="auto"/>
            </w:pPr>
          </w:p>
        </w:tc>
      </w:tr>
      <w:tr w:rsidR="0092507D" w14:paraId="42BA717E" w14:textId="77777777" w:rsidTr="00A22A13">
        <w:tc>
          <w:tcPr>
            <w:tcW w:w="1696" w:type="dxa"/>
          </w:tcPr>
          <w:p w14:paraId="62AD2C8A" w14:textId="77777777" w:rsidR="0092507D" w:rsidRDefault="0092507D" w:rsidP="001830AF">
            <w:pPr>
              <w:overflowPunct/>
              <w:autoSpaceDE/>
              <w:autoSpaceDN/>
              <w:adjustRightInd/>
              <w:jc w:val="center"/>
              <w:textAlignment w:val="auto"/>
            </w:pPr>
            <w:r>
              <w:t>15</w:t>
            </w:r>
          </w:p>
        </w:tc>
        <w:tc>
          <w:tcPr>
            <w:tcW w:w="1080" w:type="dxa"/>
          </w:tcPr>
          <w:p w14:paraId="2892A53E" w14:textId="77777777" w:rsidR="0092507D" w:rsidRDefault="0092507D" w:rsidP="001830AF">
            <w:pPr>
              <w:overflowPunct/>
              <w:autoSpaceDE/>
              <w:autoSpaceDN/>
              <w:adjustRightInd/>
              <w:jc w:val="center"/>
              <w:textAlignment w:val="auto"/>
            </w:pPr>
            <w:r>
              <w:t>A</w:t>
            </w:r>
          </w:p>
        </w:tc>
        <w:tc>
          <w:tcPr>
            <w:tcW w:w="3150" w:type="dxa"/>
          </w:tcPr>
          <w:p w14:paraId="1CD9FFB6" w14:textId="77777777" w:rsidR="0092507D" w:rsidRDefault="0092507D" w:rsidP="001830AF">
            <w:pPr>
              <w:overflowPunct/>
              <w:autoSpaceDE/>
              <w:autoSpaceDN/>
              <w:adjustRightInd/>
              <w:jc w:val="center"/>
              <w:textAlignment w:val="auto"/>
            </w:pPr>
            <w:r>
              <w:t>Cực dương led nền</w:t>
            </w:r>
          </w:p>
        </w:tc>
        <w:tc>
          <w:tcPr>
            <w:tcW w:w="3385" w:type="dxa"/>
          </w:tcPr>
          <w:p w14:paraId="7233A7D4" w14:textId="77777777" w:rsidR="0092507D" w:rsidRDefault="0092507D" w:rsidP="001830AF">
            <w:pPr>
              <w:overflowPunct/>
              <w:autoSpaceDE/>
              <w:autoSpaceDN/>
              <w:adjustRightInd/>
              <w:jc w:val="center"/>
              <w:textAlignment w:val="auto"/>
            </w:pPr>
            <w:r>
              <w:t>0 V đến 5 V</w:t>
            </w:r>
          </w:p>
        </w:tc>
      </w:tr>
      <w:tr w:rsidR="0092507D" w14:paraId="5B396A42" w14:textId="77777777" w:rsidTr="00A22A13">
        <w:tc>
          <w:tcPr>
            <w:tcW w:w="1696" w:type="dxa"/>
          </w:tcPr>
          <w:p w14:paraId="05A0C3D2" w14:textId="77777777" w:rsidR="0092507D" w:rsidRDefault="0092507D" w:rsidP="001830AF">
            <w:pPr>
              <w:overflowPunct/>
              <w:autoSpaceDE/>
              <w:autoSpaceDN/>
              <w:adjustRightInd/>
              <w:jc w:val="center"/>
              <w:textAlignment w:val="auto"/>
            </w:pPr>
            <w:r>
              <w:t>16</w:t>
            </w:r>
          </w:p>
        </w:tc>
        <w:tc>
          <w:tcPr>
            <w:tcW w:w="1080" w:type="dxa"/>
          </w:tcPr>
          <w:p w14:paraId="038508FD" w14:textId="77777777" w:rsidR="0092507D" w:rsidRDefault="0092507D" w:rsidP="001830AF">
            <w:pPr>
              <w:overflowPunct/>
              <w:autoSpaceDE/>
              <w:autoSpaceDN/>
              <w:adjustRightInd/>
              <w:jc w:val="center"/>
              <w:textAlignment w:val="auto"/>
            </w:pPr>
            <w:r>
              <w:t>K</w:t>
            </w:r>
          </w:p>
        </w:tc>
        <w:tc>
          <w:tcPr>
            <w:tcW w:w="3150" w:type="dxa"/>
          </w:tcPr>
          <w:p w14:paraId="21B68025" w14:textId="77777777" w:rsidR="0092507D" w:rsidRDefault="0092507D" w:rsidP="001830AF">
            <w:pPr>
              <w:overflowPunct/>
              <w:autoSpaceDE/>
              <w:autoSpaceDN/>
              <w:adjustRightInd/>
              <w:jc w:val="center"/>
              <w:textAlignment w:val="auto"/>
            </w:pPr>
            <w:r>
              <w:t>Cực âm led nền</w:t>
            </w:r>
          </w:p>
        </w:tc>
        <w:tc>
          <w:tcPr>
            <w:tcW w:w="3385" w:type="dxa"/>
          </w:tcPr>
          <w:p w14:paraId="715EC1B0" w14:textId="77777777" w:rsidR="0092507D" w:rsidRDefault="0092507D" w:rsidP="001830AF">
            <w:pPr>
              <w:overflowPunct/>
              <w:autoSpaceDE/>
              <w:autoSpaceDN/>
              <w:adjustRightInd/>
              <w:jc w:val="center"/>
              <w:textAlignment w:val="auto"/>
            </w:pPr>
            <w:r>
              <w:t>0 V</w:t>
            </w:r>
          </w:p>
        </w:tc>
      </w:tr>
    </w:tbl>
    <w:p w14:paraId="44AE406A" w14:textId="77777777" w:rsidR="0092507D" w:rsidRPr="0029294A" w:rsidRDefault="0092507D" w:rsidP="0092507D">
      <w:pPr>
        <w:shd w:val="clear" w:color="auto" w:fill="FFFFFF"/>
        <w:overflowPunct/>
        <w:autoSpaceDE/>
        <w:autoSpaceDN/>
        <w:adjustRightInd/>
        <w:ind w:left="360"/>
        <w:jc w:val="left"/>
        <w:textAlignment w:val="auto"/>
      </w:pPr>
    </w:p>
    <w:p w14:paraId="6BEA0590" w14:textId="77777777" w:rsidR="0092507D" w:rsidRDefault="0092507D" w:rsidP="0092507D">
      <w:pPr>
        <w:tabs>
          <w:tab w:val="left" w:pos="1680"/>
        </w:tabs>
        <w:ind w:left="1071"/>
      </w:pPr>
    </w:p>
    <w:p w14:paraId="0BE4441A" w14:textId="77777777" w:rsidR="0092507D" w:rsidRDefault="0092507D" w:rsidP="0092507D">
      <w:pPr>
        <w:tabs>
          <w:tab w:val="left" w:pos="1680"/>
        </w:tabs>
      </w:pPr>
      <w:r>
        <w:br w:type="page"/>
      </w:r>
    </w:p>
    <w:p w14:paraId="4F154461" w14:textId="77777777" w:rsidR="0092507D" w:rsidRPr="008B0C9E" w:rsidRDefault="0092507D" w:rsidP="0092507D">
      <w:pPr>
        <w:pStyle w:val="Heading1"/>
      </w:pPr>
      <w:bookmarkStart w:id="69" w:name="_Toc517383468"/>
      <w:bookmarkStart w:id="70" w:name="_Toc535106915"/>
      <w:r>
        <w:lastRenderedPageBreak/>
        <w:t>LƯU ĐỒ GIẢI THUẬT</w:t>
      </w:r>
      <w:bookmarkEnd w:id="69"/>
      <w:bookmarkEnd w:id="70"/>
    </w:p>
    <w:p w14:paraId="7DED1A25" w14:textId="77777777" w:rsidR="0092507D" w:rsidRDefault="0092507D" w:rsidP="0092507D">
      <w:pPr>
        <w:pStyle w:val="Heading2"/>
        <w:numPr>
          <w:ilvl w:val="1"/>
          <w:numId w:val="3"/>
        </w:numPr>
        <w:jc w:val="left"/>
      </w:pPr>
      <w:r>
        <w:t xml:space="preserve"> </w:t>
      </w:r>
      <w:bookmarkStart w:id="71" w:name="_Toc517383469"/>
      <w:bookmarkStart w:id="72" w:name="_Toc535106916"/>
      <w:r>
        <w:rPr>
          <w:lang w:val="vi-VN"/>
        </w:rPr>
        <w:t xml:space="preserve">Lưu đồ </w:t>
      </w:r>
      <w:r>
        <w:t>giải thuật</w:t>
      </w:r>
      <w:bookmarkEnd w:id="71"/>
      <w:bookmarkEnd w:id="72"/>
    </w:p>
    <w:p w14:paraId="0C1106A3" w14:textId="77777777" w:rsidR="0092507D" w:rsidRDefault="0092507D" w:rsidP="0092507D">
      <w:pPr>
        <w:pStyle w:val="Heading3"/>
        <w:numPr>
          <w:ilvl w:val="2"/>
          <w:numId w:val="3"/>
        </w:numPr>
      </w:pPr>
      <w:bookmarkStart w:id="73" w:name="_Toc517383470"/>
      <w:bookmarkStart w:id="74" w:name="_Toc535106917"/>
      <w:r>
        <w:t>Lưu đồ giải thuật ngõ vào</w:t>
      </w:r>
      <w:bookmarkEnd w:id="73"/>
      <w:bookmarkEnd w:id="74"/>
    </w:p>
    <w:p w14:paraId="0438652C" w14:textId="77777777" w:rsidR="0092507D" w:rsidRDefault="00375E25" w:rsidP="00B131F4">
      <w:pPr>
        <w:jc w:val="center"/>
      </w:pPr>
      <w:r w:rsidRPr="00375E25">
        <w:rPr>
          <w:noProof/>
          <w:lang w:val="vi-VN" w:eastAsia="vi-VN"/>
        </w:rPr>
        <w:drawing>
          <wp:inline distT="0" distB="0" distL="0" distR="0" wp14:anchorId="0C396598" wp14:editId="10FB1F09">
            <wp:extent cx="4121043" cy="5486400"/>
            <wp:effectExtent l="0" t="0" r="0" b="0"/>
            <wp:docPr id="6" name="Picture 1"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Screen Clipping"/>
                    <pic:cNvPicPr>
                      <a:picLocks noChangeAspect="1"/>
                    </pic:cNvPicPr>
                  </pic:nvPicPr>
                  <pic:blipFill rotWithShape="1">
                    <a:blip r:embed="rId24">
                      <a:extLst>
                        <a:ext uri="{28A0092B-C50C-407E-A947-70E740481C1C}">
                          <a14:useLocalDpi xmlns:a14="http://schemas.microsoft.com/office/drawing/2010/main" val="0"/>
                        </a:ext>
                      </a:extLst>
                    </a:blip>
                    <a:srcRect b="660"/>
                    <a:stretch/>
                  </pic:blipFill>
                  <pic:spPr bwMode="auto">
                    <a:xfrm>
                      <a:off x="0" y="0"/>
                      <a:ext cx="4121043" cy="5486400"/>
                    </a:xfrm>
                    <a:prstGeom prst="rect">
                      <a:avLst/>
                    </a:prstGeom>
                    <a:ln>
                      <a:noFill/>
                    </a:ln>
                    <a:extLst>
                      <a:ext uri="{53640926-AAD7-44D8-BBD7-CCE9431645EC}">
                        <a14:shadowObscured xmlns:a14="http://schemas.microsoft.com/office/drawing/2010/main"/>
                      </a:ext>
                    </a:extLst>
                  </pic:spPr>
                </pic:pic>
              </a:graphicData>
            </a:graphic>
          </wp:inline>
        </w:drawing>
      </w:r>
    </w:p>
    <w:p w14:paraId="028E072E" w14:textId="77777777" w:rsidR="0092507D" w:rsidRPr="00701F75" w:rsidRDefault="00CF6E20" w:rsidP="0092507D">
      <w:pPr>
        <w:pStyle w:val="ThesisFigure"/>
      </w:pPr>
      <w:bookmarkStart w:id="75" w:name="_Toc535106472"/>
      <w:r>
        <w:t>Hình 4-1</w:t>
      </w:r>
      <w:r w:rsidR="0092507D">
        <w:t>: Lưu đồ giải thuật ngõ vào</w:t>
      </w:r>
      <w:bookmarkEnd w:id="75"/>
    </w:p>
    <w:p w14:paraId="1DB61A0C" w14:textId="77777777" w:rsidR="0092507D" w:rsidRDefault="0092507D" w:rsidP="0092507D">
      <w:pPr>
        <w:pStyle w:val="Heading3"/>
        <w:numPr>
          <w:ilvl w:val="2"/>
          <w:numId w:val="3"/>
        </w:numPr>
      </w:pPr>
      <w:bookmarkStart w:id="76" w:name="_Toc517383471"/>
      <w:bookmarkStart w:id="77" w:name="_Toc535106918"/>
      <w:r>
        <w:lastRenderedPageBreak/>
        <w:t>Lưu đồ giải thuật ngõ ra</w:t>
      </w:r>
      <w:bookmarkEnd w:id="76"/>
      <w:bookmarkEnd w:id="77"/>
    </w:p>
    <w:p w14:paraId="6E1209E3" w14:textId="77777777" w:rsidR="0092507D" w:rsidRDefault="004340F8" w:rsidP="00ED7D46">
      <w:pPr>
        <w:jc w:val="center"/>
      </w:pPr>
      <w:r w:rsidRPr="004340F8">
        <w:rPr>
          <w:noProof/>
          <w:lang w:val="vi-VN" w:eastAsia="vi-VN"/>
        </w:rPr>
        <w:drawing>
          <wp:inline distT="0" distB="0" distL="0" distR="0" wp14:anchorId="0CE25332" wp14:editId="619E5E1C">
            <wp:extent cx="4235669" cy="5486400"/>
            <wp:effectExtent l="0" t="0" r="0" b="0"/>
            <wp:docPr id="7" name="Picture 2"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Screen Clipping"/>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235669" cy="5486400"/>
                    </a:xfrm>
                    <a:prstGeom prst="rect">
                      <a:avLst/>
                    </a:prstGeom>
                  </pic:spPr>
                </pic:pic>
              </a:graphicData>
            </a:graphic>
          </wp:inline>
        </w:drawing>
      </w:r>
    </w:p>
    <w:p w14:paraId="45123DE7" w14:textId="77777777" w:rsidR="0092507D" w:rsidRDefault="00CF6E20" w:rsidP="0092507D">
      <w:pPr>
        <w:pStyle w:val="ThesisFigure"/>
      </w:pPr>
      <w:bookmarkStart w:id="78" w:name="_Toc535106473"/>
      <w:r>
        <w:t>Hình 4</w:t>
      </w:r>
      <w:r w:rsidR="0092507D">
        <w:t>-2: Lưu đồ giải thuật ngõ ra</w:t>
      </w:r>
      <w:bookmarkEnd w:id="78"/>
    </w:p>
    <w:p w14:paraId="67DDAB3F" w14:textId="77777777" w:rsidR="0092507D" w:rsidRDefault="0092507D" w:rsidP="0092507D">
      <w:pPr>
        <w:pStyle w:val="Heading2"/>
        <w:numPr>
          <w:ilvl w:val="1"/>
          <w:numId w:val="3"/>
        </w:numPr>
        <w:jc w:val="left"/>
      </w:pPr>
      <w:r>
        <w:t xml:space="preserve"> </w:t>
      </w:r>
      <w:bookmarkStart w:id="79" w:name="_Toc517383472"/>
      <w:bookmarkStart w:id="80" w:name="_Toc535106919"/>
      <w:r>
        <w:t>Nguyên lí hoạt động của hệ thống</w:t>
      </w:r>
      <w:bookmarkEnd w:id="79"/>
      <w:bookmarkEnd w:id="80"/>
    </w:p>
    <w:p w14:paraId="3DFF720B" w14:textId="77777777" w:rsidR="0092507D" w:rsidRDefault="00BE3266" w:rsidP="008F5A9B">
      <w:pPr>
        <w:pStyle w:val="ListParagraph"/>
        <w:numPr>
          <w:ilvl w:val="0"/>
          <w:numId w:val="25"/>
        </w:numPr>
        <w:ind w:left="0" w:firstLine="0"/>
      </w:pPr>
      <w:r>
        <w:t>Khối ngõ vào sẽ nhận dạng</w:t>
      </w:r>
      <w:r w:rsidR="0092507D">
        <w:t xml:space="preserve"> hình ảnh biển số xe thông qua việc kích hoạt Camera chụp ảnh bằng việc đọc thẻ RFID. U</w:t>
      </w:r>
      <w:r w:rsidR="00DB2329">
        <w:t>ID</w:t>
      </w:r>
      <w:r w:rsidR="0092507D">
        <w:t xml:space="preserve"> của thẻ RFID sẽ được đẩy lên Database chèn vô 1 hàng dữ liệu mới và đồng thời truy xuất dữ liệu gốc để thông báo thông tin </w:t>
      </w:r>
      <w:r>
        <w:t>tài khoản. Hình ảnh biển số đã nhận dạng</w:t>
      </w:r>
      <w:r w:rsidR="0092507D">
        <w:t xml:space="preserve"> sẽ được gửi đến máy tính nhúng </w:t>
      </w:r>
      <w:r w:rsidR="0092507D">
        <w:lastRenderedPageBreak/>
        <w:t xml:space="preserve">Raspberry Pi 3 thực hiện khâu xử lý ảnh cho ra dãy ký tự của biển số. Kế đó dãy ký tự này sẽ được cập nhật lên Database </w:t>
      </w:r>
      <w:r>
        <w:t>đi kèm</w:t>
      </w:r>
      <w:r w:rsidR="0092507D">
        <w:t xml:space="preserve"> mốc thời gian thực của ngõ vào.</w:t>
      </w:r>
    </w:p>
    <w:p w14:paraId="0BC6E7E4" w14:textId="77777777" w:rsidR="0092507D" w:rsidRDefault="00BE3266" w:rsidP="008F5A9B">
      <w:pPr>
        <w:pStyle w:val="ListParagraph"/>
        <w:numPr>
          <w:ilvl w:val="0"/>
          <w:numId w:val="25"/>
        </w:numPr>
        <w:ind w:left="0" w:firstLine="0"/>
      </w:pPr>
      <w:r>
        <w:t>Khối ngõ ra cũng nhận dạng</w:t>
      </w:r>
      <w:r w:rsidR="0092507D">
        <w:t xml:space="preserve"> hình ảnh biển số xe thông qua việc kích hoạt Camera chụp ảnh bằng việc đọc thẻ RFID. Lúc này sẽ truy cập vào Database lấy thông tin tài khoản hiện tại và biển số của ngõ vào. Hình ảnh biển số tại ngõ ra sẽ được xử lý và đối chiếu với biển số ngõ vào. Nếu trùng khớp biển số, sẽ thực hiện thao tác thanh toán và cập nhật thời gian thực của ngõ ra và thông tin tài khoản lên Database. Đồng thời cũng cập nhật lại thông tin tài khoản lúc này lên dữ liệu gốc.</w:t>
      </w:r>
    </w:p>
    <w:p w14:paraId="68BACBC6" w14:textId="77777777" w:rsidR="0092507D" w:rsidRPr="00461270" w:rsidRDefault="00DB2329" w:rsidP="008F5A9B">
      <w:pPr>
        <w:pStyle w:val="ListParagraph"/>
        <w:numPr>
          <w:ilvl w:val="0"/>
          <w:numId w:val="25"/>
        </w:numPr>
        <w:ind w:left="0" w:firstLine="0"/>
      </w:pPr>
      <w:r>
        <w:t>Việc truy xuất và đồng bộ dữ</w:t>
      </w:r>
      <w:r w:rsidR="0092507D">
        <w:t xml:space="preserve"> liệu lên Database cũng như dữ liệu gốc được thực hiện bởi một </w:t>
      </w:r>
      <w:r w:rsidR="00BE3266">
        <w:t>S</w:t>
      </w:r>
      <w:r w:rsidR="0092507D">
        <w:t xml:space="preserve">erver </w:t>
      </w:r>
      <w:r w:rsidR="00BE3266">
        <w:t>(M</w:t>
      </w:r>
      <w:r w:rsidR="0092507D">
        <w:t>y</w:t>
      </w:r>
      <w:r w:rsidR="00BE3266">
        <w:t>SQL</w:t>
      </w:r>
      <w:r w:rsidR="0092507D">
        <w:t>-</w:t>
      </w:r>
      <w:r w:rsidR="00BE3266">
        <w:t>S</w:t>
      </w:r>
      <w:r w:rsidR="0092507D">
        <w:t xml:space="preserve">erver hay </w:t>
      </w:r>
      <w:r w:rsidR="00BE3266">
        <w:t>M</w:t>
      </w:r>
      <w:r w:rsidR="0092507D">
        <w:t>aria</w:t>
      </w:r>
      <w:r w:rsidR="00BE3266">
        <w:t>DB</w:t>
      </w:r>
      <w:r w:rsidR="0092507D">
        <w:t>-</w:t>
      </w:r>
      <w:r w:rsidR="00BE3266">
        <w:t>S</w:t>
      </w:r>
      <w:r w:rsidR="0092507D">
        <w:t>erver) được thiết lập trên Raspberry Pi 3 tại ngõ vào.</w:t>
      </w:r>
    </w:p>
    <w:p w14:paraId="612862BD" w14:textId="77777777" w:rsidR="0092507D" w:rsidRDefault="0092507D" w:rsidP="0092507D">
      <w:pPr>
        <w:pStyle w:val="Heading2"/>
        <w:numPr>
          <w:ilvl w:val="1"/>
          <w:numId w:val="3"/>
        </w:numPr>
      </w:pPr>
      <w:r>
        <w:t xml:space="preserve"> </w:t>
      </w:r>
      <w:bookmarkStart w:id="81" w:name="_Toc517383473"/>
      <w:bookmarkStart w:id="82" w:name="_Toc535106920"/>
      <w:r>
        <w:t>Hướng dẫn sử dụng</w:t>
      </w:r>
      <w:bookmarkEnd w:id="81"/>
      <w:bookmarkEnd w:id="82"/>
    </w:p>
    <w:p w14:paraId="6560D782" w14:textId="77777777" w:rsidR="00090F5A" w:rsidRDefault="00090F5A" w:rsidP="00090F5A">
      <w:pPr>
        <w:pStyle w:val="Heading3"/>
      </w:pPr>
      <w:bookmarkStart w:id="83" w:name="_Toc535106921"/>
      <w:r>
        <w:t>Người vận hành hệ thống</w:t>
      </w:r>
      <w:bookmarkEnd w:id="83"/>
    </w:p>
    <w:p w14:paraId="4F3870D0" w14:textId="77777777" w:rsidR="003673F8" w:rsidRDefault="003673F8" w:rsidP="008F5A9B">
      <w:pPr>
        <w:pStyle w:val="ListParagraph"/>
        <w:numPr>
          <w:ilvl w:val="0"/>
          <w:numId w:val="25"/>
        </w:numPr>
        <w:ind w:left="0" w:firstLine="0"/>
      </w:pPr>
      <w:r>
        <w:t>Bước 1: Khởi động hệ thống tại ngõ vào/ ra và khởi động server để đồng bộ và cập nhật dữ liệu.</w:t>
      </w:r>
    </w:p>
    <w:p w14:paraId="434CCC8E" w14:textId="77777777" w:rsidR="00DF034A" w:rsidRDefault="00DF034A" w:rsidP="008F5A9B">
      <w:pPr>
        <w:pStyle w:val="ListParagraph"/>
        <w:numPr>
          <w:ilvl w:val="0"/>
          <w:numId w:val="25"/>
        </w:numPr>
        <w:ind w:left="0" w:firstLine="0"/>
      </w:pPr>
      <w:r>
        <w:t>Bước 2: Đăng</w:t>
      </w:r>
      <w:r w:rsidR="00011403">
        <w:t xml:space="preserve"> nhập vào mysql server để truy</w:t>
      </w:r>
      <w:r w:rsidR="00096B07">
        <w:t xml:space="preserve"> cập </w:t>
      </w:r>
      <w:r>
        <w:t xml:space="preserve">vô </w:t>
      </w:r>
      <w:r w:rsidR="00096B07">
        <w:t>toàn bộ cơ sở</w:t>
      </w:r>
      <w:r>
        <w:t xml:space="preserve"> dữ liệu, mở Terminal và dùng câu lệnh “sudo mysql –u root –p” với password là “Truong@1996”.</w:t>
      </w:r>
    </w:p>
    <w:p w14:paraId="74503A20" w14:textId="77777777" w:rsidR="00DF034A" w:rsidRDefault="00DF034A" w:rsidP="008F5A9B">
      <w:pPr>
        <w:pStyle w:val="ListParagraph"/>
        <w:numPr>
          <w:ilvl w:val="0"/>
          <w:numId w:val="25"/>
        </w:numPr>
        <w:ind w:left="0" w:firstLine="0"/>
      </w:pPr>
      <w:r>
        <w:t xml:space="preserve">Bước 3: </w:t>
      </w:r>
      <w:r w:rsidR="00430A6C">
        <w:t>Để h</w:t>
      </w:r>
      <w:r>
        <w:t>iển thị bảng dữ</w:t>
      </w:r>
      <w:r w:rsidR="001840E3">
        <w:t xml:space="preserve"> liệu </w:t>
      </w:r>
      <w:r w:rsidR="001C5E4F">
        <w:t xml:space="preserve">về số lượng </w:t>
      </w:r>
      <w:r w:rsidR="001840E3">
        <w:t xml:space="preserve">chỗ trống </w:t>
      </w:r>
      <w:r w:rsidR="001C5E4F">
        <w:t xml:space="preserve">hiện còn </w:t>
      </w:r>
      <w:r w:rsidR="001840E3">
        <w:t>trong nhà xe, tại</w:t>
      </w:r>
      <w:r w:rsidR="00240BC2">
        <w:t xml:space="preserve"> Terminal </w:t>
      </w:r>
      <w:r>
        <w:t>dùng câu lệnh “SELECT * FROM Slot”.</w:t>
      </w:r>
    </w:p>
    <w:p w14:paraId="44D2D5F6" w14:textId="77777777" w:rsidR="00DF034A" w:rsidRDefault="00430A6C" w:rsidP="008F5A9B">
      <w:pPr>
        <w:pStyle w:val="ListParagraph"/>
        <w:numPr>
          <w:ilvl w:val="0"/>
          <w:numId w:val="25"/>
        </w:numPr>
        <w:ind w:left="0" w:firstLine="0"/>
      </w:pPr>
      <w:r>
        <w:t>Bước 4: Để h</w:t>
      </w:r>
      <w:r w:rsidR="00DF034A">
        <w:t>iển thị bảng dữ liệu cập nhật hiện tại theo thời gian thực để quản lý xe ra</w:t>
      </w:r>
      <w:r w:rsidR="001840E3">
        <w:t>/vào, tại</w:t>
      </w:r>
      <w:r w:rsidR="00240BC2">
        <w:t xml:space="preserve"> Terminal </w:t>
      </w:r>
      <w:r w:rsidR="00DF034A">
        <w:t>dùng câu lệnh “SELECT * FROM AutoPlate”.</w:t>
      </w:r>
    </w:p>
    <w:p w14:paraId="67670D6A" w14:textId="77777777" w:rsidR="008346D7" w:rsidRDefault="00DD534E" w:rsidP="008F5A9B">
      <w:pPr>
        <w:pStyle w:val="ListParagraph"/>
        <w:numPr>
          <w:ilvl w:val="0"/>
          <w:numId w:val="25"/>
        </w:numPr>
        <w:ind w:left="0" w:firstLine="0"/>
      </w:pPr>
      <w:r>
        <w:t>Bước 5: Để thêm một thẻ mở tài kh</w:t>
      </w:r>
      <w:r w:rsidR="001840E3">
        <w:t>oản mới vào bảng dữ liệu gốc, tại</w:t>
      </w:r>
      <w:r w:rsidR="00240BC2">
        <w:t xml:space="preserve"> Terminal </w:t>
      </w:r>
      <w:r>
        <w:t>dùng câu lệnh “INSERT INTO DataSample (UID, Money) VALUES (‘nhap_UID’, ‘nhap_Money’);”</w:t>
      </w:r>
      <w:r w:rsidR="00096B07">
        <w:t>.</w:t>
      </w:r>
    </w:p>
    <w:p w14:paraId="777A8D8C" w14:textId="77777777" w:rsidR="001840E3" w:rsidRDefault="001840E3" w:rsidP="008F5A9B">
      <w:pPr>
        <w:pStyle w:val="ListParagraph"/>
        <w:numPr>
          <w:ilvl w:val="0"/>
          <w:numId w:val="25"/>
        </w:numPr>
        <w:ind w:left="0" w:firstLine="0"/>
      </w:pPr>
      <w:r>
        <w:t>Bước 6: Để kết thúc phiên làm việc với toàn bộ cơ sở dữ liệu, tại Terminal dùng câu lệnh “Quit”.</w:t>
      </w:r>
    </w:p>
    <w:p w14:paraId="33951F3C" w14:textId="77777777" w:rsidR="003673F8" w:rsidRPr="003673F8" w:rsidRDefault="003673F8" w:rsidP="003673F8">
      <w:pPr>
        <w:pStyle w:val="Paragraph"/>
      </w:pPr>
    </w:p>
    <w:p w14:paraId="7ADBFF82" w14:textId="77777777" w:rsidR="00090F5A" w:rsidRPr="00090F5A" w:rsidRDefault="00090F5A" w:rsidP="00090F5A">
      <w:pPr>
        <w:pStyle w:val="Heading3"/>
      </w:pPr>
      <w:bookmarkStart w:id="84" w:name="_Toc535106922"/>
      <w:r>
        <w:lastRenderedPageBreak/>
        <w:t>Người gửi xe</w:t>
      </w:r>
      <w:bookmarkEnd w:id="84"/>
    </w:p>
    <w:p w14:paraId="64E61FB3" w14:textId="77777777" w:rsidR="0092507D" w:rsidRDefault="0092507D" w:rsidP="008F5A9B">
      <w:pPr>
        <w:pStyle w:val="ListParagraph"/>
        <w:numPr>
          <w:ilvl w:val="0"/>
          <w:numId w:val="25"/>
        </w:numPr>
        <w:ind w:left="0" w:firstLine="0"/>
      </w:pPr>
      <w:r>
        <w:t xml:space="preserve">Bước </w:t>
      </w:r>
      <w:r w:rsidR="003673F8">
        <w:t>1</w:t>
      </w:r>
      <w:r>
        <w:t>: Người gửi xe phải dừng xe ngay trước vạch quy định và tiến hành quẹt thẻ.</w:t>
      </w:r>
    </w:p>
    <w:p w14:paraId="6B5B116F" w14:textId="77777777" w:rsidR="0092507D" w:rsidRDefault="0092507D" w:rsidP="008F5A9B">
      <w:pPr>
        <w:pStyle w:val="ListParagraph"/>
        <w:numPr>
          <w:ilvl w:val="0"/>
          <w:numId w:val="25"/>
        </w:numPr>
        <w:ind w:left="0" w:firstLine="0"/>
      </w:pPr>
      <w:r>
        <w:t xml:space="preserve">Bước </w:t>
      </w:r>
      <w:r w:rsidR="003673F8">
        <w:t>2</w:t>
      </w:r>
      <w:r>
        <w:t>: Người gửi xe quan sát lên màn hình hiển thị LCD để kiểm tra thông tin liên quan.</w:t>
      </w:r>
    </w:p>
    <w:p w14:paraId="1FB8AF62" w14:textId="77777777" w:rsidR="0092507D" w:rsidRDefault="0092507D" w:rsidP="008F5A9B">
      <w:pPr>
        <w:pStyle w:val="ListParagraph"/>
        <w:numPr>
          <w:ilvl w:val="0"/>
          <w:numId w:val="25"/>
        </w:numPr>
        <w:ind w:left="0" w:firstLine="0"/>
      </w:pPr>
      <w:r>
        <w:t xml:space="preserve">Bước </w:t>
      </w:r>
      <w:r w:rsidR="003673F8">
        <w:t>3</w:t>
      </w:r>
      <w:r>
        <w:t>: Nếu thông tin chính xác thì người gửi xe lái xe vô trong nhà xe và tìm vị trí đỗ xe. Nếu thông tin chưa chính xác thì thực hiện lại bước 2.</w:t>
      </w:r>
    </w:p>
    <w:p w14:paraId="0B2D1759" w14:textId="77777777" w:rsidR="0092507D" w:rsidRDefault="0092507D" w:rsidP="008F5A9B">
      <w:pPr>
        <w:pStyle w:val="ListParagraph"/>
        <w:numPr>
          <w:ilvl w:val="0"/>
          <w:numId w:val="25"/>
        </w:numPr>
        <w:ind w:left="0" w:firstLine="0"/>
      </w:pPr>
      <w:r>
        <w:t xml:space="preserve">Bước </w:t>
      </w:r>
      <w:r w:rsidR="003673F8">
        <w:t>4</w:t>
      </w:r>
      <w:r>
        <w:t>: Khi muốn lấy xe ra, người gửi xe lái xe ra dừng ngay trước vạch quy định và tiến hành quẹt thẻ.</w:t>
      </w:r>
    </w:p>
    <w:p w14:paraId="5BE57584" w14:textId="77777777" w:rsidR="0092507D" w:rsidRDefault="0092507D" w:rsidP="008F5A9B">
      <w:pPr>
        <w:pStyle w:val="ListParagraph"/>
        <w:numPr>
          <w:ilvl w:val="0"/>
          <w:numId w:val="25"/>
        </w:numPr>
        <w:ind w:left="0" w:firstLine="0"/>
      </w:pPr>
      <w:r>
        <w:t xml:space="preserve">Bước </w:t>
      </w:r>
      <w:r w:rsidR="003673F8">
        <w:t>5</w:t>
      </w:r>
      <w:r>
        <w:t>: Hệ thống sẽ kiểm tra thông tin về chủ xe và biển số xe. Nếu trùng khớp sẽ thực hiện thanh toán và thông báo cho phép xe ra khỏi nhà xe, thông tin sẽ hiển thị trên màn hình LCD. Nếu không trùng khớp thì sẽ thông báo cảnh báo lên mà hình LCD và cho phép tiến hành lại bước 5.</w:t>
      </w:r>
    </w:p>
    <w:p w14:paraId="0CDA2E09" w14:textId="77777777" w:rsidR="0092507D" w:rsidRPr="00A45658" w:rsidRDefault="00BE3266" w:rsidP="008F5A9B">
      <w:pPr>
        <w:pStyle w:val="ListParagraph"/>
        <w:numPr>
          <w:ilvl w:val="0"/>
          <w:numId w:val="25"/>
        </w:numPr>
        <w:ind w:left="0" w:firstLine="0"/>
      </w:pPr>
      <w:r>
        <w:t xml:space="preserve">Bước </w:t>
      </w:r>
      <w:r w:rsidR="003673F8">
        <w:t>6</w:t>
      </w:r>
      <w:r>
        <w:t>: Người gửi xe lấy</w:t>
      </w:r>
      <w:r w:rsidR="0092507D">
        <w:t xml:space="preserve"> xe ra khỏi nhà xe.</w:t>
      </w:r>
    </w:p>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p w14:paraId="2924C405" w14:textId="77777777" w:rsidR="0092507D" w:rsidRDefault="0092507D" w:rsidP="0092507D">
      <w:pPr>
        <w:pStyle w:val="Heading1"/>
        <w:numPr>
          <w:ilvl w:val="0"/>
          <w:numId w:val="0"/>
        </w:numPr>
        <w:rPr>
          <w:highlight w:val="lightGray"/>
        </w:rPr>
      </w:pPr>
      <w:r>
        <w:rPr>
          <w:highlight w:val="lightGray"/>
        </w:rPr>
        <w:br w:type="page"/>
      </w:r>
    </w:p>
    <w:p w14:paraId="0280C8DD" w14:textId="77777777" w:rsidR="0092507D" w:rsidRPr="007878AD" w:rsidRDefault="0092507D" w:rsidP="0092507D">
      <w:pPr>
        <w:pStyle w:val="Heading1"/>
      </w:pPr>
      <w:bookmarkStart w:id="85" w:name="_Toc517383474"/>
      <w:bookmarkStart w:id="86" w:name="_Toc535106923"/>
      <w:r>
        <w:lastRenderedPageBreak/>
        <w:t>THỰC NGHIỆM</w:t>
      </w:r>
      <w:bookmarkEnd w:id="85"/>
      <w:bookmarkEnd w:id="86"/>
    </w:p>
    <w:p w14:paraId="21A67FFB" w14:textId="77777777" w:rsidR="0092507D" w:rsidRDefault="0092507D" w:rsidP="00F64ADC">
      <w:pPr>
        <w:pStyle w:val="Heading2"/>
        <w:numPr>
          <w:ilvl w:val="1"/>
          <w:numId w:val="14"/>
        </w:numPr>
      </w:pPr>
      <w:r>
        <w:t xml:space="preserve"> </w:t>
      </w:r>
      <w:bookmarkStart w:id="87" w:name="_Toc535106924"/>
      <w:r>
        <w:t>Mô hình hệ thống giữ xe tự động</w:t>
      </w:r>
      <w:bookmarkEnd w:id="87"/>
    </w:p>
    <w:p w14:paraId="0B8894C9" w14:textId="77777777" w:rsidR="0092507D" w:rsidRDefault="0092507D" w:rsidP="0092507D">
      <w:pPr>
        <w:jc w:val="center"/>
      </w:pPr>
      <w:r>
        <w:rPr>
          <w:noProof/>
          <w:lang w:val="vi-VN" w:eastAsia="vi-VN"/>
        </w:rPr>
        <w:drawing>
          <wp:inline distT="0" distB="0" distL="0" distR="0" wp14:anchorId="138D33D0" wp14:editId="2B096BA9">
            <wp:extent cx="2879712" cy="1695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20180621135819.jpg"/>
                    <pic:cNvPicPr/>
                  </pic:nvPicPr>
                  <pic:blipFill rotWithShape="1">
                    <a:blip r:embed="rId26" cstate="print">
                      <a:extLst>
                        <a:ext uri="{28A0092B-C50C-407E-A947-70E740481C1C}">
                          <a14:useLocalDpi xmlns:a14="http://schemas.microsoft.com/office/drawing/2010/main" val="0"/>
                        </a:ext>
                      </a:extLst>
                    </a:blip>
                    <a:srcRect l="5053"/>
                    <a:stretch/>
                  </pic:blipFill>
                  <pic:spPr bwMode="auto">
                    <a:xfrm>
                      <a:off x="0" y="0"/>
                      <a:ext cx="2880335" cy="1695817"/>
                    </a:xfrm>
                    <a:prstGeom prst="rect">
                      <a:avLst/>
                    </a:prstGeom>
                    <a:ln>
                      <a:noFill/>
                    </a:ln>
                    <a:extLst>
                      <a:ext uri="{53640926-AAD7-44D8-BBD7-CCE9431645EC}">
                        <a14:shadowObscured xmlns:a14="http://schemas.microsoft.com/office/drawing/2010/main"/>
                      </a:ext>
                    </a:extLst>
                  </pic:spPr>
                </pic:pic>
              </a:graphicData>
            </a:graphic>
          </wp:inline>
        </w:drawing>
      </w:r>
    </w:p>
    <w:p w14:paraId="11C089E9" w14:textId="77777777" w:rsidR="0092507D" w:rsidRDefault="00CF6E20" w:rsidP="00CF6E20">
      <w:pPr>
        <w:pStyle w:val="ThesisFigure"/>
      </w:pPr>
      <w:bookmarkStart w:id="88" w:name="_Toc535106474"/>
      <w:r>
        <w:t>Hình 5-1: Mô hình hệ thống giữ xe tự động</w:t>
      </w:r>
      <w:bookmarkEnd w:id="88"/>
    </w:p>
    <w:p w14:paraId="22776D8A" w14:textId="77777777" w:rsidR="0092507D" w:rsidRPr="0092507D" w:rsidRDefault="0092507D" w:rsidP="008F5A9B">
      <w:pPr>
        <w:pStyle w:val="ListParagraph"/>
        <w:ind w:left="0" w:firstLine="284"/>
      </w:pPr>
      <w:r w:rsidRPr="0062335F">
        <w:rPr>
          <w:color w:val="212121"/>
          <w:szCs w:val="26"/>
          <w:lang w:val="vi-VN"/>
        </w:rPr>
        <w:t>Hình</w:t>
      </w:r>
      <w:r>
        <w:t xml:space="preserve"> 5-1 là mô hình hệ thống bãi giữ xe tự động. Hệ thống xử lý ngõ vào được biểu hiện bên phía trái và hệ thống xử lý ngõ ra được biểu hiện bên phía phải của mô hình.</w:t>
      </w:r>
    </w:p>
    <w:p w14:paraId="5AB1FBF5" w14:textId="77777777" w:rsidR="0092507D" w:rsidRDefault="0092507D" w:rsidP="0092507D">
      <w:pPr>
        <w:pStyle w:val="Heading2"/>
        <w:numPr>
          <w:ilvl w:val="1"/>
          <w:numId w:val="3"/>
        </w:numPr>
      </w:pPr>
      <w:r>
        <w:t xml:space="preserve"> </w:t>
      </w:r>
      <w:bookmarkStart w:id="89" w:name="_Toc535106925"/>
      <w:r>
        <w:t>Thực nghiệm hệ thống giữ xe</w:t>
      </w:r>
      <w:bookmarkEnd w:id="89"/>
    </w:p>
    <w:p w14:paraId="791BC203" w14:textId="77777777" w:rsidR="0092507D" w:rsidRPr="006A76DF" w:rsidRDefault="0092507D" w:rsidP="0092507D">
      <w:pPr>
        <w:pStyle w:val="Heading3"/>
        <w:numPr>
          <w:ilvl w:val="2"/>
          <w:numId w:val="3"/>
        </w:numPr>
      </w:pPr>
      <w:bookmarkStart w:id="90" w:name="_Toc535106926"/>
      <w:r>
        <w:t>Thực nghiệm hệ thống ngõ vào</w:t>
      </w:r>
      <w:bookmarkEnd w:id="90"/>
      <w:r>
        <w:t xml:space="preserve"> </w:t>
      </w:r>
    </w:p>
    <w:p w14:paraId="38EEEF64" w14:textId="77777777" w:rsidR="0092507D" w:rsidRDefault="00A22A13" w:rsidP="00A22A13">
      <w:pPr>
        <w:jc w:val="center"/>
      </w:pPr>
      <w:r>
        <w:rPr>
          <w:noProof/>
          <w:lang w:val="vi-VN" w:eastAsia="vi-VN"/>
        </w:rPr>
        <w:drawing>
          <wp:inline distT="0" distB="0" distL="0" distR="0" wp14:anchorId="2373F59B" wp14:editId="32A21287">
            <wp:extent cx="3755571" cy="2816580"/>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20180621175134.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57175" cy="2817783"/>
                    </a:xfrm>
                    <a:prstGeom prst="rect">
                      <a:avLst/>
                    </a:prstGeom>
                  </pic:spPr>
                </pic:pic>
              </a:graphicData>
            </a:graphic>
          </wp:inline>
        </w:drawing>
      </w:r>
    </w:p>
    <w:p w14:paraId="4162A45F" w14:textId="77777777" w:rsidR="00A22A13" w:rsidRDefault="00CF6E20" w:rsidP="00CF6E20">
      <w:pPr>
        <w:pStyle w:val="ThesisFigure"/>
      </w:pPr>
      <w:bookmarkStart w:id="91" w:name="_Toc535106475"/>
      <w:r>
        <w:t>Hình 5-2: Xe mô phỏng v</w:t>
      </w:r>
      <w:r w:rsidR="00CF7DD9">
        <w:t>ới các biển số và UID khác nhau</w:t>
      </w:r>
      <w:bookmarkEnd w:id="91"/>
    </w:p>
    <w:p w14:paraId="0048B093" w14:textId="77777777" w:rsidR="00A22A13" w:rsidRDefault="0092507D" w:rsidP="008F5A9B">
      <w:pPr>
        <w:pStyle w:val="ListParagraph"/>
        <w:ind w:left="0" w:firstLine="284"/>
      </w:pPr>
      <w:r w:rsidRPr="008F5A9B">
        <w:rPr>
          <w:color w:val="212121"/>
          <w:szCs w:val="26"/>
          <w:lang w:val="vi-VN"/>
        </w:rPr>
        <w:lastRenderedPageBreak/>
        <w:t>Hình</w:t>
      </w:r>
      <w:r>
        <w:t xml:space="preserve"> 5-2 mô phỏng 4</w:t>
      </w:r>
      <w:r w:rsidRPr="00223B6D">
        <w:t xml:space="preserve"> </w:t>
      </w:r>
      <w:r>
        <w:t>xe tương ứng thực hiện quét thẻ RFID tự động ở hệ thống xử lý ngõ vào của bãi giữ xe với biển số xe và mã thẻ UID tương ứng như sau:</w:t>
      </w:r>
    </w:p>
    <w:p w14:paraId="7FAAA5A1" w14:textId="77777777" w:rsidR="00A22A13" w:rsidRDefault="00CF6E20" w:rsidP="00ED3F03">
      <w:pPr>
        <w:pStyle w:val="ThesisTable"/>
      </w:pPr>
      <w:bookmarkStart w:id="92" w:name="_Toc535106499"/>
      <w:r>
        <w:t>Bảng 5-1: Bảng thông tin của người dùng sau khi được hệ thống ngõ vào xử lý</w:t>
      </w:r>
      <w:bookmarkEnd w:id="92"/>
    </w:p>
    <w:tbl>
      <w:tblPr>
        <w:tblStyle w:val="TableGrid"/>
        <w:tblW w:w="9493" w:type="dxa"/>
        <w:tblLook w:val="04A0" w:firstRow="1" w:lastRow="0" w:firstColumn="1" w:lastColumn="0" w:noHBand="0" w:noVBand="1"/>
      </w:tblPr>
      <w:tblGrid>
        <w:gridCol w:w="916"/>
        <w:gridCol w:w="2340"/>
        <w:gridCol w:w="2693"/>
        <w:gridCol w:w="1843"/>
        <w:gridCol w:w="1701"/>
      </w:tblGrid>
      <w:tr w:rsidR="0092507D" w14:paraId="322E8441" w14:textId="77777777" w:rsidTr="001830AF">
        <w:tc>
          <w:tcPr>
            <w:tcW w:w="916" w:type="dxa"/>
            <w:vAlign w:val="center"/>
          </w:tcPr>
          <w:p w14:paraId="50A11477" w14:textId="77777777" w:rsidR="0092507D" w:rsidRDefault="0092507D" w:rsidP="001830AF">
            <w:pPr>
              <w:jc w:val="center"/>
            </w:pPr>
            <w:r>
              <w:t>STT</w:t>
            </w:r>
          </w:p>
        </w:tc>
        <w:tc>
          <w:tcPr>
            <w:tcW w:w="2340" w:type="dxa"/>
            <w:vAlign w:val="center"/>
          </w:tcPr>
          <w:p w14:paraId="4E9AEE93" w14:textId="77777777" w:rsidR="0092507D" w:rsidRDefault="0092507D" w:rsidP="001830AF">
            <w:pPr>
              <w:jc w:val="center"/>
            </w:pPr>
            <w:r>
              <w:t>Biển số xe</w:t>
            </w:r>
          </w:p>
        </w:tc>
        <w:tc>
          <w:tcPr>
            <w:tcW w:w="2693" w:type="dxa"/>
            <w:vAlign w:val="center"/>
          </w:tcPr>
          <w:p w14:paraId="28BF52F9" w14:textId="77777777" w:rsidR="0092507D" w:rsidRDefault="0092507D" w:rsidP="001830AF">
            <w:pPr>
              <w:jc w:val="center"/>
            </w:pPr>
            <w:r>
              <w:t>Mã UID</w:t>
            </w:r>
          </w:p>
        </w:tc>
        <w:tc>
          <w:tcPr>
            <w:tcW w:w="1843" w:type="dxa"/>
          </w:tcPr>
          <w:p w14:paraId="4EDEDE91" w14:textId="77777777" w:rsidR="0092507D" w:rsidRDefault="0092507D" w:rsidP="001830AF">
            <w:pPr>
              <w:jc w:val="center"/>
            </w:pPr>
            <w:r>
              <w:t>Balance</w:t>
            </w:r>
          </w:p>
        </w:tc>
        <w:tc>
          <w:tcPr>
            <w:tcW w:w="1701" w:type="dxa"/>
          </w:tcPr>
          <w:p w14:paraId="570D3EC9" w14:textId="77777777" w:rsidR="0092507D" w:rsidRDefault="0092507D" w:rsidP="001830AF">
            <w:pPr>
              <w:jc w:val="center"/>
            </w:pPr>
            <w:r>
              <w:t>Available</w:t>
            </w:r>
          </w:p>
        </w:tc>
      </w:tr>
      <w:tr w:rsidR="0092507D" w14:paraId="2F9516B9" w14:textId="77777777" w:rsidTr="001830AF">
        <w:tc>
          <w:tcPr>
            <w:tcW w:w="916" w:type="dxa"/>
            <w:vAlign w:val="center"/>
          </w:tcPr>
          <w:p w14:paraId="3D948648" w14:textId="77777777" w:rsidR="0092507D" w:rsidRDefault="0092507D" w:rsidP="001830AF">
            <w:pPr>
              <w:jc w:val="center"/>
            </w:pPr>
            <w:r>
              <w:t>1</w:t>
            </w:r>
          </w:p>
        </w:tc>
        <w:tc>
          <w:tcPr>
            <w:tcW w:w="2340" w:type="dxa"/>
            <w:vAlign w:val="center"/>
          </w:tcPr>
          <w:p w14:paraId="05F05BBD" w14:textId="77777777" w:rsidR="0092507D" w:rsidRDefault="0092507D" w:rsidP="001830AF">
            <w:pPr>
              <w:jc w:val="center"/>
            </w:pPr>
            <w:r>
              <w:t>63H-1508</w:t>
            </w:r>
          </w:p>
        </w:tc>
        <w:tc>
          <w:tcPr>
            <w:tcW w:w="2693" w:type="dxa"/>
            <w:vAlign w:val="center"/>
          </w:tcPr>
          <w:p w14:paraId="70FC247E" w14:textId="77777777" w:rsidR="0092507D" w:rsidRDefault="0092507D" w:rsidP="001830AF">
            <w:pPr>
              <w:jc w:val="center"/>
            </w:pPr>
            <w:r>
              <w:t>111.1.158.40</w:t>
            </w:r>
          </w:p>
        </w:tc>
        <w:tc>
          <w:tcPr>
            <w:tcW w:w="1843" w:type="dxa"/>
          </w:tcPr>
          <w:p w14:paraId="1410F6E1" w14:textId="77777777" w:rsidR="0092507D" w:rsidRDefault="0092507D" w:rsidP="001830AF">
            <w:pPr>
              <w:jc w:val="center"/>
            </w:pPr>
            <w:r>
              <w:t>50</w:t>
            </w:r>
            <w:r w:rsidR="00BE1E00">
              <w:t>.</w:t>
            </w:r>
            <w:r>
              <w:t>000</w:t>
            </w:r>
          </w:p>
        </w:tc>
        <w:tc>
          <w:tcPr>
            <w:tcW w:w="1701" w:type="dxa"/>
          </w:tcPr>
          <w:p w14:paraId="69DBC803" w14:textId="77777777" w:rsidR="0092507D" w:rsidRDefault="0092507D" w:rsidP="001830AF">
            <w:pPr>
              <w:jc w:val="center"/>
            </w:pPr>
            <w:r>
              <w:t>9</w:t>
            </w:r>
          </w:p>
        </w:tc>
      </w:tr>
      <w:tr w:rsidR="0092507D" w14:paraId="159A98F8" w14:textId="77777777" w:rsidTr="001830AF">
        <w:tc>
          <w:tcPr>
            <w:tcW w:w="916" w:type="dxa"/>
            <w:vAlign w:val="center"/>
          </w:tcPr>
          <w:p w14:paraId="059585D0" w14:textId="77777777" w:rsidR="0092507D" w:rsidRDefault="0092507D" w:rsidP="001830AF">
            <w:pPr>
              <w:jc w:val="center"/>
            </w:pPr>
            <w:r>
              <w:t>2</w:t>
            </w:r>
          </w:p>
        </w:tc>
        <w:tc>
          <w:tcPr>
            <w:tcW w:w="2340" w:type="dxa"/>
            <w:vAlign w:val="center"/>
          </w:tcPr>
          <w:p w14:paraId="543B1E6E" w14:textId="77777777" w:rsidR="0092507D" w:rsidRDefault="0092507D" w:rsidP="001830AF">
            <w:pPr>
              <w:jc w:val="center"/>
            </w:pPr>
            <w:r>
              <w:t>59C-2109</w:t>
            </w:r>
          </w:p>
        </w:tc>
        <w:tc>
          <w:tcPr>
            <w:tcW w:w="2693" w:type="dxa"/>
            <w:vAlign w:val="center"/>
          </w:tcPr>
          <w:p w14:paraId="7B0B3FB1" w14:textId="77777777" w:rsidR="0092507D" w:rsidRDefault="0092507D" w:rsidP="001830AF">
            <w:pPr>
              <w:jc w:val="center"/>
            </w:pPr>
            <w:r>
              <w:t>63.247.166.41</w:t>
            </w:r>
          </w:p>
        </w:tc>
        <w:tc>
          <w:tcPr>
            <w:tcW w:w="1843" w:type="dxa"/>
          </w:tcPr>
          <w:p w14:paraId="7997726B" w14:textId="77777777" w:rsidR="0092507D" w:rsidRDefault="0092507D" w:rsidP="001830AF">
            <w:pPr>
              <w:jc w:val="center"/>
            </w:pPr>
            <w:r>
              <w:t>50</w:t>
            </w:r>
            <w:r w:rsidR="00BE1E00">
              <w:t>.</w:t>
            </w:r>
            <w:r>
              <w:t>000</w:t>
            </w:r>
          </w:p>
        </w:tc>
        <w:tc>
          <w:tcPr>
            <w:tcW w:w="1701" w:type="dxa"/>
          </w:tcPr>
          <w:p w14:paraId="420D5C4C" w14:textId="77777777" w:rsidR="0092507D" w:rsidRDefault="0092507D" w:rsidP="001830AF">
            <w:pPr>
              <w:jc w:val="center"/>
            </w:pPr>
            <w:r>
              <w:t>8</w:t>
            </w:r>
          </w:p>
        </w:tc>
      </w:tr>
      <w:tr w:rsidR="0092507D" w14:paraId="5884E2A5" w14:textId="77777777" w:rsidTr="001830AF">
        <w:tc>
          <w:tcPr>
            <w:tcW w:w="916" w:type="dxa"/>
            <w:vAlign w:val="center"/>
          </w:tcPr>
          <w:p w14:paraId="66EB0EE6" w14:textId="77777777" w:rsidR="0092507D" w:rsidRDefault="0092507D" w:rsidP="001830AF">
            <w:pPr>
              <w:jc w:val="center"/>
            </w:pPr>
            <w:r>
              <w:t>3</w:t>
            </w:r>
          </w:p>
        </w:tc>
        <w:tc>
          <w:tcPr>
            <w:tcW w:w="2340" w:type="dxa"/>
            <w:vAlign w:val="center"/>
          </w:tcPr>
          <w:p w14:paraId="62A77F38" w14:textId="77777777" w:rsidR="0092507D" w:rsidRDefault="0092507D" w:rsidP="001830AF">
            <w:pPr>
              <w:jc w:val="center"/>
            </w:pPr>
            <w:r>
              <w:t>80A-6008</w:t>
            </w:r>
          </w:p>
        </w:tc>
        <w:tc>
          <w:tcPr>
            <w:tcW w:w="2693" w:type="dxa"/>
            <w:vAlign w:val="center"/>
          </w:tcPr>
          <w:p w14:paraId="4EC8763D" w14:textId="77777777" w:rsidR="0092507D" w:rsidRDefault="0092507D" w:rsidP="001830AF">
            <w:pPr>
              <w:jc w:val="center"/>
            </w:pPr>
            <w:r>
              <w:t>79.18.75.41</w:t>
            </w:r>
          </w:p>
        </w:tc>
        <w:tc>
          <w:tcPr>
            <w:tcW w:w="1843" w:type="dxa"/>
          </w:tcPr>
          <w:p w14:paraId="7B6CD567" w14:textId="77777777" w:rsidR="0092507D" w:rsidRDefault="0092507D" w:rsidP="001830AF">
            <w:pPr>
              <w:jc w:val="center"/>
            </w:pPr>
            <w:r>
              <w:t>50</w:t>
            </w:r>
            <w:r w:rsidR="00BE1E00">
              <w:t>.</w:t>
            </w:r>
            <w:r>
              <w:t>000</w:t>
            </w:r>
          </w:p>
        </w:tc>
        <w:tc>
          <w:tcPr>
            <w:tcW w:w="1701" w:type="dxa"/>
          </w:tcPr>
          <w:p w14:paraId="1943C90E" w14:textId="77777777" w:rsidR="0092507D" w:rsidRDefault="0092507D" w:rsidP="001830AF">
            <w:pPr>
              <w:jc w:val="center"/>
            </w:pPr>
            <w:r>
              <w:t>7</w:t>
            </w:r>
          </w:p>
        </w:tc>
      </w:tr>
      <w:tr w:rsidR="0092507D" w14:paraId="7CA7F2B9" w14:textId="77777777" w:rsidTr="001830AF">
        <w:tc>
          <w:tcPr>
            <w:tcW w:w="916" w:type="dxa"/>
            <w:vAlign w:val="center"/>
          </w:tcPr>
          <w:p w14:paraId="7CF7B57F" w14:textId="77777777" w:rsidR="0092507D" w:rsidRDefault="0092507D" w:rsidP="001830AF">
            <w:pPr>
              <w:jc w:val="center"/>
            </w:pPr>
            <w:r>
              <w:t>4</w:t>
            </w:r>
          </w:p>
        </w:tc>
        <w:tc>
          <w:tcPr>
            <w:tcW w:w="2340" w:type="dxa"/>
            <w:vAlign w:val="center"/>
          </w:tcPr>
          <w:p w14:paraId="45FAB602" w14:textId="77777777" w:rsidR="0092507D" w:rsidRDefault="0092507D" w:rsidP="001830AF">
            <w:pPr>
              <w:jc w:val="center"/>
            </w:pPr>
            <w:r>
              <w:t>71U-1778</w:t>
            </w:r>
          </w:p>
        </w:tc>
        <w:tc>
          <w:tcPr>
            <w:tcW w:w="2693" w:type="dxa"/>
            <w:vAlign w:val="center"/>
          </w:tcPr>
          <w:p w14:paraId="3E2541B8" w14:textId="77777777" w:rsidR="0092507D" w:rsidRDefault="0092507D" w:rsidP="001830AF">
            <w:pPr>
              <w:jc w:val="center"/>
            </w:pPr>
            <w:r>
              <w:t>63.212.140.41</w:t>
            </w:r>
          </w:p>
        </w:tc>
        <w:tc>
          <w:tcPr>
            <w:tcW w:w="1843" w:type="dxa"/>
          </w:tcPr>
          <w:p w14:paraId="36570543" w14:textId="77777777" w:rsidR="0092507D" w:rsidRDefault="0092507D" w:rsidP="001830AF">
            <w:pPr>
              <w:jc w:val="center"/>
            </w:pPr>
            <w:r>
              <w:t>50</w:t>
            </w:r>
            <w:r w:rsidR="00BE1E00">
              <w:t>.</w:t>
            </w:r>
            <w:r>
              <w:t>000</w:t>
            </w:r>
          </w:p>
        </w:tc>
        <w:tc>
          <w:tcPr>
            <w:tcW w:w="1701" w:type="dxa"/>
          </w:tcPr>
          <w:p w14:paraId="4371B7E0" w14:textId="77777777" w:rsidR="0092507D" w:rsidRDefault="0092507D" w:rsidP="001830AF">
            <w:pPr>
              <w:jc w:val="center"/>
            </w:pPr>
            <w:r>
              <w:t>6</w:t>
            </w:r>
          </w:p>
        </w:tc>
      </w:tr>
    </w:tbl>
    <w:p w14:paraId="5217A80E" w14:textId="77777777" w:rsidR="0092507D" w:rsidRPr="0092507D" w:rsidRDefault="0092507D" w:rsidP="0092507D">
      <w:pPr>
        <w:ind w:firstLine="357"/>
      </w:pPr>
    </w:p>
    <w:p w14:paraId="7096FCDF" w14:textId="77777777" w:rsidR="0092507D" w:rsidRDefault="0092507D" w:rsidP="0092507D">
      <w:pPr>
        <w:jc w:val="center"/>
      </w:pPr>
      <w:r>
        <w:rPr>
          <w:noProof/>
          <w:lang w:val="vi-VN" w:eastAsia="vi-VN"/>
        </w:rPr>
        <w:drawing>
          <wp:inline distT="0" distB="0" distL="0" distR="0" wp14:anchorId="0EAD8902" wp14:editId="326DBB8A">
            <wp:extent cx="4050034" cy="3063240"/>
            <wp:effectExtent l="0" t="0" r="762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71u.jpg"/>
                    <pic:cNvPicPr/>
                  </pic:nvPicPr>
                  <pic:blipFill>
                    <a:blip r:embed="rId28">
                      <a:extLst>
                        <a:ext uri="{28A0092B-C50C-407E-A947-70E740481C1C}">
                          <a14:useLocalDpi xmlns:a14="http://schemas.microsoft.com/office/drawing/2010/main" val="0"/>
                        </a:ext>
                      </a:extLst>
                    </a:blip>
                    <a:stretch>
                      <a:fillRect/>
                    </a:stretch>
                  </pic:blipFill>
                  <pic:spPr>
                    <a:xfrm>
                      <a:off x="0" y="0"/>
                      <a:ext cx="4064457" cy="3074149"/>
                    </a:xfrm>
                    <a:prstGeom prst="rect">
                      <a:avLst/>
                    </a:prstGeom>
                  </pic:spPr>
                </pic:pic>
              </a:graphicData>
            </a:graphic>
          </wp:inline>
        </w:drawing>
      </w:r>
    </w:p>
    <w:p w14:paraId="6B6FE468" w14:textId="77777777" w:rsidR="00CF6E20" w:rsidRDefault="00CF6E20" w:rsidP="00CF6E20">
      <w:pPr>
        <w:pStyle w:val="ThesisFigure"/>
      </w:pPr>
      <w:bookmarkStart w:id="93" w:name="_Toc535106476"/>
      <w:r>
        <w:t xml:space="preserve">Hình 5-3: Hệ thống ngõ vào xử lý xe thứ nhất vào </w:t>
      </w:r>
      <w:r w:rsidR="00011403">
        <w:t>bãi giữ xe</w:t>
      </w:r>
      <w:bookmarkEnd w:id="93"/>
    </w:p>
    <w:p w14:paraId="3E9A4B1D" w14:textId="77777777" w:rsidR="0092507D" w:rsidRDefault="0092507D" w:rsidP="008F5A9B">
      <w:pPr>
        <w:pStyle w:val="ListParagraph"/>
        <w:ind w:left="0" w:firstLine="284"/>
      </w:pPr>
      <w:r>
        <w:t xml:space="preserve">Hình 5-3 cho biết hệ thống ngõ vào đã nhận dạng được </w:t>
      </w:r>
      <w:r w:rsidRPr="00223B6D">
        <w:rPr>
          <w:i/>
        </w:rPr>
        <w:t>UID</w:t>
      </w:r>
      <w:r>
        <w:rPr>
          <w:i/>
        </w:rPr>
        <w:t xml:space="preserve">: </w:t>
      </w:r>
      <w:r w:rsidRPr="00BD0D9C">
        <w:rPr>
          <w:i/>
        </w:rPr>
        <w:t>63.212.140.41</w:t>
      </w:r>
      <w:r>
        <w:rPr>
          <w:i/>
        </w:rPr>
        <w:t xml:space="preserve">; </w:t>
      </w:r>
      <w:r w:rsidR="00FC06C2">
        <w:t>C</w:t>
      </w:r>
      <w:r>
        <w:t xml:space="preserve">amera </w:t>
      </w:r>
      <w:r w:rsidRPr="008F5A9B">
        <w:rPr>
          <w:color w:val="212121"/>
          <w:szCs w:val="26"/>
          <w:lang w:val="vi-VN"/>
        </w:rPr>
        <w:t>đã</w:t>
      </w:r>
      <w:r>
        <w:t xml:space="preserve"> xác </w:t>
      </w:r>
      <w:r w:rsidRPr="0062335F">
        <w:rPr>
          <w:color w:val="212121"/>
          <w:szCs w:val="26"/>
          <w:lang w:val="vi-VN"/>
        </w:rPr>
        <w:t>định</w:t>
      </w:r>
      <w:r>
        <w:t xml:space="preserve"> biển số xe là: </w:t>
      </w:r>
      <w:r>
        <w:rPr>
          <w:i/>
        </w:rPr>
        <w:t>71U</w:t>
      </w:r>
      <w:r w:rsidRPr="00BD0D9C">
        <w:rPr>
          <w:i/>
        </w:rPr>
        <w:t>1778</w:t>
      </w:r>
      <w:r w:rsidRPr="00223B6D">
        <w:rPr>
          <w:i/>
        </w:rPr>
        <w:t xml:space="preserve"> </w:t>
      </w:r>
      <w:r>
        <w:t xml:space="preserve">và giá trị </w:t>
      </w:r>
      <w:r w:rsidRPr="00223B6D">
        <w:rPr>
          <w:i/>
        </w:rPr>
        <w:t>Available</w:t>
      </w:r>
      <w:r>
        <w:t xml:space="preserve"> </w:t>
      </w:r>
      <w:r w:rsidRPr="00223B6D">
        <w:rPr>
          <w:i/>
        </w:rPr>
        <w:t>=</w:t>
      </w:r>
      <w:r>
        <w:t xml:space="preserve"> </w:t>
      </w:r>
      <w:r w:rsidRPr="00223B6D">
        <w:rPr>
          <w:i/>
        </w:rPr>
        <w:t>9</w:t>
      </w:r>
      <w:r>
        <w:t xml:space="preserve"> thông báo còn 9 slot trống trong bãi giữ xe (giá trị </w:t>
      </w:r>
      <w:r w:rsidRPr="003C60FE">
        <w:rPr>
          <w:i/>
        </w:rPr>
        <w:t>Available</w:t>
      </w:r>
      <w:r>
        <w:t xml:space="preserve"> mặc định là 10 slot).</w:t>
      </w:r>
    </w:p>
    <w:p w14:paraId="40406F94" w14:textId="77777777" w:rsidR="0092507D" w:rsidRDefault="0092507D" w:rsidP="0092507D">
      <w:pPr>
        <w:jc w:val="center"/>
      </w:pPr>
      <w:r>
        <w:rPr>
          <w:noProof/>
          <w:lang w:val="vi-VN" w:eastAsia="vi-VN"/>
        </w:rPr>
        <w:lastRenderedPageBreak/>
        <w:drawing>
          <wp:inline distT="0" distB="0" distL="0" distR="0" wp14:anchorId="36C05E3F" wp14:editId="0CEC6ACF">
            <wp:extent cx="3717138" cy="263715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5941764_988853197957942_8435512289867595776_n.jpg"/>
                    <pic:cNvPicPr/>
                  </pic:nvPicPr>
                  <pic:blipFill>
                    <a:blip r:embed="rId29">
                      <a:extLst>
                        <a:ext uri="{28A0092B-C50C-407E-A947-70E740481C1C}">
                          <a14:useLocalDpi xmlns:a14="http://schemas.microsoft.com/office/drawing/2010/main" val="0"/>
                        </a:ext>
                      </a:extLst>
                    </a:blip>
                    <a:stretch>
                      <a:fillRect/>
                    </a:stretch>
                  </pic:blipFill>
                  <pic:spPr>
                    <a:xfrm>
                      <a:off x="0" y="0"/>
                      <a:ext cx="3738993" cy="2652661"/>
                    </a:xfrm>
                    <a:prstGeom prst="rect">
                      <a:avLst/>
                    </a:prstGeom>
                  </pic:spPr>
                </pic:pic>
              </a:graphicData>
            </a:graphic>
          </wp:inline>
        </w:drawing>
      </w:r>
    </w:p>
    <w:p w14:paraId="030544A8" w14:textId="77777777" w:rsidR="0092507D" w:rsidRDefault="00CF6E20" w:rsidP="00CF6E20">
      <w:pPr>
        <w:pStyle w:val="ThesisFigure"/>
      </w:pPr>
      <w:bookmarkStart w:id="94" w:name="_Toc535106477"/>
      <w:r>
        <w:t xml:space="preserve">Hình 5-4: Hệ thống ngõ vào </w:t>
      </w:r>
      <w:r w:rsidR="00CF7DD9">
        <w:t xml:space="preserve">xử lý xe thứ hai vào </w:t>
      </w:r>
      <w:r w:rsidR="00011403">
        <w:t>bãi giữ xe</w:t>
      </w:r>
      <w:bookmarkEnd w:id="94"/>
    </w:p>
    <w:p w14:paraId="7C2783DF" w14:textId="77777777" w:rsidR="0092507D" w:rsidRDefault="0092507D" w:rsidP="008F5A9B">
      <w:pPr>
        <w:pStyle w:val="ListParagraph"/>
        <w:ind w:left="0" w:firstLine="284"/>
      </w:pPr>
      <w:r>
        <w:t xml:space="preserve">Hình 5-4 cho biết hệ thống ngõ vào đã nhận dạng được </w:t>
      </w:r>
      <w:r w:rsidRPr="00223B6D">
        <w:rPr>
          <w:i/>
        </w:rPr>
        <w:t>UID</w:t>
      </w:r>
      <w:r>
        <w:rPr>
          <w:i/>
        </w:rPr>
        <w:t xml:space="preserve">: </w:t>
      </w:r>
      <w:r w:rsidRPr="003C60FE">
        <w:rPr>
          <w:i/>
        </w:rPr>
        <w:t>111.1.158.40</w:t>
      </w:r>
      <w:r>
        <w:rPr>
          <w:i/>
        </w:rPr>
        <w:t xml:space="preserve">; </w:t>
      </w:r>
      <w:r w:rsidR="00915F30">
        <w:t>C</w:t>
      </w:r>
      <w:r>
        <w:t xml:space="preserve">amera đã </w:t>
      </w:r>
      <w:r w:rsidRPr="008F5A9B">
        <w:rPr>
          <w:color w:val="212121"/>
          <w:szCs w:val="26"/>
          <w:lang w:val="vi-VN"/>
        </w:rPr>
        <w:t>xác</w:t>
      </w:r>
      <w:r>
        <w:t xml:space="preserve"> định biển số xe là: </w:t>
      </w:r>
      <w:r>
        <w:rPr>
          <w:i/>
        </w:rPr>
        <w:t>63H</w:t>
      </w:r>
      <w:r w:rsidRPr="003C60FE">
        <w:rPr>
          <w:i/>
        </w:rPr>
        <w:t>1508</w:t>
      </w:r>
      <w:r w:rsidRPr="00223B6D">
        <w:rPr>
          <w:i/>
        </w:rPr>
        <w:t xml:space="preserve"> </w:t>
      </w:r>
      <w:r>
        <w:t xml:space="preserve">và giá trị </w:t>
      </w:r>
      <w:r w:rsidRPr="00223B6D">
        <w:rPr>
          <w:i/>
        </w:rPr>
        <w:t>Available</w:t>
      </w:r>
      <w:r>
        <w:t xml:space="preserve"> </w:t>
      </w:r>
      <w:r w:rsidRPr="00223B6D">
        <w:rPr>
          <w:i/>
        </w:rPr>
        <w:t>=</w:t>
      </w:r>
      <w:r>
        <w:t xml:space="preserve"> </w:t>
      </w:r>
      <w:r>
        <w:rPr>
          <w:i/>
        </w:rPr>
        <w:t>8</w:t>
      </w:r>
      <w:r>
        <w:t xml:space="preserve"> thông báo còn 8 slot trống trong bãi giữ xe.</w:t>
      </w:r>
    </w:p>
    <w:p w14:paraId="12FAED9D" w14:textId="77777777" w:rsidR="0092507D" w:rsidRDefault="0092507D" w:rsidP="0092507D">
      <w:pPr>
        <w:ind w:firstLine="357"/>
        <w:jc w:val="center"/>
      </w:pPr>
      <w:r>
        <w:rPr>
          <w:noProof/>
          <w:lang w:val="vi-VN" w:eastAsia="vi-VN"/>
        </w:rPr>
        <w:drawing>
          <wp:inline distT="0" distB="0" distL="0" distR="0" wp14:anchorId="64CA4B75" wp14:editId="3FBDB38D">
            <wp:extent cx="3679371" cy="310809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9c.jpg"/>
                    <pic:cNvPicPr/>
                  </pic:nvPicPr>
                  <pic:blipFill>
                    <a:blip r:embed="rId30">
                      <a:extLst>
                        <a:ext uri="{28A0092B-C50C-407E-A947-70E740481C1C}">
                          <a14:useLocalDpi xmlns:a14="http://schemas.microsoft.com/office/drawing/2010/main" val="0"/>
                        </a:ext>
                      </a:extLst>
                    </a:blip>
                    <a:stretch>
                      <a:fillRect/>
                    </a:stretch>
                  </pic:blipFill>
                  <pic:spPr>
                    <a:xfrm>
                      <a:off x="0" y="0"/>
                      <a:ext cx="3699607" cy="3125185"/>
                    </a:xfrm>
                    <a:prstGeom prst="rect">
                      <a:avLst/>
                    </a:prstGeom>
                  </pic:spPr>
                </pic:pic>
              </a:graphicData>
            </a:graphic>
          </wp:inline>
        </w:drawing>
      </w:r>
    </w:p>
    <w:p w14:paraId="3F7A644C" w14:textId="77777777" w:rsidR="0092507D" w:rsidRDefault="00CF6E20" w:rsidP="00CF6E20">
      <w:pPr>
        <w:pStyle w:val="ThesisFigure"/>
      </w:pPr>
      <w:bookmarkStart w:id="95" w:name="_Toc535106478"/>
      <w:r>
        <w:t>Hình 5-5: Hệ thống ngõ vào xử lý</w:t>
      </w:r>
      <w:r w:rsidR="00CF7DD9">
        <w:t xml:space="preserve"> xe thứ ba vào </w:t>
      </w:r>
      <w:r w:rsidR="00011403">
        <w:t>bãi giữ xe</w:t>
      </w:r>
      <w:bookmarkEnd w:id="95"/>
    </w:p>
    <w:p w14:paraId="55667D4B" w14:textId="77777777" w:rsidR="0092507D" w:rsidRDefault="0092507D" w:rsidP="008F5A9B">
      <w:pPr>
        <w:pStyle w:val="ListParagraph"/>
        <w:ind w:left="0" w:firstLine="284"/>
      </w:pPr>
      <w:r>
        <w:t xml:space="preserve">Hình 5-5 cho biết hệ thống ngõ vào đã nhận dạng được </w:t>
      </w:r>
      <w:r w:rsidRPr="00223B6D">
        <w:rPr>
          <w:i/>
        </w:rPr>
        <w:t>UID</w:t>
      </w:r>
      <w:r>
        <w:rPr>
          <w:i/>
        </w:rPr>
        <w:t xml:space="preserve">: </w:t>
      </w:r>
      <w:r w:rsidRPr="00BD0D9C">
        <w:rPr>
          <w:i/>
        </w:rPr>
        <w:t>63.247.166.41</w:t>
      </w:r>
      <w:r>
        <w:rPr>
          <w:i/>
        </w:rPr>
        <w:t xml:space="preserve">; </w:t>
      </w:r>
      <w:r w:rsidR="00FC06C2">
        <w:t>C</w:t>
      </w:r>
      <w:r>
        <w:t xml:space="preserve">amera đã xác định biển số xe là: </w:t>
      </w:r>
      <w:r>
        <w:rPr>
          <w:i/>
        </w:rPr>
        <w:t>59C</w:t>
      </w:r>
      <w:r w:rsidRPr="00BD0D9C">
        <w:rPr>
          <w:i/>
        </w:rPr>
        <w:t>2109</w:t>
      </w:r>
      <w:r w:rsidRPr="00223B6D">
        <w:rPr>
          <w:i/>
        </w:rPr>
        <w:t xml:space="preserve"> </w:t>
      </w:r>
      <w:r>
        <w:t xml:space="preserve">và giá trị </w:t>
      </w:r>
      <w:r w:rsidRPr="00223B6D">
        <w:rPr>
          <w:i/>
        </w:rPr>
        <w:t>Available</w:t>
      </w:r>
      <w:r>
        <w:t xml:space="preserve"> </w:t>
      </w:r>
      <w:r w:rsidRPr="00223B6D">
        <w:rPr>
          <w:i/>
        </w:rPr>
        <w:t>=</w:t>
      </w:r>
      <w:r>
        <w:t xml:space="preserve"> </w:t>
      </w:r>
      <w:r>
        <w:rPr>
          <w:i/>
        </w:rPr>
        <w:t>7</w:t>
      </w:r>
      <w:r>
        <w:t xml:space="preserve"> thông báo còn 7 slot trống trong bãi giữ xe.</w:t>
      </w:r>
    </w:p>
    <w:p w14:paraId="57E17D3D" w14:textId="77777777" w:rsidR="0092507D" w:rsidRDefault="0092507D" w:rsidP="0092507D">
      <w:pPr>
        <w:ind w:firstLine="357"/>
        <w:jc w:val="center"/>
      </w:pPr>
      <w:r>
        <w:rPr>
          <w:noProof/>
          <w:lang w:val="vi-VN" w:eastAsia="vi-VN"/>
        </w:rPr>
        <w:lastRenderedPageBreak/>
        <w:drawing>
          <wp:inline distT="0" distB="0" distL="0" distR="0" wp14:anchorId="6B9DFF36" wp14:editId="2754B667">
            <wp:extent cx="3363686" cy="282740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0A.jpg"/>
                    <pic:cNvPicPr/>
                  </pic:nvPicPr>
                  <pic:blipFill>
                    <a:blip r:embed="rId31">
                      <a:extLst>
                        <a:ext uri="{28A0092B-C50C-407E-A947-70E740481C1C}">
                          <a14:useLocalDpi xmlns:a14="http://schemas.microsoft.com/office/drawing/2010/main" val="0"/>
                        </a:ext>
                      </a:extLst>
                    </a:blip>
                    <a:stretch>
                      <a:fillRect/>
                    </a:stretch>
                  </pic:blipFill>
                  <pic:spPr>
                    <a:xfrm>
                      <a:off x="0" y="0"/>
                      <a:ext cx="3380795" cy="2841781"/>
                    </a:xfrm>
                    <a:prstGeom prst="rect">
                      <a:avLst/>
                    </a:prstGeom>
                  </pic:spPr>
                </pic:pic>
              </a:graphicData>
            </a:graphic>
          </wp:inline>
        </w:drawing>
      </w:r>
    </w:p>
    <w:p w14:paraId="008E6295" w14:textId="77777777" w:rsidR="0092507D" w:rsidRDefault="00CF6E20" w:rsidP="00CF6E20">
      <w:pPr>
        <w:pStyle w:val="ThesisFigure"/>
      </w:pPr>
      <w:bookmarkStart w:id="96" w:name="_Toc535106479"/>
      <w:r>
        <w:t>Hình 5-6: Hệ thống ngõ vào xử lý xe thứ tư</w:t>
      </w:r>
      <w:r w:rsidR="00CF7DD9">
        <w:t xml:space="preserve"> vào </w:t>
      </w:r>
      <w:r w:rsidR="00011403">
        <w:t>bãi giữ xe</w:t>
      </w:r>
      <w:bookmarkEnd w:id="96"/>
    </w:p>
    <w:p w14:paraId="7168A44D" w14:textId="77777777" w:rsidR="0092507D" w:rsidRDefault="0092507D" w:rsidP="008F5A9B">
      <w:pPr>
        <w:pStyle w:val="ListParagraph"/>
        <w:ind w:left="0" w:firstLine="284"/>
      </w:pPr>
      <w:r>
        <w:t xml:space="preserve">Hình 5-6 cho biết hệ thống ngõ vào đã nhận dạng được </w:t>
      </w:r>
      <w:r w:rsidRPr="00223B6D">
        <w:rPr>
          <w:i/>
        </w:rPr>
        <w:t>UID</w:t>
      </w:r>
      <w:r>
        <w:rPr>
          <w:i/>
        </w:rPr>
        <w:t xml:space="preserve">: </w:t>
      </w:r>
      <w:r w:rsidRPr="00BD0D9C">
        <w:rPr>
          <w:i/>
        </w:rPr>
        <w:t>79.18.75.41</w:t>
      </w:r>
      <w:r>
        <w:rPr>
          <w:i/>
        </w:rPr>
        <w:t xml:space="preserve">; </w:t>
      </w:r>
      <w:r w:rsidR="00FC06C2">
        <w:t>C</w:t>
      </w:r>
      <w:r>
        <w:t xml:space="preserve">amera đã </w:t>
      </w:r>
      <w:r w:rsidRPr="008F5A9B">
        <w:rPr>
          <w:color w:val="212121"/>
          <w:szCs w:val="26"/>
          <w:lang w:val="vi-VN"/>
        </w:rPr>
        <w:t>xác</w:t>
      </w:r>
      <w:r>
        <w:t xml:space="preserve"> định biển </w:t>
      </w:r>
      <w:r w:rsidRPr="0062335F">
        <w:rPr>
          <w:color w:val="212121"/>
          <w:szCs w:val="26"/>
          <w:lang w:val="vi-VN"/>
        </w:rPr>
        <w:t>số</w:t>
      </w:r>
      <w:r>
        <w:t xml:space="preserve"> xe là: </w:t>
      </w:r>
      <w:r>
        <w:rPr>
          <w:i/>
        </w:rPr>
        <w:t>80A</w:t>
      </w:r>
      <w:r w:rsidRPr="00BD0D9C">
        <w:rPr>
          <w:i/>
        </w:rPr>
        <w:t>6008</w:t>
      </w:r>
      <w:r w:rsidRPr="00223B6D">
        <w:rPr>
          <w:i/>
        </w:rPr>
        <w:t xml:space="preserve"> </w:t>
      </w:r>
      <w:r>
        <w:t xml:space="preserve">và giá trị </w:t>
      </w:r>
      <w:r w:rsidRPr="00223B6D">
        <w:rPr>
          <w:i/>
        </w:rPr>
        <w:t>Available</w:t>
      </w:r>
      <w:r>
        <w:t xml:space="preserve"> </w:t>
      </w:r>
      <w:r w:rsidRPr="00223B6D">
        <w:rPr>
          <w:i/>
        </w:rPr>
        <w:t>=</w:t>
      </w:r>
      <w:r>
        <w:t xml:space="preserve"> </w:t>
      </w:r>
      <w:r>
        <w:rPr>
          <w:i/>
        </w:rPr>
        <w:t>6</w:t>
      </w:r>
      <w:r>
        <w:t xml:space="preserve"> thông báo còn 6 slot trống trong bãi giữ xe.</w:t>
      </w:r>
      <w:r w:rsidR="008B2650">
        <w:t xml:space="preserve">    </w:t>
      </w:r>
    </w:p>
    <w:p w14:paraId="56740453" w14:textId="77777777" w:rsidR="000B693B" w:rsidRDefault="000B693B" w:rsidP="000B693B">
      <w:pPr>
        <w:pStyle w:val="Heading3"/>
      </w:pPr>
      <w:bookmarkStart w:id="97" w:name="_Toc535106927"/>
      <w:r>
        <w:t>Thực nghiệm hệ thống ngõ ra</w:t>
      </w:r>
      <w:bookmarkEnd w:id="97"/>
    </w:p>
    <w:p w14:paraId="3BD6CE2D" w14:textId="77777777" w:rsidR="000B693B" w:rsidRDefault="00A22A13" w:rsidP="00ED7D46">
      <w:pPr>
        <w:jc w:val="center"/>
      </w:pPr>
      <w:r>
        <w:rPr>
          <w:noProof/>
          <w:lang w:val="vi-VN" w:eastAsia="vi-VN"/>
        </w:rPr>
        <w:drawing>
          <wp:inline distT="0" distB="0" distL="0" distR="0" wp14:anchorId="77E64397" wp14:editId="57BBDE35">
            <wp:extent cx="3481705" cy="2263775"/>
            <wp:effectExtent l="0" t="0" r="444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a71.jpg"/>
                    <pic:cNvPicPr/>
                  </pic:nvPicPr>
                  <pic:blipFill>
                    <a:blip r:embed="rId32">
                      <a:extLst>
                        <a:ext uri="{28A0092B-C50C-407E-A947-70E740481C1C}">
                          <a14:useLocalDpi xmlns:a14="http://schemas.microsoft.com/office/drawing/2010/main" val="0"/>
                        </a:ext>
                      </a:extLst>
                    </a:blip>
                    <a:stretch>
                      <a:fillRect/>
                    </a:stretch>
                  </pic:blipFill>
                  <pic:spPr>
                    <a:xfrm>
                      <a:off x="0" y="0"/>
                      <a:ext cx="3502577" cy="2277346"/>
                    </a:xfrm>
                    <a:prstGeom prst="rect">
                      <a:avLst/>
                    </a:prstGeom>
                  </pic:spPr>
                </pic:pic>
              </a:graphicData>
            </a:graphic>
          </wp:inline>
        </w:drawing>
      </w:r>
    </w:p>
    <w:p w14:paraId="3AB06F03" w14:textId="77777777" w:rsidR="00A22A13" w:rsidRPr="00CF6E20" w:rsidRDefault="00CF6E20" w:rsidP="00CF6E20">
      <w:pPr>
        <w:pStyle w:val="ThesisFigure"/>
      </w:pPr>
      <w:bookmarkStart w:id="98" w:name="_Toc535106480"/>
      <w:r>
        <w:t xml:space="preserve">Hình 5-7: Hệ thống ngõ ra </w:t>
      </w:r>
      <w:r w:rsidR="00CF7DD9">
        <w:t xml:space="preserve">xử lý xe thứ nhất ra </w:t>
      </w:r>
      <w:r w:rsidR="00011403">
        <w:t>bãi giữ xe</w:t>
      </w:r>
      <w:bookmarkEnd w:id="98"/>
    </w:p>
    <w:p w14:paraId="1D9F97B0" w14:textId="77777777" w:rsidR="000B693B" w:rsidRPr="000B693B" w:rsidRDefault="000B693B" w:rsidP="008F5A9B">
      <w:pPr>
        <w:pStyle w:val="ListParagraph"/>
        <w:ind w:left="0" w:firstLine="284"/>
      </w:pPr>
      <w:r w:rsidRPr="000B693B">
        <w:t xml:space="preserve">Hình 5-7 cho biết hệ thống ngõ ra đã nhận dạng được UID: </w:t>
      </w:r>
      <w:r w:rsidRPr="006C5FC4">
        <w:rPr>
          <w:i/>
        </w:rPr>
        <w:t>63.212.140.41</w:t>
      </w:r>
      <w:r w:rsidRPr="000B693B">
        <w:t xml:space="preserve">; </w:t>
      </w:r>
      <w:r w:rsidR="00FC06C2">
        <w:t>C</w:t>
      </w:r>
      <w:r w:rsidRPr="000B693B">
        <w:t xml:space="preserve">amera đã </w:t>
      </w:r>
      <w:r w:rsidRPr="008F5A9B">
        <w:rPr>
          <w:color w:val="212121"/>
          <w:szCs w:val="26"/>
          <w:lang w:val="vi-VN"/>
        </w:rPr>
        <w:t>xác</w:t>
      </w:r>
      <w:r w:rsidRPr="000B693B">
        <w:t xml:space="preserve"> định biển </w:t>
      </w:r>
      <w:r w:rsidRPr="0062335F">
        <w:rPr>
          <w:color w:val="212121"/>
          <w:szCs w:val="26"/>
          <w:lang w:val="vi-VN"/>
        </w:rPr>
        <w:t>số</w:t>
      </w:r>
      <w:r w:rsidRPr="000B693B">
        <w:t xml:space="preserve"> xe là: </w:t>
      </w:r>
      <w:r w:rsidRPr="006C5FC4">
        <w:rPr>
          <w:i/>
        </w:rPr>
        <w:t>71U1778</w:t>
      </w:r>
      <w:r w:rsidRPr="000B693B">
        <w:t xml:space="preserve">. Phí giữ xe mặc định là </w:t>
      </w:r>
      <w:r w:rsidRPr="00753582">
        <w:rPr>
          <w:i/>
        </w:rPr>
        <w:t>5</w:t>
      </w:r>
      <w:r w:rsidR="00FC06C2" w:rsidRPr="00753582">
        <w:rPr>
          <w:i/>
        </w:rPr>
        <w:t>.</w:t>
      </w:r>
      <w:r w:rsidRPr="00753582">
        <w:rPr>
          <w:i/>
        </w:rPr>
        <w:t>000</w:t>
      </w:r>
      <w:r w:rsidRPr="000B693B">
        <w:t xml:space="preserve">. Money còn lại trong thẻ là </w:t>
      </w:r>
      <w:r w:rsidRPr="00753582">
        <w:rPr>
          <w:i/>
        </w:rPr>
        <w:t>45</w:t>
      </w:r>
      <w:r w:rsidR="00FC06C2" w:rsidRPr="00753582">
        <w:rPr>
          <w:i/>
        </w:rPr>
        <w:t>.</w:t>
      </w:r>
      <w:r w:rsidRPr="00753582">
        <w:rPr>
          <w:i/>
        </w:rPr>
        <w:t>000</w:t>
      </w:r>
      <w:r w:rsidRPr="000B693B">
        <w:t>.</w:t>
      </w:r>
    </w:p>
    <w:p w14:paraId="0E8B0D5D" w14:textId="77777777" w:rsidR="0092507D" w:rsidRDefault="000B693B" w:rsidP="000B693B">
      <w:pPr>
        <w:jc w:val="center"/>
      </w:pPr>
      <w:r>
        <w:rPr>
          <w:noProof/>
          <w:lang w:val="vi-VN" w:eastAsia="vi-VN"/>
        </w:rPr>
        <w:lastRenderedPageBreak/>
        <w:drawing>
          <wp:inline distT="0" distB="0" distL="0" distR="0" wp14:anchorId="5D4875E3" wp14:editId="3FDF6F1D">
            <wp:extent cx="3593465" cy="3181825"/>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a63.jpg"/>
                    <pic:cNvPicPr/>
                  </pic:nvPicPr>
                  <pic:blipFill>
                    <a:blip r:embed="rId33">
                      <a:extLst>
                        <a:ext uri="{28A0092B-C50C-407E-A947-70E740481C1C}">
                          <a14:useLocalDpi xmlns:a14="http://schemas.microsoft.com/office/drawing/2010/main" val="0"/>
                        </a:ext>
                      </a:extLst>
                    </a:blip>
                    <a:stretch>
                      <a:fillRect/>
                    </a:stretch>
                  </pic:blipFill>
                  <pic:spPr>
                    <a:xfrm>
                      <a:off x="0" y="0"/>
                      <a:ext cx="3606412" cy="3193289"/>
                    </a:xfrm>
                    <a:prstGeom prst="rect">
                      <a:avLst/>
                    </a:prstGeom>
                  </pic:spPr>
                </pic:pic>
              </a:graphicData>
            </a:graphic>
          </wp:inline>
        </w:drawing>
      </w:r>
    </w:p>
    <w:p w14:paraId="078C54C6" w14:textId="77777777" w:rsidR="0092507D" w:rsidRDefault="0092507D" w:rsidP="00CF6E20">
      <w:pPr>
        <w:pStyle w:val="ThesisFigure"/>
      </w:pPr>
      <w:r>
        <w:tab/>
      </w:r>
      <w:bookmarkStart w:id="99" w:name="_Toc535106481"/>
      <w:r w:rsidR="00CF6E20">
        <w:t>Hình 5-8: Hệ thống ngõ ra xử lý xe thứ</w:t>
      </w:r>
      <w:r w:rsidR="00CF7DD9">
        <w:t xml:space="preserve"> hai ra </w:t>
      </w:r>
      <w:r w:rsidR="00011403">
        <w:t>bãi giữ xe</w:t>
      </w:r>
      <w:bookmarkEnd w:id="99"/>
    </w:p>
    <w:p w14:paraId="2D9CD4F2" w14:textId="77777777" w:rsidR="000B693B" w:rsidRPr="00AB709B" w:rsidRDefault="000B693B" w:rsidP="008F5A9B">
      <w:pPr>
        <w:pStyle w:val="ListParagraph"/>
        <w:ind w:left="0" w:firstLine="284"/>
      </w:pPr>
      <w:r>
        <w:t xml:space="preserve">Hình 5-8 cho biết hệ thống ngõ ra đã nhận dạng được </w:t>
      </w:r>
      <w:r w:rsidRPr="00AB709B">
        <w:t xml:space="preserve">UID: </w:t>
      </w:r>
      <w:r w:rsidRPr="006C5FC4">
        <w:rPr>
          <w:i/>
        </w:rPr>
        <w:t>111.1.158.40</w:t>
      </w:r>
      <w:r w:rsidRPr="00AB709B">
        <w:t xml:space="preserve">; </w:t>
      </w:r>
      <w:r w:rsidR="00FC06C2">
        <w:t>C</w:t>
      </w:r>
      <w:r>
        <w:t xml:space="preserve">amera đã xác định biển số xe là: </w:t>
      </w:r>
      <w:r w:rsidRPr="006C5FC4">
        <w:rPr>
          <w:i/>
        </w:rPr>
        <w:t>63H1508</w:t>
      </w:r>
      <w:r w:rsidRPr="00AB709B">
        <w:t xml:space="preserve">. </w:t>
      </w:r>
      <w:r>
        <w:t xml:space="preserve">Phí giữ xe mặc định là </w:t>
      </w:r>
      <w:r w:rsidRPr="00753582">
        <w:rPr>
          <w:i/>
        </w:rPr>
        <w:t>5</w:t>
      </w:r>
      <w:r w:rsidR="00FC06C2" w:rsidRPr="00753582">
        <w:rPr>
          <w:i/>
        </w:rPr>
        <w:t>.</w:t>
      </w:r>
      <w:r w:rsidRPr="00753582">
        <w:rPr>
          <w:i/>
        </w:rPr>
        <w:t>000</w:t>
      </w:r>
      <w:r w:rsidRPr="00AB709B">
        <w:t>.</w:t>
      </w:r>
      <w:r>
        <w:t xml:space="preserve"> </w:t>
      </w:r>
      <w:r w:rsidRPr="00AB709B">
        <w:t>Money</w:t>
      </w:r>
      <w:r>
        <w:t xml:space="preserve"> còn lại trong </w:t>
      </w:r>
      <w:r w:rsidRPr="008F5A9B">
        <w:rPr>
          <w:color w:val="212121"/>
          <w:szCs w:val="26"/>
          <w:lang w:val="vi-VN"/>
        </w:rPr>
        <w:t>thẻ</w:t>
      </w:r>
      <w:r>
        <w:t xml:space="preserve"> là </w:t>
      </w:r>
      <w:r w:rsidRPr="00753582">
        <w:rPr>
          <w:i/>
        </w:rPr>
        <w:t>45</w:t>
      </w:r>
      <w:r w:rsidR="00FC06C2" w:rsidRPr="00753582">
        <w:rPr>
          <w:i/>
        </w:rPr>
        <w:t>.</w:t>
      </w:r>
      <w:r w:rsidRPr="00753582">
        <w:rPr>
          <w:i/>
        </w:rPr>
        <w:t>000</w:t>
      </w:r>
      <w:r w:rsidRPr="00AB709B">
        <w:t>.</w:t>
      </w:r>
    </w:p>
    <w:p w14:paraId="74A21769" w14:textId="77777777" w:rsidR="000B693B" w:rsidRDefault="000B693B" w:rsidP="000B693B">
      <w:pPr>
        <w:tabs>
          <w:tab w:val="left" w:pos="3857"/>
        </w:tabs>
        <w:jc w:val="center"/>
      </w:pPr>
      <w:r>
        <w:rPr>
          <w:noProof/>
          <w:lang w:val="vi-VN" w:eastAsia="vi-VN"/>
        </w:rPr>
        <w:drawing>
          <wp:inline distT="0" distB="0" distL="0" distR="0" wp14:anchorId="79B689B8" wp14:editId="6ACE3E0B">
            <wp:extent cx="3730625" cy="2992698"/>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ạ9.jpg"/>
                    <pic:cNvPicPr/>
                  </pic:nvPicPr>
                  <pic:blipFill>
                    <a:blip r:embed="rId34">
                      <a:extLst>
                        <a:ext uri="{28A0092B-C50C-407E-A947-70E740481C1C}">
                          <a14:useLocalDpi xmlns:a14="http://schemas.microsoft.com/office/drawing/2010/main" val="0"/>
                        </a:ext>
                      </a:extLst>
                    </a:blip>
                    <a:stretch>
                      <a:fillRect/>
                    </a:stretch>
                  </pic:blipFill>
                  <pic:spPr>
                    <a:xfrm>
                      <a:off x="0" y="0"/>
                      <a:ext cx="3745660" cy="3004759"/>
                    </a:xfrm>
                    <a:prstGeom prst="rect">
                      <a:avLst/>
                    </a:prstGeom>
                  </pic:spPr>
                </pic:pic>
              </a:graphicData>
            </a:graphic>
          </wp:inline>
        </w:drawing>
      </w:r>
    </w:p>
    <w:p w14:paraId="09690CA3" w14:textId="77777777" w:rsidR="0092507D" w:rsidRDefault="00CF6E20" w:rsidP="00CF6E20">
      <w:pPr>
        <w:pStyle w:val="ThesisFigure"/>
      </w:pPr>
      <w:bookmarkStart w:id="100" w:name="_Toc535106482"/>
      <w:r>
        <w:t>Hình 5-9: Hệ thống ngõ r</w:t>
      </w:r>
      <w:r w:rsidR="00CF7DD9">
        <w:t xml:space="preserve">a xử lý xe thứ ba ra </w:t>
      </w:r>
      <w:r w:rsidR="00011403">
        <w:t>bãi giữ xe</w:t>
      </w:r>
      <w:bookmarkEnd w:id="100"/>
    </w:p>
    <w:p w14:paraId="1E167580" w14:textId="77777777" w:rsidR="0092507D" w:rsidRDefault="000B693B" w:rsidP="008F5A9B">
      <w:pPr>
        <w:pStyle w:val="ListParagraph"/>
        <w:ind w:left="0" w:firstLine="284"/>
      </w:pPr>
      <w:r>
        <w:lastRenderedPageBreak/>
        <w:t xml:space="preserve">Hình 5-9 cho biết hệ thống ngõ ra đã nhận dạng được </w:t>
      </w:r>
      <w:r w:rsidRPr="00753582">
        <w:rPr>
          <w:i/>
        </w:rPr>
        <w:t>UID:</w:t>
      </w:r>
      <w:r w:rsidRPr="00AB709B">
        <w:t xml:space="preserve"> </w:t>
      </w:r>
      <w:r w:rsidRPr="006C5FC4">
        <w:rPr>
          <w:i/>
        </w:rPr>
        <w:t>63.247.166.41</w:t>
      </w:r>
      <w:r w:rsidRPr="00AB709B">
        <w:t xml:space="preserve">; </w:t>
      </w:r>
      <w:r w:rsidR="00FC06C2">
        <w:t>C</w:t>
      </w:r>
      <w:r>
        <w:t xml:space="preserve">amera đã </w:t>
      </w:r>
      <w:r w:rsidRPr="008F5A9B">
        <w:rPr>
          <w:color w:val="212121"/>
          <w:szCs w:val="26"/>
          <w:lang w:val="vi-VN"/>
        </w:rPr>
        <w:t>xác</w:t>
      </w:r>
      <w:r>
        <w:t xml:space="preserve"> định biển số xe là: </w:t>
      </w:r>
      <w:r w:rsidRPr="006C5FC4">
        <w:rPr>
          <w:i/>
        </w:rPr>
        <w:t>59C2109</w:t>
      </w:r>
      <w:r w:rsidRPr="00AB709B">
        <w:t xml:space="preserve">. </w:t>
      </w:r>
      <w:r>
        <w:t xml:space="preserve">Phí giữ xe mặc định là </w:t>
      </w:r>
      <w:r w:rsidRPr="00753582">
        <w:rPr>
          <w:i/>
        </w:rPr>
        <w:t>5</w:t>
      </w:r>
      <w:r w:rsidR="00FC06C2" w:rsidRPr="00753582">
        <w:rPr>
          <w:i/>
        </w:rPr>
        <w:t>.</w:t>
      </w:r>
      <w:r w:rsidRPr="00753582">
        <w:rPr>
          <w:i/>
        </w:rPr>
        <w:t>000</w:t>
      </w:r>
      <w:r w:rsidRPr="00AB709B">
        <w:t>.</w:t>
      </w:r>
      <w:r>
        <w:t xml:space="preserve"> </w:t>
      </w:r>
      <w:r w:rsidRPr="00AB709B">
        <w:t>Money</w:t>
      </w:r>
      <w:r>
        <w:t xml:space="preserve"> còn lại trong thẻ là </w:t>
      </w:r>
      <w:r w:rsidRPr="00753582">
        <w:rPr>
          <w:i/>
        </w:rPr>
        <w:t>45</w:t>
      </w:r>
      <w:r w:rsidR="00FC06C2" w:rsidRPr="00753582">
        <w:rPr>
          <w:i/>
        </w:rPr>
        <w:t>.</w:t>
      </w:r>
      <w:r w:rsidRPr="00753582">
        <w:rPr>
          <w:i/>
        </w:rPr>
        <w:t>000.</w:t>
      </w:r>
    </w:p>
    <w:p w14:paraId="5EA67063" w14:textId="77777777" w:rsidR="0092507D" w:rsidRDefault="000B693B" w:rsidP="000B693B">
      <w:pPr>
        <w:jc w:val="center"/>
      </w:pPr>
      <w:r>
        <w:rPr>
          <w:noProof/>
          <w:lang w:val="vi-VN" w:eastAsia="vi-VN"/>
        </w:rPr>
        <w:drawing>
          <wp:inline distT="0" distB="0" distL="0" distR="0" wp14:anchorId="052F22E9" wp14:editId="7C5B024F">
            <wp:extent cx="3456940" cy="2819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a80.jpg"/>
                    <pic:cNvPicPr/>
                  </pic:nvPicPr>
                  <pic:blipFill>
                    <a:blip r:embed="rId35">
                      <a:extLst>
                        <a:ext uri="{28A0092B-C50C-407E-A947-70E740481C1C}">
                          <a14:useLocalDpi xmlns:a14="http://schemas.microsoft.com/office/drawing/2010/main" val="0"/>
                        </a:ext>
                      </a:extLst>
                    </a:blip>
                    <a:stretch>
                      <a:fillRect/>
                    </a:stretch>
                  </pic:blipFill>
                  <pic:spPr>
                    <a:xfrm>
                      <a:off x="0" y="0"/>
                      <a:ext cx="3460608" cy="2822392"/>
                    </a:xfrm>
                    <a:prstGeom prst="rect">
                      <a:avLst/>
                    </a:prstGeom>
                  </pic:spPr>
                </pic:pic>
              </a:graphicData>
            </a:graphic>
          </wp:inline>
        </w:drawing>
      </w:r>
    </w:p>
    <w:p w14:paraId="32326B58" w14:textId="77777777" w:rsidR="0092507D" w:rsidRDefault="00CF6E20" w:rsidP="00CF6E20">
      <w:pPr>
        <w:pStyle w:val="ThesisFigure"/>
      </w:pPr>
      <w:bookmarkStart w:id="101" w:name="_Toc535106483"/>
      <w:r>
        <w:t>Hình 5-10: Hệ thống ngõ r</w:t>
      </w:r>
      <w:r w:rsidR="00CF7DD9">
        <w:t xml:space="preserve">a xử lý xe thứ tư ra </w:t>
      </w:r>
      <w:r w:rsidR="00011403">
        <w:t>bãi giữ xe</w:t>
      </w:r>
      <w:bookmarkEnd w:id="101"/>
    </w:p>
    <w:p w14:paraId="534CDF97" w14:textId="77777777" w:rsidR="000B693B" w:rsidRPr="00AB709B" w:rsidRDefault="000B693B" w:rsidP="008F5A9B">
      <w:pPr>
        <w:pStyle w:val="ListParagraph"/>
        <w:ind w:left="0" w:firstLine="284"/>
      </w:pPr>
      <w:r>
        <w:t xml:space="preserve">Hình 5-10 cho biết hệ thống ngõ ra đã nhận dạng được </w:t>
      </w:r>
      <w:r w:rsidRPr="00753582">
        <w:rPr>
          <w:i/>
        </w:rPr>
        <w:t>UID</w:t>
      </w:r>
      <w:r w:rsidRPr="00AB709B">
        <w:t xml:space="preserve">: </w:t>
      </w:r>
      <w:r w:rsidRPr="006C5FC4">
        <w:rPr>
          <w:i/>
        </w:rPr>
        <w:t>79.18.75.41</w:t>
      </w:r>
      <w:r w:rsidRPr="00AB709B">
        <w:t xml:space="preserve">; </w:t>
      </w:r>
      <w:r w:rsidR="00FC06C2">
        <w:t>C</w:t>
      </w:r>
      <w:r>
        <w:t xml:space="preserve">amera đã </w:t>
      </w:r>
      <w:r w:rsidRPr="008F5A9B">
        <w:rPr>
          <w:color w:val="212121"/>
          <w:szCs w:val="26"/>
          <w:lang w:val="vi-VN"/>
        </w:rPr>
        <w:t>xác</w:t>
      </w:r>
      <w:r>
        <w:t xml:space="preserve"> định biển số xe là: </w:t>
      </w:r>
      <w:r w:rsidRPr="006C5FC4">
        <w:rPr>
          <w:i/>
        </w:rPr>
        <w:t>80A6008</w:t>
      </w:r>
      <w:r w:rsidRPr="00AB709B">
        <w:t xml:space="preserve">. </w:t>
      </w:r>
      <w:r>
        <w:t xml:space="preserve">Phí giữ xe mặc định là </w:t>
      </w:r>
      <w:r w:rsidRPr="00753582">
        <w:rPr>
          <w:i/>
        </w:rPr>
        <w:t>5</w:t>
      </w:r>
      <w:r w:rsidR="00FC06C2" w:rsidRPr="00753582">
        <w:rPr>
          <w:i/>
        </w:rPr>
        <w:t>.</w:t>
      </w:r>
      <w:r w:rsidRPr="00753582">
        <w:rPr>
          <w:i/>
        </w:rPr>
        <w:t>000</w:t>
      </w:r>
      <w:r w:rsidRPr="00AB709B">
        <w:t>.</w:t>
      </w:r>
      <w:r>
        <w:t xml:space="preserve"> </w:t>
      </w:r>
      <w:r w:rsidRPr="00AB709B">
        <w:t>Money</w:t>
      </w:r>
      <w:r>
        <w:t xml:space="preserve"> còn lại trong thẻ là </w:t>
      </w:r>
      <w:r w:rsidRPr="00753582">
        <w:rPr>
          <w:i/>
        </w:rPr>
        <w:t>45</w:t>
      </w:r>
      <w:r w:rsidR="00FC06C2" w:rsidRPr="00753582">
        <w:rPr>
          <w:i/>
        </w:rPr>
        <w:t>.</w:t>
      </w:r>
      <w:r w:rsidRPr="00753582">
        <w:rPr>
          <w:i/>
        </w:rPr>
        <w:t>000.</w:t>
      </w:r>
    </w:p>
    <w:p w14:paraId="472A8EC7" w14:textId="77777777" w:rsidR="00CF6E20" w:rsidRPr="00CF6E20" w:rsidRDefault="00CF6E20" w:rsidP="00ED3F03">
      <w:pPr>
        <w:pStyle w:val="ThesisTable"/>
      </w:pPr>
      <w:bookmarkStart w:id="102" w:name="_Toc535106500"/>
      <w:r>
        <w:t>Bảng 5-2: Bảng thông tin của người dùng sau khi được hệ thống ngõ ra xử lý</w:t>
      </w:r>
      <w:bookmarkEnd w:id="102"/>
    </w:p>
    <w:tbl>
      <w:tblPr>
        <w:tblStyle w:val="TableGrid"/>
        <w:tblW w:w="9493" w:type="dxa"/>
        <w:tblLook w:val="04A0" w:firstRow="1" w:lastRow="0" w:firstColumn="1" w:lastColumn="0" w:noHBand="0" w:noVBand="1"/>
      </w:tblPr>
      <w:tblGrid>
        <w:gridCol w:w="916"/>
        <w:gridCol w:w="2340"/>
        <w:gridCol w:w="2693"/>
        <w:gridCol w:w="1843"/>
        <w:gridCol w:w="1701"/>
      </w:tblGrid>
      <w:tr w:rsidR="000B693B" w14:paraId="690F11FE" w14:textId="77777777" w:rsidTr="001830AF">
        <w:tc>
          <w:tcPr>
            <w:tcW w:w="916" w:type="dxa"/>
            <w:vAlign w:val="center"/>
          </w:tcPr>
          <w:p w14:paraId="46B449D9" w14:textId="77777777" w:rsidR="000B693B" w:rsidRDefault="000B693B" w:rsidP="001830AF">
            <w:pPr>
              <w:jc w:val="center"/>
            </w:pPr>
            <w:r>
              <w:t>STT</w:t>
            </w:r>
          </w:p>
        </w:tc>
        <w:tc>
          <w:tcPr>
            <w:tcW w:w="2340" w:type="dxa"/>
            <w:vAlign w:val="center"/>
          </w:tcPr>
          <w:p w14:paraId="0D81F6B5" w14:textId="77777777" w:rsidR="000B693B" w:rsidRDefault="000B693B" w:rsidP="001830AF">
            <w:pPr>
              <w:jc w:val="center"/>
            </w:pPr>
            <w:r>
              <w:t>Biển số xe</w:t>
            </w:r>
          </w:p>
        </w:tc>
        <w:tc>
          <w:tcPr>
            <w:tcW w:w="2693" w:type="dxa"/>
            <w:vAlign w:val="center"/>
          </w:tcPr>
          <w:p w14:paraId="4DE22E4F" w14:textId="77777777" w:rsidR="000B693B" w:rsidRDefault="000B693B" w:rsidP="001830AF">
            <w:pPr>
              <w:jc w:val="center"/>
            </w:pPr>
            <w:r>
              <w:t>Mã UID</w:t>
            </w:r>
          </w:p>
        </w:tc>
        <w:tc>
          <w:tcPr>
            <w:tcW w:w="1843" w:type="dxa"/>
          </w:tcPr>
          <w:p w14:paraId="79175B25" w14:textId="77777777" w:rsidR="000B693B" w:rsidRDefault="000B693B" w:rsidP="001830AF">
            <w:pPr>
              <w:jc w:val="center"/>
            </w:pPr>
            <w:r>
              <w:t>Money</w:t>
            </w:r>
          </w:p>
        </w:tc>
        <w:tc>
          <w:tcPr>
            <w:tcW w:w="1701" w:type="dxa"/>
          </w:tcPr>
          <w:p w14:paraId="1010A177" w14:textId="77777777" w:rsidR="000B693B" w:rsidRDefault="000B693B" w:rsidP="001830AF">
            <w:pPr>
              <w:jc w:val="center"/>
            </w:pPr>
            <w:r>
              <w:t>Available</w:t>
            </w:r>
          </w:p>
        </w:tc>
      </w:tr>
      <w:tr w:rsidR="000B693B" w14:paraId="6DB87C6D" w14:textId="77777777" w:rsidTr="001830AF">
        <w:tc>
          <w:tcPr>
            <w:tcW w:w="916" w:type="dxa"/>
            <w:vAlign w:val="center"/>
          </w:tcPr>
          <w:p w14:paraId="02322D38" w14:textId="77777777" w:rsidR="000B693B" w:rsidRDefault="000B693B" w:rsidP="001830AF">
            <w:pPr>
              <w:jc w:val="center"/>
            </w:pPr>
            <w:r>
              <w:t>1</w:t>
            </w:r>
          </w:p>
        </w:tc>
        <w:tc>
          <w:tcPr>
            <w:tcW w:w="2340" w:type="dxa"/>
            <w:vAlign w:val="center"/>
          </w:tcPr>
          <w:p w14:paraId="59FD7F0E" w14:textId="77777777" w:rsidR="000B693B" w:rsidRDefault="000B693B" w:rsidP="001830AF">
            <w:pPr>
              <w:jc w:val="center"/>
            </w:pPr>
            <w:r>
              <w:t>71U-1778</w:t>
            </w:r>
          </w:p>
        </w:tc>
        <w:tc>
          <w:tcPr>
            <w:tcW w:w="2693" w:type="dxa"/>
            <w:vAlign w:val="center"/>
          </w:tcPr>
          <w:p w14:paraId="6D002164" w14:textId="77777777" w:rsidR="000B693B" w:rsidRDefault="000B693B" w:rsidP="001830AF">
            <w:pPr>
              <w:jc w:val="center"/>
            </w:pPr>
            <w:r>
              <w:t>63.212.140.41</w:t>
            </w:r>
          </w:p>
        </w:tc>
        <w:tc>
          <w:tcPr>
            <w:tcW w:w="1843" w:type="dxa"/>
          </w:tcPr>
          <w:p w14:paraId="390DD9FD" w14:textId="77777777" w:rsidR="000B693B" w:rsidRDefault="000B693B" w:rsidP="001830AF">
            <w:pPr>
              <w:jc w:val="center"/>
            </w:pPr>
            <w:r>
              <w:t>45</w:t>
            </w:r>
            <w:r w:rsidR="00FC06C2">
              <w:t>.</w:t>
            </w:r>
            <w:r>
              <w:t>000</w:t>
            </w:r>
          </w:p>
        </w:tc>
        <w:tc>
          <w:tcPr>
            <w:tcW w:w="1701" w:type="dxa"/>
          </w:tcPr>
          <w:p w14:paraId="63707EAC" w14:textId="77777777" w:rsidR="000B693B" w:rsidRDefault="000B693B" w:rsidP="001830AF">
            <w:pPr>
              <w:jc w:val="center"/>
            </w:pPr>
            <w:r>
              <w:t>7</w:t>
            </w:r>
          </w:p>
        </w:tc>
      </w:tr>
      <w:tr w:rsidR="000B693B" w14:paraId="5EA1BB49" w14:textId="77777777" w:rsidTr="001830AF">
        <w:tc>
          <w:tcPr>
            <w:tcW w:w="916" w:type="dxa"/>
            <w:vAlign w:val="center"/>
          </w:tcPr>
          <w:p w14:paraId="598A49AC" w14:textId="77777777" w:rsidR="000B693B" w:rsidRDefault="000B693B" w:rsidP="001830AF">
            <w:pPr>
              <w:jc w:val="center"/>
            </w:pPr>
            <w:r>
              <w:t>2</w:t>
            </w:r>
          </w:p>
        </w:tc>
        <w:tc>
          <w:tcPr>
            <w:tcW w:w="2340" w:type="dxa"/>
            <w:vAlign w:val="center"/>
          </w:tcPr>
          <w:p w14:paraId="293930DD" w14:textId="77777777" w:rsidR="000B693B" w:rsidRDefault="000B693B" w:rsidP="001830AF">
            <w:pPr>
              <w:jc w:val="center"/>
            </w:pPr>
            <w:r>
              <w:t>63H-1508</w:t>
            </w:r>
          </w:p>
        </w:tc>
        <w:tc>
          <w:tcPr>
            <w:tcW w:w="2693" w:type="dxa"/>
            <w:vAlign w:val="center"/>
          </w:tcPr>
          <w:p w14:paraId="12145EE9" w14:textId="77777777" w:rsidR="000B693B" w:rsidRDefault="000B693B" w:rsidP="001830AF">
            <w:pPr>
              <w:jc w:val="center"/>
            </w:pPr>
            <w:r>
              <w:t>111.1.158.40</w:t>
            </w:r>
          </w:p>
        </w:tc>
        <w:tc>
          <w:tcPr>
            <w:tcW w:w="1843" w:type="dxa"/>
          </w:tcPr>
          <w:p w14:paraId="3289D534" w14:textId="77777777" w:rsidR="000B693B" w:rsidRDefault="000B693B" w:rsidP="001830AF">
            <w:pPr>
              <w:jc w:val="center"/>
            </w:pPr>
            <w:r>
              <w:t>45</w:t>
            </w:r>
            <w:r w:rsidR="00FC06C2">
              <w:t>.</w:t>
            </w:r>
            <w:r>
              <w:t>000</w:t>
            </w:r>
          </w:p>
        </w:tc>
        <w:tc>
          <w:tcPr>
            <w:tcW w:w="1701" w:type="dxa"/>
          </w:tcPr>
          <w:p w14:paraId="6CC50D72" w14:textId="77777777" w:rsidR="000B693B" w:rsidRDefault="000B693B" w:rsidP="001830AF">
            <w:pPr>
              <w:jc w:val="center"/>
            </w:pPr>
            <w:r>
              <w:t>8</w:t>
            </w:r>
          </w:p>
        </w:tc>
      </w:tr>
      <w:tr w:rsidR="000B693B" w14:paraId="5F1330BB" w14:textId="77777777" w:rsidTr="001830AF">
        <w:tc>
          <w:tcPr>
            <w:tcW w:w="916" w:type="dxa"/>
            <w:vAlign w:val="center"/>
          </w:tcPr>
          <w:p w14:paraId="7D9AB682" w14:textId="77777777" w:rsidR="000B693B" w:rsidRDefault="000B693B" w:rsidP="001830AF">
            <w:pPr>
              <w:jc w:val="center"/>
            </w:pPr>
            <w:r>
              <w:t>3</w:t>
            </w:r>
          </w:p>
        </w:tc>
        <w:tc>
          <w:tcPr>
            <w:tcW w:w="2340" w:type="dxa"/>
            <w:vAlign w:val="center"/>
          </w:tcPr>
          <w:p w14:paraId="33589502" w14:textId="77777777" w:rsidR="000B693B" w:rsidRDefault="000B693B" w:rsidP="001830AF">
            <w:pPr>
              <w:jc w:val="center"/>
            </w:pPr>
            <w:r>
              <w:t>59C-2109</w:t>
            </w:r>
          </w:p>
        </w:tc>
        <w:tc>
          <w:tcPr>
            <w:tcW w:w="2693" w:type="dxa"/>
            <w:vAlign w:val="center"/>
          </w:tcPr>
          <w:p w14:paraId="68594A43" w14:textId="77777777" w:rsidR="000B693B" w:rsidRDefault="000B693B" w:rsidP="001830AF">
            <w:pPr>
              <w:jc w:val="center"/>
            </w:pPr>
            <w:r>
              <w:t>63.247.166.41</w:t>
            </w:r>
          </w:p>
        </w:tc>
        <w:tc>
          <w:tcPr>
            <w:tcW w:w="1843" w:type="dxa"/>
          </w:tcPr>
          <w:p w14:paraId="4482D2B1" w14:textId="77777777" w:rsidR="000B693B" w:rsidRDefault="000B693B" w:rsidP="001830AF">
            <w:pPr>
              <w:jc w:val="center"/>
            </w:pPr>
            <w:r>
              <w:t>45</w:t>
            </w:r>
            <w:r w:rsidR="00FC06C2">
              <w:t>.</w:t>
            </w:r>
            <w:r>
              <w:t>000</w:t>
            </w:r>
          </w:p>
        </w:tc>
        <w:tc>
          <w:tcPr>
            <w:tcW w:w="1701" w:type="dxa"/>
          </w:tcPr>
          <w:p w14:paraId="69D9AEC8" w14:textId="77777777" w:rsidR="000B693B" w:rsidRDefault="000B693B" w:rsidP="001830AF">
            <w:pPr>
              <w:jc w:val="center"/>
            </w:pPr>
            <w:r>
              <w:t>9</w:t>
            </w:r>
          </w:p>
        </w:tc>
      </w:tr>
      <w:tr w:rsidR="000B693B" w14:paraId="3EB67FBD" w14:textId="77777777" w:rsidTr="001830AF">
        <w:tc>
          <w:tcPr>
            <w:tcW w:w="916" w:type="dxa"/>
            <w:vAlign w:val="center"/>
          </w:tcPr>
          <w:p w14:paraId="7E415C5B" w14:textId="77777777" w:rsidR="000B693B" w:rsidRDefault="000B693B" w:rsidP="001830AF">
            <w:pPr>
              <w:jc w:val="center"/>
            </w:pPr>
            <w:r>
              <w:t>4</w:t>
            </w:r>
          </w:p>
        </w:tc>
        <w:tc>
          <w:tcPr>
            <w:tcW w:w="2340" w:type="dxa"/>
            <w:vAlign w:val="center"/>
          </w:tcPr>
          <w:p w14:paraId="2C811AE0" w14:textId="77777777" w:rsidR="000B693B" w:rsidRDefault="000B693B" w:rsidP="001830AF">
            <w:pPr>
              <w:jc w:val="center"/>
            </w:pPr>
            <w:r>
              <w:t>80A-6008</w:t>
            </w:r>
          </w:p>
        </w:tc>
        <w:tc>
          <w:tcPr>
            <w:tcW w:w="2693" w:type="dxa"/>
            <w:vAlign w:val="center"/>
          </w:tcPr>
          <w:p w14:paraId="6FF0DB1D" w14:textId="77777777" w:rsidR="000B693B" w:rsidRDefault="000B693B" w:rsidP="001830AF">
            <w:pPr>
              <w:jc w:val="center"/>
            </w:pPr>
            <w:r>
              <w:t>79.18.75.41</w:t>
            </w:r>
          </w:p>
        </w:tc>
        <w:tc>
          <w:tcPr>
            <w:tcW w:w="1843" w:type="dxa"/>
          </w:tcPr>
          <w:p w14:paraId="0612DC47" w14:textId="77777777" w:rsidR="000B693B" w:rsidRDefault="000B693B" w:rsidP="001830AF">
            <w:pPr>
              <w:jc w:val="center"/>
            </w:pPr>
            <w:r>
              <w:t>45</w:t>
            </w:r>
            <w:r w:rsidR="00FC06C2">
              <w:t>.</w:t>
            </w:r>
            <w:r>
              <w:t>000</w:t>
            </w:r>
          </w:p>
        </w:tc>
        <w:tc>
          <w:tcPr>
            <w:tcW w:w="1701" w:type="dxa"/>
          </w:tcPr>
          <w:p w14:paraId="1C994345" w14:textId="77777777" w:rsidR="000B693B" w:rsidRDefault="000B693B" w:rsidP="001830AF">
            <w:pPr>
              <w:jc w:val="center"/>
            </w:pPr>
            <w:r>
              <w:t>10</w:t>
            </w:r>
          </w:p>
        </w:tc>
      </w:tr>
    </w:tbl>
    <w:p w14:paraId="7A4F4F0C" w14:textId="77777777" w:rsidR="000B693B" w:rsidRDefault="00826133" w:rsidP="000B693B">
      <w:pPr>
        <w:pStyle w:val="Heading3"/>
      </w:pPr>
      <w:bookmarkStart w:id="103" w:name="_Toc535106928"/>
      <w:r>
        <w:lastRenderedPageBreak/>
        <w:t xml:space="preserve">Thực nghiệm trên </w:t>
      </w:r>
      <w:r w:rsidR="00D96484">
        <w:t>một số trường hợp ngoại lệ</w:t>
      </w:r>
      <w:bookmarkEnd w:id="103"/>
    </w:p>
    <w:p w14:paraId="4F9873F2" w14:textId="77777777" w:rsidR="000B693B" w:rsidRDefault="000B693B" w:rsidP="000B693B">
      <w:pPr>
        <w:pStyle w:val="Heading4"/>
        <w:rPr>
          <w:rFonts w:ascii="Times New Roman" w:hAnsi="Times New Roman" w:cs="Times New Roman"/>
          <w:sz w:val="26"/>
          <w:szCs w:val="26"/>
        </w:rPr>
      </w:pPr>
      <w:r>
        <w:rPr>
          <w:rFonts w:ascii="Times New Roman" w:hAnsi="Times New Roman" w:cs="Times New Roman"/>
          <w:sz w:val="26"/>
          <w:szCs w:val="26"/>
        </w:rPr>
        <w:t>Trường hợp biển số bị mờ</w:t>
      </w:r>
    </w:p>
    <w:p w14:paraId="26A4FD08" w14:textId="77777777" w:rsidR="000B693B" w:rsidRPr="000B693B" w:rsidRDefault="000B693B" w:rsidP="001E247B">
      <w:pPr>
        <w:jc w:val="center"/>
      </w:pPr>
      <w:r>
        <w:rPr>
          <w:noProof/>
          <w:lang w:val="vi-VN" w:eastAsia="vi-VN"/>
        </w:rPr>
        <w:drawing>
          <wp:inline distT="0" distB="0" distL="0" distR="0" wp14:anchorId="4A747D58" wp14:editId="71F9817E">
            <wp:extent cx="3892550" cy="29925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jpg"/>
                    <pic:cNvPicPr/>
                  </pic:nvPicPr>
                  <pic:blipFill>
                    <a:blip r:embed="rId36">
                      <a:extLst>
                        <a:ext uri="{28A0092B-C50C-407E-A947-70E740481C1C}">
                          <a14:useLocalDpi xmlns:a14="http://schemas.microsoft.com/office/drawing/2010/main" val="0"/>
                        </a:ext>
                      </a:extLst>
                    </a:blip>
                    <a:stretch>
                      <a:fillRect/>
                    </a:stretch>
                  </pic:blipFill>
                  <pic:spPr>
                    <a:xfrm>
                      <a:off x="0" y="0"/>
                      <a:ext cx="3902540" cy="3000262"/>
                    </a:xfrm>
                    <a:prstGeom prst="rect">
                      <a:avLst/>
                    </a:prstGeom>
                  </pic:spPr>
                </pic:pic>
              </a:graphicData>
            </a:graphic>
          </wp:inline>
        </w:drawing>
      </w:r>
    </w:p>
    <w:p w14:paraId="228BE7E3" w14:textId="77777777" w:rsidR="0092507D" w:rsidRDefault="00CF7DD9" w:rsidP="00CF6E20">
      <w:pPr>
        <w:pStyle w:val="ThesisFigure"/>
      </w:pPr>
      <w:bookmarkStart w:id="104" w:name="_Toc535106484"/>
      <w:r>
        <w:t>Hình 5-11</w:t>
      </w:r>
      <w:r w:rsidR="00CF6E20">
        <w:t xml:space="preserve">: </w:t>
      </w:r>
      <w:r>
        <w:t>Biển số xe được làm mờ</w:t>
      </w:r>
      <w:bookmarkEnd w:id="104"/>
    </w:p>
    <w:p w14:paraId="6C4BA9FB" w14:textId="77777777" w:rsidR="0092507D" w:rsidRPr="00AB709B" w:rsidRDefault="000B693B" w:rsidP="008F5A9B">
      <w:pPr>
        <w:pStyle w:val="ListParagraph"/>
        <w:ind w:left="0" w:firstLine="284"/>
      </w:pPr>
      <w:r w:rsidRPr="00AB709B">
        <w:t xml:space="preserve">Hình 5-11 cho thấy biển số </w:t>
      </w:r>
      <w:r w:rsidRPr="00FC06C2">
        <w:rPr>
          <w:i/>
        </w:rPr>
        <w:t>63H-1508</w:t>
      </w:r>
      <w:r w:rsidRPr="00AB709B">
        <w:t xml:space="preserve"> bị mờ 4 số: </w:t>
      </w:r>
      <w:r w:rsidRPr="00FC06C2">
        <w:rPr>
          <w:i/>
        </w:rPr>
        <w:t>1508</w:t>
      </w:r>
      <w:r w:rsidR="004F0635">
        <w:t>. T</w:t>
      </w:r>
      <w:r w:rsidRPr="00AB709B">
        <w:t xml:space="preserve">iến hành thực nghiệm </w:t>
      </w:r>
      <w:r w:rsidRPr="008F5A9B">
        <w:rPr>
          <w:color w:val="212121"/>
          <w:szCs w:val="26"/>
          <w:lang w:val="vi-VN"/>
        </w:rPr>
        <w:t>trường</w:t>
      </w:r>
      <w:r w:rsidRPr="00AB709B">
        <w:t xml:space="preserve"> hợp biển số mờ để kiểm tra hệ thống nhận dạng biển số xe ngõ vào và ngõ ra. Xe sẽ có mã </w:t>
      </w:r>
      <w:r w:rsidRPr="00753582">
        <w:rPr>
          <w:i/>
        </w:rPr>
        <w:t>UID là</w:t>
      </w:r>
      <w:r w:rsidRPr="00AB709B">
        <w:t xml:space="preserve"> </w:t>
      </w:r>
      <w:r w:rsidRPr="00FC06C2">
        <w:rPr>
          <w:i/>
        </w:rPr>
        <w:t>63.212.140.41</w:t>
      </w:r>
      <w:r w:rsidRPr="00AB709B">
        <w:t>.</w:t>
      </w:r>
    </w:p>
    <w:p w14:paraId="2DC4FD11" w14:textId="77777777" w:rsidR="000B693B" w:rsidRDefault="000B693B" w:rsidP="000B693B">
      <w:pPr>
        <w:ind w:firstLine="357"/>
        <w:jc w:val="center"/>
      </w:pPr>
      <w:r>
        <w:rPr>
          <w:noProof/>
          <w:szCs w:val="26"/>
          <w:lang w:val="vi-VN" w:eastAsia="vi-VN"/>
        </w:rPr>
        <w:drawing>
          <wp:inline distT="0" distB="0" distL="0" distR="0" wp14:anchorId="0BE9A787" wp14:editId="1DCC9720">
            <wp:extent cx="4029075" cy="25908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1.jpg"/>
                    <pic:cNvPicPr/>
                  </pic:nvPicPr>
                  <pic:blipFill>
                    <a:blip r:embed="rId37">
                      <a:extLst>
                        <a:ext uri="{28A0092B-C50C-407E-A947-70E740481C1C}">
                          <a14:useLocalDpi xmlns:a14="http://schemas.microsoft.com/office/drawing/2010/main" val="0"/>
                        </a:ext>
                      </a:extLst>
                    </a:blip>
                    <a:stretch>
                      <a:fillRect/>
                    </a:stretch>
                  </pic:blipFill>
                  <pic:spPr>
                    <a:xfrm>
                      <a:off x="0" y="0"/>
                      <a:ext cx="4030545" cy="2591745"/>
                    </a:xfrm>
                    <a:prstGeom prst="rect">
                      <a:avLst/>
                    </a:prstGeom>
                  </pic:spPr>
                </pic:pic>
              </a:graphicData>
            </a:graphic>
          </wp:inline>
        </w:drawing>
      </w:r>
    </w:p>
    <w:p w14:paraId="792D4AD1" w14:textId="77777777" w:rsidR="000B693B" w:rsidRDefault="00CF7DD9" w:rsidP="00CF7DD9">
      <w:pPr>
        <w:pStyle w:val="ThesisFigure"/>
      </w:pPr>
      <w:bookmarkStart w:id="105" w:name="_Toc535106485"/>
      <w:r>
        <w:t>Hình 5-12: Hệ thống ngõ vào xử lý biển số mờ</w:t>
      </w:r>
      <w:bookmarkEnd w:id="105"/>
    </w:p>
    <w:p w14:paraId="599C255E" w14:textId="77777777" w:rsidR="000B693B" w:rsidRPr="00AB709B" w:rsidRDefault="000B693B" w:rsidP="008F5A9B">
      <w:pPr>
        <w:pStyle w:val="ListParagraph"/>
        <w:ind w:left="0" w:firstLine="284"/>
      </w:pPr>
      <w:r w:rsidRPr="00AB709B">
        <w:lastRenderedPageBreak/>
        <w:t xml:space="preserve">Hình 5-12 cho thấy hệ thống ngõ vào vẫn nhận dạng được biển số xe: </w:t>
      </w:r>
      <w:r w:rsidRPr="006C5FC4">
        <w:rPr>
          <w:i/>
        </w:rPr>
        <w:t>63H1508</w:t>
      </w:r>
      <w:r w:rsidRPr="00AB709B">
        <w:t xml:space="preserve"> với </w:t>
      </w:r>
      <w:r w:rsidRPr="00753582">
        <w:rPr>
          <w:i/>
        </w:rPr>
        <w:t>Available = 9</w:t>
      </w:r>
      <w:r w:rsidR="00753582">
        <w:t xml:space="preserve"> đồng nghĩa</w:t>
      </w:r>
      <w:r w:rsidRPr="00AB709B">
        <w:t xml:space="preserve"> còn 9 slot trống và </w:t>
      </w:r>
      <w:r w:rsidRPr="00753582">
        <w:rPr>
          <w:i/>
        </w:rPr>
        <w:t>Balance: 35000.</w:t>
      </w:r>
    </w:p>
    <w:p w14:paraId="56526149" w14:textId="77777777" w:rsidR="000B693B" w:rsidRPr="00AB709B" w:rsidRDefault="0062335F" w:rsidP="008F5A9B">
      <w:pPr>
        <w:pStyle w:val="ListParagraph"/>
        <w:ind w:left="0" w:firstLine="284"/>
      </w:pPr>
      <w:r>
        <w:t>Tiếp tục tiến hành kiể</w:t>
      </w:r>
      <w:r w:rsidR="000B693B" w:rsidRPr="00AB709B">
        <w:t xml:space="preserve">m tra nhận dạng hệ thống ngõ ra. Hình 5-13 cho thấy hệ thống ngõ </w:t>
      </w:r>
      <w:r w:rsidR="00CF7DD9" w:rsidRPr="00AB709B">
        <w:t>ra</w:t>
      </w:r>
      <w:r w:rsidR="000B693B" w:rsidRPr="00AB709B">
        <w:t xml:space="preserve"> </w:t>
      </w:r>
      <w:r w:rsidR="000B693B" w:rsidRPr="008F5A9B">
        <w:rPr>
          <w:color w:val="212121"/>
          <w:szCs w:val="26"/>
          <w:lang w:val="vi-VN"/>
        </w:rPr>
        <w:t>nhận</w:t>
      </w:r>
      <w:r w:rsidR="000B693B" w:rsidRPr="00AB709B">
        <w:t xml:space="preserve"> dạng chính xác biển số </w:t>
      </w:r>
      <w:r w:rsidR="000B693B" w:rsidRPr="006C5FC4">
        <w:rPr>
          <w:i/>
        </w:rPr>
        <w:t>63H1508</w:t>
      </w:r>
      <w:r w:rsidR="000B693B" w:rsidRPr="00AB709B">
        <w:t xml:space="preserve"> với </w:t>
      </w:r>
      <w:r w:rsidR="000B693B" w:rsidRPr="00753582">
        <w:rPr>
          <w:i/>
        </w:rPr>
        <w:t>UID: 63.212.140.41</w:t>
      </w:r>
      <w:r w:rsidR="000B693B" w:rsidRPr="00AB709B">
        <w:t xml:space="preserve"> và giá trị </w:t>
      </w:r>
      <w:r w:rsidR="000B693B" w:rsidRPr="00753582">
        <w:rPr>
          <w:i/>
        </w:rPr>
        <w:t>Money: 30</w:t>
      </w:r>
      <w:r w:rsidR="006C5FC4" w:rsidRPr="00753582">
        <w:rPr>
          <w:i/>
        </w:rPr>
        <w:t>.</w:t>
      </w:r>
      <w:r w:rsidR="000B693B" w:rsidRPr="00753582">
        <w:rPr>
          <w:i/>
        </w:rPr>
        <w:t>000</w:t>
      </w:r>
      <w:r w:rsidR="00CF7DD9" w:rsidRPr="00AB709B">
        <w:t xml:space="preserve"> sau khi được trừ phí.</w:t>
      </w:r>
    </w:p>
    <w:p w14:paraId="316B1B11" w14:textId="77777777" w:rsidR="000B693B" w:rsidRDefault="000B693B" w:rsidP="000B693B">
      <w:pPr>
        <w:ind w:firstLine="357"/>
        <w:jc w:val="center"/>
      </w:pPr>
      <w:r>
        <w:rPr>
          <w:noProof/>
          <w:szCs w:val="26"/>
          <w:lang w:val="vi-VN" w:eastAsia="vi-VN"/>
        </w:rPr>
        <w:drawing>
          <wp:inline distT="0" distB="0" distL="0" distR="0" wp14:anchorId="4CCE5920" wp14:editId="233E0ACD">
            <wp:extent cx="3886200" cy="27584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ora.jpg"/>
                    <pic:cNvPicPr/>
                  </pic:nvPicPr>
                  <pic:blipFill>
                    <a:blip r:embed="rId38">
                      <a:extLst>
                        <a:ext uri="{28A0092B-C50C-407E-A947-70E740481C1C}">
                          <a14:useLocalDpi xmlns:a14="http://schemas.microsoft.com/office/drawing/2010/main" val="0"/>
                        </a:ext>
                      </a:extLst>
                    </a:blip>
                    <a:stretch>
                      <a:fillRect/>
                    </a:stretch>
                  </pic:blipFill>
                  <pic:spPr>
                    <a:xfrm>
                      <a:off x="0" y="0"/>
                      <a:ext cx="3897106" cy="2766181"/>
                    </a:xfrm>
                    <a:prstGeom prst="rect">
                      <a:avLst/>
                    </a:prstGeom>
                  </pic:spPr>
                </pic:pic>
              </a:graphicData>
            </a:graphic>
          </wp:inline>
        </w:drawing>
      </w:r>
    </w:p>
    <w:p w14:paraId="74FA2414" w14:textId="77777777" w:rsidR="00CF7DD9" w:rsidRDefault="00CF7DD9" w:rsidP="00CF7DD9">
      <w:pPr>
        <w:pStyle w:val="ThesisFigure"/>
      </w:pPr>
      <w:bookmarkStart w:id="106" w:name="_Toc535106486"/>
      <w:r>
        <w:t>Hình 5-13: Hệ thống ngõ ra xử lý biển số mờ</w:t>
      </w:r>
      <w:bookmarkEnd w:id="106"/>
    </w:p>
    <w:p w14:paraId="3B47095A" w14:textId="77777777" w:rsidR="000B693B" w:rsidRDefault="000B693B" w:rsidP="000B693B">
      <w:pPr>
        <w:pStyle w:val="Heading4"/>
        <w:rPr>
          <w:rFonts w:ascii="Times New Roman" w:hAnsi="Times New Roman" w:cs="Times New Roman"/>
          <w:sz w:val="26"/>
          <w:szCs w:val="26"/>
        </w:rPr>
      </w:pPr>
      <w:r w:rsidRPr="0018258C">
        <w:rPr>
          <w:rFonts w:ascii="Times New Roman" w:hAnsi="Times New Roman" w:cs="Times New Roman"/>
          <w:sz w:val="26"/>
          <w:szCs w:val="26"/>
        </w:rPr>
        <w:t>T</w:t>
      </w:r>
      <w:r>
        <w:rPr>
          <w:rFonts w:ascii="Times New Roman" w:hAnsi="Times New Roman" w:cs="Times New Roman"/>
          <w:sz w:val="26"/>
          <w:szCs w:val="26"/>
        </w:rPr>
        <w:t>rường hợp biển số xe bị nhiễu chấm</w:t>
      </w:r>
    </w:p>
    <w:p w14:paraId="2F3EA5BA" w14:textId="77777777" w:rsidR="000B693B" w:rsidRDefault="000B693B" w:rsidP="001E247B">
      <w:pPr>
        <w:jc w:val="center"/>
      </w:pPr>
      <w:r>
        <w:rPr>
          <w:noProof/>
          <w:lang w:val="vi-VN" w:eastAsia="vi-VN"/>
        </w:rPr>
        <w:drawing>
          <wp:inline distT="0" distB="0" distL="0" distR="0" wp14:anchorId="1E311CB6" wp14:editId="5D273B78">
            <wp:extent cx="5596255" cy="2677795"/>
            <wp:effectExtent l="0" t="0" r="444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hieu.jpg"/>
                    <pic:cNvPicPr/>
                  </pic:nvPicPr>
                  <pic:blipFill>
                    <a:blip r:embed="rId39">
                      <a:extLst>
                        <a:ext uri="{28A0092B-C50C-407E-A947-70E740481C1C}">
                          <a14:useLocalDpi xmlns:a14="http://schemas.microsoft.com/office/drawing/2010/main" val="0"/>
                        </a:ext>
                      </a:extLst>
                    </a:blip>
                    <a:stretch>
                      <a:fillRect/>
                    </a:stretch>
                  </pic:blipFill>
                  <pic:spPr>
                    <a:xfrm>
                      <a:off x="0" y="0"/>
                      <a:ext cx="5649237" cy="2703147"/>
                    </a:xfrm>
                    <a:prstGeom prst="rect">
                      <a:avLst/>
                    </a:prstGeom>
                  </pic:spPr>
                </pic:pic>
              </a:graphicData>
            </a:graphic>
          </wp:inline>
        </w:drawing>
      </w:r>
    </w:p>
    <w:p w14:paraId="116896DB" w14:textId="77777777" w:rsidR="000B693B" w:rsidRPr="00CF7DD9" w:rsidRDefault="00CF7DD9" w:rsidP="00CF7DD9">
      <w:pPr>
        <w:pStyle w:val="ThesisFigure"/>
      </w:pPr>
      <w:bookmarkStart w:id="107" w:name="_Toc535106487"/>
      <w:r>
        <w:t>Hình 5-14: Biển số xe bị nhiễu chấm</w:t>
      </w:r>
      <w:bookmarkEnd w:id="107"/>
    </w:p>
    <w:p w14:paraId="74701191" w14:textId="77777777" w:rsidR="0092507D" w:rsidRPr="00AB709B" w:rsidRDefault="00691AA5" w:rsidP="008F5A9B">
      <w:pPr>
        <w:pStyle w:val="ListParagraph"/>
        <w:ind w:left="0" w:firstLine="284"/>
      </w:pPr>
      <w:r>
        <w:lastRenderedPageBreak/>
        <w:t xml:space="preserve">Hình 5-14 cho thấy biển số </w:t>
      </w:r>
      <w:r w:rsidRPr="00691AA5">
        <w:rPr>
          <w:i/>
        </w:rPr>
        <w:t>71U</w:t>
      </w:r>
      <w:r w:rsidR="005956CB">
        <w:rPr>
          <w:i/>
        </w:rPr>
        <w:t>-</w:t>
      </w:r>
      <w:r w:rsidR="000B693B" w:rsidRPr="00691AA5">
        <w:rPr>
          <w:i/>
        </w:rPr>
        <w:t>1778</w:t>
      </w:r>
      <w:r w:rsidR="000B693B" w:rsidRPr="00AB709B">
        <w:t xml:space="preserve"> bị </w:t>
      </w:r>
      <w:r w:rsidR="00F1750D">
        <w:t>nhiễu chấm toàn bộ biển số. T</w:t>
      </w:r>
      <w:r w:rsidR="000B693B" w:rsidRPr="00AB709B">
        <w:t xml:space="preserve">iến hành thực </w:t>
      </w:r>
      <w:r w:rsidR="000B693B" w:rsidRPr="008F5A9B">
        <w:rPr>
          <w:color w:val="212121"/>
          <w:szCs w:val="26"/>
          <w:lang w:val="vi-VN"/>
        </w:rPr>
        <w:t>nghiệm</w:t>
      </w:r>
      <w:r w:rsidR="000B693B" w:rsidRPr="00AB709B">
        <w:t xml:space="preserve"> trường hợp biển số nhiễu chấm để kiểm tra hệ thống nhận dạng biển số xe ngõ vào và ngõ ra. Xe sẽ có mã </w:t>
      </w:r>
      <w:r w:rsidR="000B693B" w:rsidRPr="00753582">
        <w:rPr>
          <w:i/>
        </w:rPr>
        <w:t>UID là 63.247</w:t>
      </w:r>
      <w:r w:rsidR="000B693B" w:rsidRPr="005956CB">
        <w:rPr>
          <w:i/>
        </w:rPr>
        <w:t>.166.41</w:t>
      </w:r>
      <w:r w:rsidR="000B693B" w:rsidRPr="00AB709B">
        <w:t>.</w:t>
      </w:r>
    </w:p>
    <w:p w14:paraId="0A5EE8DB" w14:textId="77777777" w:rsidR="000B693B" w:rsidRDefault="000B693B" w:rsidP="000B693B">
      <w:pPr>
        <w:ind w:firstLine="357"/>
        <w:jc w:val="center"/>
      </w:pPr>
      <w:r>
        <w:rPr>
          <w:noProof/>
          <w:szCs w:val="26"/>
          <w:lang w:val="vi-VN" w:eastAsia="vi-VN"/>
        </w:rPr>
        <w:drawing>
          <wp:inline distT="0" distB="0" distL="0" distR="0" wp14:anchorId="45216421" wp14:editId="2D0B114B">
            <wp:extent cx="3943886" cy="3102428"/>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hieu1.jpg"/>
                    <pic:cNvPicPr/>
                  </pic:nvPicPr>
                  <pic:blipFill>
                    <a:blip r:embed="rId40">
                      <a:extLst>
                        <a:ext uri="{28A0092B-C50C-407E-A947-70E740481C1C}">
                          <a14:useLocalDpi xmlns:a14="http://schemas.microsoft.com/office/drawing/2010/main" val="0"/>
                        </a:ext>
                      </a:extLst>
                    </a:blip>
                    <a:stretch>
                      <a:fillRect/>
                    </a:stretch>
                  </pic:blipFill>
                  <pic:spPr>
                    <a:xfrm>
                      <a:off x="0" y="0"/>
                      <a:ext cx="3957357" cy="3113025"/>
                    </a:xfrm>
                    <a:prstGeom prst="rect">
                      <a:avLst/>
                    </a:prstGeom>
                  </pic:spPr>
                </pic:pic>
              </a:graphicData>
            </a:graphic>
          </wp:inline>
        </w:drawing>
      </w:r>
    </w:p>
    <w:p w14:paraId="7617D2BA" w14:textId="77777777" w:rsidR="0092507D" w:rsidRDefault="00CF7DD9" w:rsidP="00CF7DD9">
      <w:pPr>
        <w:pStyle w:val="ThesisFigure"/>
      </w:pPr>
      <w:bookmarkStart w:id="108" w:name="_Toc535106488"/>
      <w:r>
        <w:t>Hình 5-15: Hệ thống ngõ vào xử lý biển số bị nhiễu chấm</w:t>
      </w:r>
      <w:bookmarkEnd w:id="108"/>
    </w:p>
    <w:p w14:paraId="0AFC1A1E" w14:textId="77777777" w:rsidR="0092507D" w:rsidRDefault="000B693B" w:rsidP="008F5A9B">
      <w:pPr>
        <w:pStyle w:val="ListParagraph"/>
        <w:ind w:left="0" w:firstLine="284"/>
      </w:pPr>
      <w:r w:rsidRPr="00AB709B">
        <w:t xml:space="preserve">Hình 5-15 cho thấy cho thấy hệ thống ngõ vào nhận dạng được biển số </w:t>
      </w:r>
      <w:r w:rsidRPr="000B61E5">
        <w:rPr>
          <w:i/>
        </w:rPr>
        <w:t>71U1778</w:t>
      </w:r>
      <w:r w:rsidR="00AD6F55" w:rsidRPr="00AB709B">
        <w:t xml:space="preserve"> </w:t>
      </w:r>
      <w:r w:rsidR="00753582">
        <w:t xml:space="preserve">với </w:t>
      </w:r>
      <w:r w:rsidR="00753582" w:rsidRPr="00753582">
        <w:rPr>
          <w:i/>
        </w:rPr>
        <w:t>Available = 9</w:t>
      </w:r>
      <w:r w:rsidR="00753582">
        <w:t xml:space="preserve"> đồng nghĩa</w:t>
      </w:r>
      <w:r w:rsidRPr="00AB709B">
        <w:t xml:space="preserve"> còn 9 slot trống và </w:t>
      </w:r>
      <w:r w:rsidRPr="00753582">
        <w:rPr>
          <w:i/>
        </w:rPr>
        <w:t>Balance: 50</w:t>
      </w:r>
      <w:r w:rsidR="000B61E5" w:rsidRPr="00753582">
        <w:rPr>
          <w:i/>
        </w:rPr>
        <w:t>.</w:t>
      </w:r>
      <w:r w:rsidRPr="00753582">
        <w:rPr>
          <w:i/>
        </w:rPr>
        <w:t>000.</w:t>
      </w:r>
      <w:r w:rsidR="0092507D">
        <w:tab/>
      </w:r>
    </w:p>
    <w:p w14:paraId="04829DC9" w14:textId="77777777" w:rsidR="0092507D" w:rsidRDefault="000B693B" w:rsidP="000B693B">
      <w:pPr>
        <w:jc w:val="center"/>
      </w:pPr>
      <w:r>
        <w:rPr>
          <w:noProof/>
          <w:lang w:val="vi-VN" w:eastAsia="vi-VN"/>
        </w:rPr>
        <w:drawing>
          <wp:inline distT="0" distB="0" distL="0" distR="0" wp14:anchorId="1CA332C7" wp14:editId="3BDFCF8A">
            <wp:extent cx="3668486" cy="2569154"/>
            <wp:effectExtent l="0" t="0" r="825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hieu2.jpg"/>
                    <pic:cNvPicPr/>
                  </pic:nvPicPr>
                  <pic:blipFill>
                    <a:blip r:embed="rId41">
                      <a:extLst>
                        <a:ext uri="{28A0092B-C50C-407E-A947-70E740481C1C}">
                          <a14:useLocalDpi xmlns:a14="http://schemas.microsoft.com/office/drawing/2010/main" val="0"/>
                        </a:ext>
                      </a:extLst>
                    </a:blip>
                    <a:stretch>
                      <a:fillRect/>
                    </a:stretch>
                  </pic:blipFill>
                  <pic:spPr>
                    <a:xfrm>
                      <a:off x="0" y="0"/>
                      <a:ext cx="3685540" cy="2581098"/>
                    </a:xfrm>
                    <a:prstGeom prst="rect">
                      <a:avLst/>
                    </a:prstGeom>
                  </pic:spPr>
                </pic:pic>
              </a:graphicData>
            </a:graphic>
          </wp:inline>
        </w:drawing>
      </w:r>
    </w:p>
    <w:p w14:paraId="21EBD3EE" w14:textId="77777777" w:rsidR="0092507D" w:rsidRDefault="00B309E8" w:rsidP="00CF7DD9">
      <w:pPr>
        <w:pStyle w:val="ThesisFigure"/>
      </w:pPr>
      <w:bookmarkStart w:id="109" w:name="_Toc535106489"/>
      <w:r>
        <w:t>Hình 5-16</w:t>
      </w:r>
      <w:r w:rsidR="00CF7DD9">
        <w:t>: Hệ thống ngõ ra xử lý biển số bị nhiễu chấm</w:t>
      </w:r>
      <w:bookmarkEnd w:id="109"/>
    </w:p>
    <w:p w14:paraId="6F2E15DE" w14:textId="77777777" w:rsidR="000B693B" w:rsidRPr="00AB709B" w:rsidRDefault="000B693B" w:rsidP="008F5A9B">
      <w:pPr>
        <w:pStyle w:val="ListParagraph"/>
        <w:ind w:left="0" w:firstLine="284"/>
      </w:pPr>
      <w:r w:rsidRPr="00AB709B">
        <w:lastRenderedPageBreak/>
        <w:t>T</w:t>
      </w:r>
      <w:r w:rsidR="00CF7DD9" w:rsidRPr="00AB709B">
        <w:t>iếp tục tiến hành kiể</w:t>
      </w:r>
      <w:r w:rsidRPr="00AB709B">
        <w:t>m tra nhận</w:t>
      </w:r>
      <w:r w:rsidR="00CF7DD9" w:rsidRPr="00AB709B">
        <w:t xml:space="preserve"> dạng hệ thống ngõ ra. Hình 5-16 cho thấy hệ thống ngõ ra</w:t>
      </w:r>
      <w:r w:rsidRPr="00AB709B">
        <w:t xml:space="preserve"> nhận dạng chính xác biển số </w:t>
      </w:r>
      <w:r w:rsidRPr="00AF3507">
        <w:rPr>
          <w:i/>
        </w:rPr>
        <w:t>71U1778</w:t>
      </w:r>
      <w:r w:rsidRPr="00AB709B">
        <w:t xml:space="preserve"> với UID: </w:t>
      </w:r>
      <w:r w:rsidRPr="00AF3507">
        <w:rPr>
          <w:i/>
        </w:rPr>
        <w:t>63.247.166.41</w:t>
      </w:r>
      <w:r w:rsidRPr="00AB709B">
        <w:t xml:space="preserve"> và giá trị Money: 45</w:t>
      </w:r>
      <w:r w:rsidR="00AF3507">
        <w:t>.</w:t>
      </w:r>
      <w:r w:rsidRPr="00AB709B">
        <w:t>000</w:t>
      </w:r>
      <w:r w:rsidR="00CF7DD9" w:rsidRPr="00AB709B">
        <w:t xml:space="preserve"> đã được trừ phí.</w:t>
      </w:r>
    </w:p>
    <w:p w14:paraId="5609DFA1" w14:textId="77777777" w:rsidR="0092507D" w:rsidRDefault="000B693B" w:rsidP="000B693B">
      <w:pPr>
        <w:pStyle w:val="Heading4"/>
        <w:rPr>
          <w:rFonts w:ascii="Times New Roman" w:hAnsi="Times New Roman" w:cs="Times New Roman"/>
          <w:sz w:val="26"/>
          <w:szCs w:val="26"/>
        </w:rPr>
      </w:pPr>
      <w:r>
        <w:rPr>
          <w:rFonts w:ascii="Times New Roman" w:hAnsi="Times New Roman" w:cs="Times New Roman"/>
          <w:sz w:val="26"/>
          <w:szCs w:val="26"/>
        </w:rPr>
        <w:t>Trường hợp ngõ ra có biển số được nhận dạng sai</w:t>
      </w:r>
    </w:p>
    <w:p w14:paraId="53D5189A" w14:textId="77777777" w:rsidR="000B693B" w:rsidRDefault="000B693B" w:rsidP="001E247B">
      <w:pPr>
        <w:jc w:val="center"/>
      </w:pPr>
      <w:r>
        <w:rPr>
          <w:noProof/>
          <w:lang w:val="vi-VN" w:eastAsia="vi-VN"/>
        </w:rPr>
        <w:drawing>
          <wp:inline distT="0" distB="0" distL="0" distR="0" wp14:anchorId="1429B368" wp14:editId="1ED46131">
            <wp:extent cx="3983354" cy="2990526"/>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20180621170651.jpg"/>
                    <pic:cNvPicPr/>
                  </pic:nvPicPr>
                  <pic:blipFill rotWithShape="1">
                    <a:blip r:embed="rId42" cstate="print">
                      <a:extLst>
                        <a:ext uri="{28A0092B-C50C-407E-A947-70E740481C1C}">
                          <a14:useLocalDpi xmlns:a14="http://schemas.microsoft.com/office/drawing/2010/main" val="0"/>
                        </a:ext>
                      </a:extLst>
                    </a:blip>
                    <a:srcRect b="43692"/>
                    <a:stretch/>
                  </pic:blipFill>
                  <pic:spPr bwMode="auto">
                    <a:xfrm>
                      <a:off x="0" y="0"/>
                      <a:ext cx="3984839" cy="2991641"/>
                    </a:xfrm>
                    <a:prstGeom prst="rect">
                      <a:avLst/>
                    </a:prstGeom>
                    <a:ln>
                      <a:noFill/>
                    </a:ln>
                    <a:extLst>
                      <a:ext uri="{53640926-AAD7-44D8-BBD7-CCE9431645EC}">
                        <a14:shadowObscured xmlns:a14="http://schemas.microsoft.com/office/drawing/2010/main"/>
                      </a:ext>
                    </a:extLst>
                  </pic:spPr>
                </pic:pic>
              </a:graphicData>
            </a:graphic>
          </wp:inline>
        </w:drawing>
      </w:r>
    </w:p>
    <w:p w14:paraId="311DA21D" w14:textId="77777777" w:rsidR="000B693B" w:rsidRPr="00CF7DD9" w:rsidRDefault="00B309E8" w:rsidP="00CF7DD9">
      <w:pPr>
        <w:pStyle w:val="ThesisFigure"/>
      </w:pPr>
      <w:bookmarkStart w:id="110" w:name="_Toc535106490"/>
      <w:r>
        <w:t>Hình 5-17</w:t>
      </w:r>
      <w:r w:rsidR="00CF7DD9">
        <w:t>: Xe mô phỏng có biển số 72K-3720 với UID 63.247.166.41</w:t>
      </w:r>
      <w:bookmarkEnd w:id="110"/>
    </w:p>
    <w:p w14:paraId="58E10807" w14:textId="77777777" w:rsidR="000B693B" w:rsidRPr="00AB709B" w:rsidRDefault="00B309E8" w:rsidP="008F5A9B">
      <w:pPr>
        <w:pStyle w:val="ListParagraph"/>
        <w:ind w:left="0" w:firstLine="284"/>
      </w:pPr>
      <w:r>
        <w:t>Hình 5-17</w:t>
      </w:r>
      <w:r w:rsidR="000F3BF6">
        <w:t xml:space="preserve"> </w:t>
      </w:r>
      <w:r w:rsidR="000B693B" w:rsidRPr="00AB709B">
        <w:t xml:space="preserve">xét trường hợp biển số </w:t>
      </w:r>
      <w:r w:rsidR="000B693B" w:rsidRPr="00D9626F">
        <w:rPr>
          <w:i/>
        </w:rPr>
        <w:t>72-K3720</w:t>
      </w:r>
      <w:r w:rsidR="000B693B" w:rsidRPr="00AB709B">
        <w:t xml:space="preserve"> với UID: </w:t>
      </w:r>
      <w:r w:rsidR="000B693B" w:rsidRPr="00D9626F">
        <w:rPr>
          <w:i/>
        </w:rPr>
        <w:t>63.247.166.41</w:t>
      </w:r>
      <w:r w:rsidR="000B693B" w:rsidRPr="00AB709B">
        <w:t>.</w:t>
      </w:r>
    </w:p>
    <w:p w14:paraId="4BFDD80C" w14:textId="77777777" w:rsidR="000B693B" w:rsidRDefault="000B693B" w:rsidP="001E247B">
      <w:pPr>
        <w:jc w:val="center"/>
      </w:pPr>
      <w:r>
        <w:rPr>
          <w:noProof/>
          <w:lang w:val="vi-VN" w:eastAsia="vi-VN"/>
        </w:rPr>
        <w:drawing>
          <wp:inline distT="0" distB="0" distL="0" distR="0" wp14:anchorId="54A1686B" wp14:editId="4F2FC5FC">
            <wp:extent cx="4190657" cy="2623457"/>
            <wp:effectExtent l="0" t="0" r="635"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20180621172331.jpg"/>
                    <pic:cNvPicPr/>
                  </pic:nvPicPr>
                  <pic:blipFill rotWithShape="1">
                    <a:blip r:embed="rId43" cstate="print">
                      <a:extLst>
                        <a:ext uri="{28A0092B-C50C-407E-A947-70E740481C1C}">
                          <a14:useLocalDpi xmlns:a14="http://schemas.microsoft.com/office/drawing/2010/main" val="0"/>
                        </a:ext>
                      </a:extLst>
                    </a:blip>
                    <a:srcRect b="48835"/>
                    <a:stretch/>
                  </pic:blipFill>
                  <pic:spPr bwMode="auto">
                    <a:xfrm>
                      <a:off x="0" y="0"/>
                      <a:ext cx="4193828" cy="2625442"/>
                    </a:xfrm>
                    <a:prstGeom prst="rect">
                      <a:avLst/>
                    </a:prstGeom>
                    <a:ln>
                      <a:noFill/>
                    </a:ln>
                    <a:extLst>
                      <a:ext uri="{53640926-AAD7-44D8-BBD7-CCE9431645EC}">
                        <a14:shadowObscured xmlns:a14="http://schemas.microsoft.com/office/drawing/2010/main"/>
                      </a:ext>
                    </a:extLst>
                  </pic:spPr>
                </pic:pic>
              </a:graphicData>
            </a:graphic>
          </wp:inline>
        </w:drawing>
      </w:r>
    </w:p>
    <w:p w14:paraId="64562697" w14:textId="77777777" w:rsidR="000B693B" w:rsidRPr="00CF7DD9" w:rsidRDefault="00B309E8" w:rsidP="00CF7DD9">
      <w:pPr>
        <w:pStyle w:val="ThesisFigure"/>
      </w:pPr>
      <w:bookmarkStart w:id="111" w:name="_Toc535106491"/>
      <w:r>
        <w:t>Hình 5-18</w:t>
      </w:r>
      <w:r w:rsidR="00CF7DD9">
        <w:t>: Hệ thống ngõ vào xử lý biển số 72K3720</w:t>
      </w:r>
      <w:bookmarkEnd w:id="111"/>
    </w:p>
    <w:p w14:paraId="58134DB7" w14:textId="77777777" w:rsidR="000B693B" w:rsidRPr="00AB709B" w:rsidRDefault="00B309E8" w:rsidP="008F5A9B">
      <w:pPr>
        <w:pStyle w:val="ListParagraph"/>
        <w:ind w:left="0" w:firstLine="284"/>
      </w:pPr>
      <w:r>
        <w:t>Hình 5-18</w:t>
      </w:r>
      <w:r w:rsidR="000B693B" w:rsidRPr="00AB709B">
        <w:t xml:space="preserve"> cho thấy hệ thống ngõ vào đã nhận dạng biển số </w:t>
      </w:r>
      <w:r w:rsidR="000B693B" w:rsidRPr="00D9626F">
        <w:rPr>
          <w:i/>
        </w:rPr>
        <w:t>72K3720</w:t>
      </w:r>
      <w:r w:rsidR="000B693B" w:rsidRPr="00AB709B">
        <w:t xml:space="preserve"> cùng với Balance: 50</w:t>
      </w:r>
      <w:r w:rsidR="00D9626F">
        <w:t>.</w:t>
      </w:r>
      <w:r w:rsidR="00A73C9C">
        <w:t>000. T</w:t>
      </w:r>
      <w:r w:rsidR="000B693B" w:rsidRPr="00AB709B">
        <w:t xml:space="preserve">hực hiện kiểm tra khả năng nhận dạng sai biển số tại hệ thống </w:t>
      </w:r>
      <w:r w:rsidR="000B693B" w:rsidRPr="00AB709B">
        <w:lastRenderedPageBreak/>
        <w:t xml:space="preserve">ngõ ra bằng việc giả sử cho một biển số khác là: </w:t>
      </w:r>
      <w:r w:rsidR="000B693B" w:rsidRPr="008867EC">
        <w:rPr>
          <w:i/>
        </w:rPr>
        <w:t>71U-1778</w:t>
      </w:r>
      <w:r w:rsidR="0062335F">
        <w:t xml:space="preserve"> với UID giữ nguyê</w:t>
      </w:r>
      <w:r w:rsidR="000B693B" w:rsidRPr="00AB709B">
        <w:t xml:space="preserve">n: </w:t>
      </w:r>
      <w:r w:rsidR="000B693B" w:rsidRPr="008867EC">
        <w:rPr>
          <w:i/>
        </w:rPr>
        <w:t>63.247.166.41</w:t>
      </w:r>
      <w:r w:rsidR="000B693B" w:rsidRPr="00AB709B">
        <w:t>.</w:t>
      </w:r>
    </w:p>
    <w:p w14:paraId="77993DAB" w14:textId="77777777" w:rsidR="000B693B" w:rsidRDefault="000B693B" w:rsidP="00AB709B">
      <w:pPr>
        <w:ind w:left="720"/>
      </w:pPr>
      <w:r>
        <w:rPr>
          <w:noProof/>
          <w:lang w:val="vi-VN" w:eastAsia="vi-VN"/>
        </w:rPr>
        <w:drawing>
          <wp:inline distT="0" distB="0" distL="0" distR="0" wp14:anchorId="76CB2AB6" wp14:editId="6B3283F9">
            <wp:extent cx="4191000" cy="3331626"/>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G20180621172354.jpg"/>
                    <pic:cNvPicPr/>
                  </pic:nvPicPr>
                  <pic:blipFill rotWithShape="1">
                    <a:blip r:embed="rId44" cstate="print">
                      <a:extLst>
                        <a:ext uri="{28A0092B-C50C-407E-A947-70E740481C1C}">
                          <a14:useLocalDpi xmlns:a14="http://schemas.microsoft.com/office/drawing/2010/main" val="0"/>
                        </a:ext>
                      </a:extLst>
                    </a:blip>
                    <a:srcRect b="35331"/>
                    <a:stretch/>
                  </pic:blipFill>
                  <pic:spPr bwMode="auto">
                    <a:xfrm>
                      <a:off x="0" y="0"/>
                      <a:ext cx="4195451" cy="3335164"/>
                    </a:xfrm>
                    <a:prstGeom prst="rect">
                      <a:avLst/>
                    </a:prstGeom>
                    <a:ln>
                      <a:noFill/>
                    </a:ln>
                    <a:extLst>
                      <a:ext uri="{53640926-AAD7-44D8-BBD7-CCE9431645EC}">
                        <a14:shadowObscured xmlns:a14="http://schemas.microsoft.com/office/drawing/2010/main"/>
                      </a:ext>
                    </a:extLst>
                  </pic:spPr>
                </pic:pic>
              </a:graphicData>
            </a:graphic>
          </wp:inline>
        </w:drawing>
      </w:r>
    </w:p>
    <w:p w14:paraId="4CDFC14E" w14:textId="77777777" w:rsidR="000B693B" w:rsidRPr="00CF7DD9" w:rsidRDefault="00B309E8" w:rsidP="00CF7DD9">
      <w:pPr>
        <w:pStyle w:val="ThesisFigure"/>
      </w:pPr>
      <w:bookmarkStart w:id="112" w:name="_Toc535106492"/>
      <w:r>
        <w:t>Hình 5-19</w:t>
      </w:r>
      <w:r w:rsidR="00CF7DD9">
        <w:t>: Xe có biển số sai 71U-1778 với UID 63.247.166.41</w:t>
      </w:r>
      <w:bookmarkEnd w:id="112"/>
    </w:p>
    <w:p w14:paraId="3F07B4AA" w14:textId="77777777" w:rsidR="000B693B" w:rsidRDefault="000B693B" w:rsidP="008F5A9B">
      <w:pPr>
        <w:pStyle w:val="ListParagraph"/>
        <w:ind w:left="0" w:firstLine="284"/>
        <w:rPr>
          <w:i/>
          <w:szCs w:val="26"/>
        </w:rPr>
      </w:pPr>
      <w:r>
        <w:rPr>
          <w:szCs w:val="26"/>
        </w:rPr>
        <w:t xml:space="preserve">Hệ </w:t>
      </w:r>
      <w:r w:rsidRPr="008F5A9B">
        <w:t>thống</w:t>
      </w:r>
      <w:r>
        <w:rPr>
          <w:szCs w:val="26"/>
        </w:rPr>
        <w:t xml:space="preserve"> ngõ vào </w:t>
      </w:r>
      <w:r w:rsidRPr="0062335F">
        <w:t>nhận</w:t>
      </w:r>
      <w:r>
        <w:rPr>
          <w:szCs w:val="26"/>
        </w:rPr>
        <w:t xml:space="preserve"> dạng biển số </w:t>
      </w:r>
      <w:r w:rsidRPr="008867EC">
        <w:rPr>
          <w:i/>
          <w:szCs w:val="26"/>
        </w:rPr>
        <w:t>71U1778</w:t>
      </w:r>
      <w:r>
        <w:rPr>
          <w:szCs w:val="26"/>
        </w:rPr>
        <w:t xml:space="preserve"> và thông báo</w:t>
      </w:r>
      <w:r w:rsidRPr="00E64223">
        <w:rPr>
          <w:szCs w:val="26"/>
        </w:rPr>
        <w:t>:</w:t>
      </w:r>
      <w:r w:rsidRPr="00E64223">
        <w:rPr>
          <w:i/>
          <w:szCs w:val="26"/>
        </w:rPr>
        <w:t xml:space="preserve"> INCORRECT</w:t>
      </w:r>
      <w:r>
        <w:rPr>
          <w:i/>
          <w:szCs w:val="26"/>
        </w:rPr>
        <w:t>.</w:t>
      </w:r>
    </w:p>
    <w:p w14:paraId="25AAA3BE" w14:textId="77777777" w:rsidR="000B693B" w:rsidRDefault="000B693B" w:rsidP="001E247B">
      <w:pPr>
        <w:jc w:val="center"/>
      </w:pPr>
      <w:r>
        <w:rPr>
          <w:noProof/>
          <w:lang w:val="vi-VN" w:eastAsia="vi-VN"/>
        </w:rPr>
        <w:drawing>
          <wp:inline distT="0" distB="0" distL="0" distR="0" wp14:anchorId="0BFDCB0A" wp14:editId="2263018C">
            <wp:extent cx="2666594" cy="217170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G20180621172427.jpg"/>
                    <pic:cNvPicPr/>
                  </pic:nvPicPr>
                  <pic:blipFill rotWithShape="1">
                    <a:blip r:embed="rId45" cstate="print">
                      <a:extLst>
                        <a:ext uri="{28A0092B-C50C-407E-A947-70E740481C1C}">
                          <a14:useLocalDpi xmlns:a14="http://schemas.microsoft.com/office/drawing/2010/main" val="0"/>
                        </a:ext>
                      </a:extLst>
                    </a:blip>
                    <a:srcRect b="38918"/>
                    <a:stretch/>
                  </pic:blipFill>
                  <pic:spPr bwMode="auto">
                    <a:xfrm>
                      <a:off x="0" y="0"/>
                      <a:ext cx="2667774" cy="2172661"/>
                    </a:xfrm>
                    <a:prstGeom prst="rect">
                      <a:avLst/>
                    </a:prstGeom>
                    <a:ln>
                      <a:noFill/>
                    </a:ln>
                    <a:extLst>
                      <a:ext uri="{53640926-AAD7-44D8-BBD7-CCE9431645EC}">
                        <a14:shadowObscured xmlns:a14="http://schemas.microsoft.com/office/drawing/2010/main"/>
                      </a:ext>
                    </a:extLst>
                  </pic:spPr>
                </pic:pic>
              </a:graphicData>
            </a:graphic>
          </wp:inline>
        </w:drawing>
      </w:r>
      <w:r>
        <w:rPr>
          <w:noProof/>
          <w:lang w:val="vi-VN" w:eastAsia="vi-VN"/>
        </w:rPr>
        <w:drawing>
          <wp:inline distT="0" distB="0" distL="0" distR="0" wp14:anchorId="4B3F1334" wp14:editId="4DD08656">
            <wp:extent cx="2671358" cy="21717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G20180621172429.jpg"/>
                    <pic:cNvPicPr/>
                  </pic:nvPicPr>
                  <pic:blipFill rotWithShape="1">
                    <a:blip r:embed="rId46" cstate="print">
                      <a:extLst>
                        <a:ext uri="{28A0092B-C50C-407E-A947-70E740481C1C}">
                          <a14:useLocalDpi xmlns:a14="http://schemas.microsoft.com/office/drawing/2010/main" val="0"/>
                        </a:ext>
                      </a:extLst>
                    </a:blip>
                    <a:srcRect b="39027"/>
                    <a:stretch/>
                  </pic:blipFill>
                  <pic:spPr bwMode="auto">
                    <a:xfrm>
                      <a:off x="0" y="0"/>
                      <a:ext cx="2675456" cy="2175032"/>
                    </a:xfrm>
                    <a:prstGeom prst="rect">
                      <a:avLst/>
                    </a:prstGeom>
                    <a:ln>
                      <a:noFill/>
                    </a:ln>
                    <a:extLst>
                      <a:ext uri="{53640926-AAD7-44D8-BBD7-CCE9431645EC}">
                        <a14:shadowObscured xmlns:a14="http://schemas.microsoft.com/office/drawing/2010/main"/>
                      </a:ext>
                    </a:extLst>
                  </pic:spPr>
                </pic:pic>
              </a:graphicData>
            </a:graphic>
          </wp:inline>
        </w:drawing>
      </w:r>
    </w:p>
    <w:p w14:paraId="1E587C87" w14:textId="77777777" w:rsidR="000B693B" w:rsidRPr="00CF7DD9" w:rsidRDefault="00CF7DD9" w:rsidP="00CF7DD9">
      <w:pPr>
        <w:pStyle w:val="ThesisFigure"/>
      </w:pPr>
      <w:bookmarkStart w:id="113" w:name="_Toc535106493"/>
      <w:r>
        <w:t xml:space="preserve">Hình </w:t>
      </w:r>
      <w:r w:rsidR="00B309E8">
        <w:t>5-20</w:t>
      </w:r>
      <w:r>
        <w:t>: Hệ thống ngõ ra nhận dạng và thông báo thẻ không trùng khớp với biển số</w:t>
      </w:r>
      <w:bookmarkEnd w:id="113"/>
    </w:p>
    <w:p w14:paraId="43AE0BFA" w14:textId="77777777" w:rsidR="000B693B" w:rsidRPr="00CF7DD9" w:rsidRDefault="00917157" w:rsidP="008F5A9B">
      <w:pPr>
        <w:pStyle w:val="ListParagraph"/>
        <w:ind w:left="0" w:firstLine="284"/>
        <w:rPr>
          <w:szCs w:val="26"/>
        </w:rPr>
      </w:pPr>
      <w:r>
        <w:rPr>
          <w:szCs w:val="26"/>
        </w:rPr>
        <w:t>T</w:t>
      </w:r>
      <w:r w:rsidR="000B693B">
        <w:rPr>
          <w:szCs w:val="26"/>
        </w:rPr>
        <w:t xml:space="preserve">hử lại bằng cách dùng đúng biển số </w:t>
      </w:r>
      <w:r w:rsidR="000B693B" w:rsidRPr="00E64223">
        <w:rPr>
          <w:i/>
          <w:szCs w:val="26"/>
        </w:rPr>
        <w:t>72K-3720</w:t>
      </w:r>
      <w:r w:rsidR="0062335F">
        <w:rPr>
          <w:i/>
          <w:szCs w:val="26"/>
        </w:rPr>
        <w:t>,</w:t>
      </w:r>
      <w:r w:rsidR="000B693B">
        <w:rPr>
          <w:szCs w:val="26"/>
        </w:rPr>
        <w:t xml:space="preserve"> hệ thống nhận dạng đúng biển số xe </w:t>
      </w:r>
      <w:r w:rsidR="000B693B" w:rsidRPr="008F5A9B">
        <w:t>và</w:t>
      </w:r>
      <w:r w:rsidR="000B693B">
        <w:rPr>
          <w:szCs w:val="26"/>
        </w:rPr>
        <w:t xml:space="preserve"> thực hiện thu phí nên giá trị </w:t>
      </w:r>
      <w:r w:rsidR="000B693B" w:rsidRPr="00E15A7B">
        <w:rPr>
          <w:i/>
          <w:szCs w:val="26"/>
        </w:rPr>
        <w:t>Money: 45</w:t>
      </w:r>
      <w:r w:rsidR="008867EC">
        <w:rPr>
          <w:i/>
          <w:szCs w:val="26"/>
        </w:rPr>
        <w:t>.</w:t>
      </w:r>
      <w:r w:rsidR="000B693B" w:rsidRPr="00E15A7B">
        <w:rPr>
          <w:i/>
          <w:szCs w:val="26"/>
        </w:rPr>
        <w:t>000.</w:t>
      </w:r>
      <w:r w:rsidR="00B309E8">
        <w:rPr>
          <w:szCs w:val="26"/>
        </w:rPr>
        <w:t xml:space="preserve"> Hình 5-21</w:t>
      </w:r>
      <w:r w:rsidR="00CF7DD9">
        <w:rPr>
          <w:szCs w:val="26"/>
        </w:rPr>
        <w:t xml:space="preserve"> cho thấy hệ thống </w:t>
      </w:r>
      <w:r w:rsidR="00CF7DD9" w:rsidRPr="0062335F">
        <w:t>ngõ</w:t>
      </w:r>
      <w:r w:rsidR="00CF7DD9">
        <w:rPr>
          <w:szCs w:val="26"/>
        </w:rPr>
        <w:t xml:space="preserve"> ra đã nhận dạng thành công và thông báo </w:t>
      </w:r>
      <w:r w:rsidR="00CF7DD9" w:rsidRPr="008867EC">
        <w:rPr>
          <w:i/>
          <w:szCs w:val="26"/>
        </w:rPr>
        <w:t>Correct</w:t>
      </w:r>
      <w:r w:rsidR="00CF7DD9">
        <w:rPr>
          <w:szCs w:val="26"/>
        </w:rPr>
        <w:t>.</w:t>
      </w:r>
    </w:p>
    <w:p w14:paraId="070E53DC" w14:textId="77777777" w:rsidR="000B693B" w:rsidRDefault="000B693B" w:rsidP="001E247B">
      <w:pPr>
        <w:jc w:val="center"/>
      </w:pPr>
      <w:r>
        <w:rPr>
          <w:noProof/>
          <w:lang w:val="vi-VN" w:eastAsia="vi-VN"/>
        </w:rPr>
        <w:lastRenderedPageBreak/>
        <w:drawing>
          <wp:inline distT="0" distB="0" distL="0" distR="0" wp14:anchorId="53BE5FEB" wp14:editId="49728992">
            <wp:extent cx="2581275" cy="23812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G20180621172615.jpg"/>
                    <pic:cNvPicPr/>
                  </pic:nvPicPr>
                  <pic:blipFill rotWithShape="1">
                    <a:blip r:embed="rId47" cstate="print">
                      <a:extLst>
                        <a:ext uri="{28A0092B-C50C-407E-A947-70E740481C1C}">
                          <a14:useLocalDpi xmlns:a14="http://schemas.microsoft.com/office/drawing/2010/main" val="0"/>
                        </a:ext>
                      </a:extLst>
                    </a:blip>
                    <a:srcRect b="30735"/>
                    <a:stretch/>
                  </pic:blipFill>
                  <pic:spPr bwMode="auto">
                    <a:xfrm>
                      <a:off x="0" y="0"/>
                      <a:ext cx="2583787" cy="2383567"/>
                    </a:xfrm>
                    <a:prstGeom prst="rect">
                      <a:avLst/>
                    </a:prstGeom>
                    <a:ln>
                      <a:noFill/>
                    </a:ln>
                    <a:extLst>
                      <a:ext uri="{53640926-AAD7-44D8-BBD7-CCE9431645EC}">
                        <a14:shadowObscured xmlns:a14="http://schemas.microsoft.com/office/drawing/2010/main"/>
                      </a:ext>
                    </a:extLst>
                  </pic:spPr>
                </pic:pic>
              </a:graphicData>
            </a:graphic>
          </wp:inline>
        </w:drawing>
      </w:r>
      <w:r>
        <w:rPr>
          <w:noProof/>
          <w:lang w:val="vi-VN" w:eastAsia="vi-VN"/>
        </w:rPr>
        <w:drawing>
          <wp:inline distT="0" distB="0" distL="0" distR="0" wp14:anchorId="4A147FA7" wp14:editId="0F720CCD">
            <wp:extent cx="2447925" cy="23336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G20180621172622.jpg"/>
                    <pic:cNvPicPr/>
                  </pic:nvPicPr>
                  <pic:blipFill rotWithShape="1">
                    <a:blip r:embed="rId48" cstate="print">
                      <a:extLst>
                        <a:ext uri="{28A0092B-C50C-407E-A947-70E740481C1C}">
                          <a14:useLocalDpi xmlns:a14="http://schemas.microsoft.com/office/drawing/2010/main" val="0"/>
                        </a:ext>
                      </a:extLst>
                    </a:blip>
                    <a:srcRect b="31932"/>
                    <a:stretch/>
                  </pic:blipFill>
                  <pic:spPr bwMode="auto">
                    <a:xfrm>
                      <a:off x="0" y="0"/>
                      <a:ext cx="2451173" cy="2336721"/>
                    </a:xfrm>
                    <a:prstGeom prst="rect">
                      <a:avLst/>
                    </a:prstGeom>
                    <a:ln>
                      <a:noFill/>
                    </a:ln>
                    <a:extLst>
                      <a:ext uri="{53640926-AAD7-44D8-BBD7-CCE9431645EC}">
                        <a14:shadowObscured xmlns:a14="http://schemas.microsoft.com/office/drawing/2010/main"/>
                      </a:ext>
                    </a:extLst>
                  </pic:spPr>
                </pic:pic>
              </a:graphicData>
            </a:graphic>
          </wp:inline>
        </w:drawing>
      </w:r>
    </w:p>
    <w:p w14:paraId="4BB3D0D3" w14:textId="77777777" w:rsidR="00CF7DD9" w:rsidRPr="00CF7DD9" w:rsidRDefault="00B309E8" w:rsidP="00ED3F03">
      <w:pPr>
        <w:pStyle w:val="ThesisFigure"/>
      </w:pPr>
      <w:bookmarkStart w:id="114" w:name="_Toc535106494"/>
      <w:r>
        <w:t>Hình 5-21</w:t>
      </w:r>
      <w:r w:rsidR="00CF7DD9" w:rsidRPr="00CF7DD9">
        <w:t>: Hệ thống ngõ ra nhận dạng và thông báo thẻ trùng khớp với biển số</w:t>
      </w:r>
      <w:bookmarkEnd w:id="114"/>
    </w:p>
    <w:p w14:paraId="4C5F0771" w14:textId="77777777" w:rsidR="00A22A13" w:rsidRDefault="00AB20E7" w:rsidP="00A22A13">
      <w:pPr>
        <w:pStyle w:val="Heading2"/>
      </w:pPr>
      <w:bookmarkStart w:id="115" w:name="_Toc535106929"/>
      <w:r>
        <w:t>Đánh giá kết quả</w:t>
      </w:r>
      <w:bookmarkEnd w:id="115"/>
    </w:p>
    <w:p w14:paraId="74AD5D41" w14:textId="77777777" w:rsidR="00AB20E7" w:rsidRDefault="00AB20E7" w:rsidP="00AB20E7">
      <w:pPr>
        <w:pStyle w:val="Heading3"/>
      </w:pPr>
      <w:bookmarkStart w:id="116" w:name="_Toc535106930"/>
      <w:r>
        <w:t>Đánh giá nhận dạng biển số</w:t>
      </w:r>
      <w:bookmarkEnd w:id="116"/>
    </w:p>
    <w:p w14:paraId="39DF7356" w14:textId="77777777" w:rsidR="00CF7DD9" w:rsidRPr="00CF7DD9" w:rsidRDefault="00CF7DD9" w:rsidP="00ED3F03">
      <w:pPr>
        <w:pStyle w:val="ThesisTable"/>
      </w:pPr>
      <w:bookmarkStart w:id="117" w:name="_Toc535106501"/>
      <w:r>
        <w:t>Bảng 5-3</w:t>
      </w:r>
      <w:r w:rsidRPr="00CF7DD9">
        <w:t xml:space="preserve">: Bảng </w:t>
      </w:r>
      <w:r>
        <w:t xml:space="preserve">đánh giá </w:t>
      </w:r>
      <w:r w:rsidR="00467C28">
        <w:t>khả năng nhận dạng các loại biển số xe</w:t>
      </w:r>
      <w:bookmarkEnd w:id="117"/>
    </w:p>
    <w:tbl>
      <w:tblPr>
        <w:tblStyle w:val="TableGrid"/>
        <w:tblW w:w="0" w:type="auto"/>
        <w:tblInd w:w="1838" w:type="dxa"/>
        <w:tblLook w:val="04A0" w:firstRow="1" w:lastRow="0" w:firstColumn="1" w:lastColumn="0" w:noHBand="0" w:noVBand="1"/>
      </w:tblPr>
      <w:tblGrid>
        <w:gridCol w:w="3163"/>
        <w:gridCol w:w="3163"/>
      </w:tblGrid>
      <w:tr w:rsidR="00AB20E7" w14:paraId="17E61ADB" w14:textId="77777777" w:rsidTr="00CF7DD9">
        <w:tc>
          <w:tcPr>
            <w:tcW w:w="3163" w:type="dxa"/>
            <w:vAlign w:val="center"/>
          </w:tcPr>
          <w:p w14:paraId="4C58734C" w14:textId="77777777" w:rsidR="00AB20E7" w:rsidRDefault="00AB20E7" w:rsidP="00AB20E7">
            <w:pPr>
              <w:jc w:val="center"/>
            </w:pPr>
            <w:r>
              <w:t>Biển số</w:t>
            </w:r>
          </w:p>
        </w:tc>
        <w:tc>
          <w:tcPr>
            <w:tcW w:w="3163" w:type="dxa"/>
            <w:vAlign w:val="center"/>
          </w:tcPr>
          <w:p w14:paraId="784C0844" w14:textId="77777777" w:rsidR="00AB20E7" w:rsidRDefault="00AB20E7" w:rsidP="00AB20E7">
            <w:pPr>
              <w:jc w:val="center"/>
            </w:pPr>
            <w:r>
              <w:t>Số lần test: 10</w:t>
            </w:r>
          </w:p>
        </w:tc>
      </w:tr>
      <w:tr w:rsidR="00AB20E7" w14:paraId="3C5F874B" w14:textId="77777777" w:rsidTr="00CF7DD9">
        <w:tc>
          <w:tcPr>
            <w:tcW w:w="3163" w:type="dxa"/>
            <w:vAlign w:val="center"/>
          </w:tcPr>
          <w:p w14:paraId="71A10AAA" w14:textId="77777777" w:rsidR="00AB20E7" w:rsidRDefault="00AB20E7" w:rsidP="00AB20E7">
            <w:pPr>
              <w:jc w:val="center"/>
            </w:pPr>
            <w:r>
              <w:t>71U-1778</w:t>
            </w:r>
          </w:p>
        </w:tc>
        <w:tc>
          <w:tcPr>
            <w:tcW w:w="3163" w:type="dxa"/>
            <w:vAlign w:val="center"/>
          </w:tcPr>
          <w:p w14:paraId="4A23040F" w14:textId="77777777" w:rsidR="00AB20E7" w:rsidRDefault="00AB20E7" w:rsidP="00AB20E7">
            <w:pPr>
              <w:jc w:val="center"/>
            </w:pPr>
            <w:r>
              <w:t>100%</w:t>
            </w:r>
          </w:p>
        </w:tc>
      </w:tr>
      <w:tr w:rsidR="00AB20E7" w14:paraId="0E91BDD4" w14:textId="77777777" w:rsidTr="00CF7DD9">
        <w:tc>
          <w:tcPr>
            <w:tcW w:w="3163" w:type="dxa"/>
            <w:vAlign w:val="center"/>
          </w:tcPr>
          <w:p w14:paraId="37D62BE7" w14:textId="77777777" w:rsidR="00AB20E7" w:rsidRDefault="00AB20E7" w:rsidP="00AB20E7">
            <w:pPr>
              <w:jc w:val="center"/>
            </w:pPr>
            <w:r>
              <w:t>63H-1508</w:t>
            </w:r>
          </w:p>
        </w:tc>
        <w:tc>
          <w:tcPr>
            <w:tcW w:w="3163" w:type="dxa"/>
            <w:vAlign w:val="center"/>
          </w:tcPr>
          <w:p w14:paraId="2E5F06B9" w14:textId="77777777" w:rsidR="00AB20E7" w:rsidRDefault="00D677EA" w:rsidP="00AB20E7">
            <w:pPr>
              <w:jc w:val="center"/>
            </w:pPr>
            <w:r>
              <w:t>9</w:t>
            </w:r>
            <w:r w:rsidR="00AB20E7">
              <w:t>0%</w:t>
            </w:r>
          </w:p>
        </w:tc>
      </w:tr>
      <w:tr w:rsidR="00AB20E7" w14:paraId="1CE9E81E" w14:textId="77777777" w:rsidTr="00CF7DD9">
        <w:tc>
          <w:tcPr>
            <w:tcW w:w="3163" w:type="dxa"/>
            <w:vAlign w:val="center"/>
          </w:tcPr>
          <w:p w14:paraId="082C2099" w14:textId="77777777" w:rsidR="00AB20E7" w:rsidRDefault="00AB20E7" w:rsidP="00AB20E7">
            <w:pPr>
              <w:jc w:val="center"/>
            </w:pPr>
            <w:r>
              <w:t>59C-2109</w:t>
            </w:r>
          </w:p>
        </w:tc>
        <w:tc>
          <w:tcPr>
            <w:tcW w:w="3163" w:type="dxa"/>
            <w:vAlign w:val="center"/>
          </w:tcPr>
          <w:p w14:paraId="1FEB3200" w14:textId="77777777" w:rsidR="00AB20E7" w:rsidRDefault="00AB20E7" w:rsidP="00AB20E7">
            <w:pPr>
              <w:jc w:val="center"/>
            </w:pPr>
            <w:r>
              <w:t>90%</w:t>
            </w:r>
          </w:p>
        </w:tc>
      </w:tr>
      <w:tr w:rsidR="00AB20E7" w14:paraId="33A85BC7" w14:textId="77777777" w:rsidTr="00CF7DD9">
        <w:tc>
          <w:tcPr>
            <w:tcW w:w="3163" w:type="dxa"/>
            <w:vAlign w:val="center"/>
          </w:tcPr>
          <w:p w14:paraId="547A90A1" w14:textId="77777777" w:rsidR="00AB20E7" w:rsidRDefault="00AB20E7" w:rsidP="00AB20E7">
            <w:pPr>
              <w:jc w:val="center"/>
            </w:pPr>
            <w:r>
              <w:t>80A-6008</w:t>
            </w:r>
          </w:p>
        </w:tc>
        <w:tc>
          <w:tcPr>
            <w:tcW w:w="3163" w:type="dxa"/>
            <w:vAlign w:val="center"/>
          </w:tcPr>
          <w:p w14:paraId="7D0B4022" w14:textId="77777777" w:rsidR="00AB20E7" w:rsidRDefault="00AB20E7" w:rsidP="00AB20E7">
            <w:pPr>
              <w:jc w:val="center"/>
            </w:pPr>
            <w:r>
              <w:t>80%</w:t>
            </w:r>
          </w:p>
        </w:tc>
      </w:tr>
      <w:tr w:rsidR="00AB20E7" w14:paraId="6D0E32DF" w14:textId="77777777" w:rsidTr="00CF7DD9">
        <w:tc>
          <w:tcPr>
            <w:tcW w:w="3163" w:type="dxa"/>
            <w:vAlign w:val="center"/>
          </w:tcPr>
          <w:p w14:paraId="5CD5ABD8" w14:textId="77777777" w:rsidR="00AB20E7" w:rsidRDefault="00AB20E7" w:rsidP="00AB20E7">
            <w:pPr>
              <w:jc w:val="center"/>
            </w:pPr>
            <w:r>
              <w:t>71U-1778</w:t>
            </w:r>
          </w:p>
        </w:tc>
        <w:tc>
          <w:tcPr>
            <w:tcW w:w="3163" w:type="dxa"/>
            <w:vAlign w:val="center"/>
          </w:tcPr>
          <w:p w14:paraId="0C2E7369" w14:textId="77777777" w:rsidR="00AB20E7" w:rsidRDefault="00D677EA" w:rsidP="00AB20E7">
            <w:pPr>
              <w:jc w:val="center"/>
            </w:pPr>
            <w:r>
              <w:t>9</w:t>
            </w:r>
            <w:r w:rsidR="00AB20E7">
              <w:t>0%</w:t>
            </w:r>
          </w:p>
        </w:tc>
      </w:tr>
    </w:tbl>
    <w:p w14:paraId="54C289E6" w14:textId="77777777" w:rsidR="00AB20E7" w:rsidRDefault="00AB20E7" w:rsidP="00AB20E7">
      <w:pPr>
        <w:pStyle w:val="Heading3"/>
      </w:pPr>
      <w:bookmarkStart w:id="118" w:name="_Toc535106931"/>
      <w:r>
        <w:t>Đánh giá khả năng đọc UID</w:t>
      </w:r>
      <w:bookmarkEnd w:id="118"/>
    </w:p>
    <w:p w14:paraId="4631242E" w14:textId="77777777" w:rsidR="00467C28" w:rsidRPr="00467C28" w:rsidRDefault="00EB07F0" w:rsidP="00ED3F03">
      <w:pPr>
        <w:pStyle w:val="ThesisTable"/>
      </w:pPr>
      <w:bookmarkStart w:id="119" w:name="_Toc535106502"/>
      <w:r>
        <w:t>Bảng 5-4</w:t>
      </w:r>
      <w:r w:rsidR="00467C28" w:rsidRPr="00CF7DD9">
        <w:t xml:space="preserve">: Bảng </w:t>
      </w:r>
      <w:r w:rsidR="00467C28">
        <w:t>đánh giá khả năng nhận dạng các loại UID</w:t>
      </w:r>
      <w:bookmarkEnd w:id="119"/>
    </w:p>
    <w:tbl>
      <w:tblPr>
        <w:tblStyle w:val="TableGrid"/>
        <w:tblW w:w="0" w:type="auto"/>
        <w:tblInd w:w="1838" w:type="dxa"/>
        <w:tblLook w:val="04A0" w:firstRow="1" w:lastRow="0" w:firstColumn="1" w:lastColumn="0" w:noHBand="0" w:noVBand="1"/>
      </w:tblPr>
      <w:tblGrid>
        <w:gridCol w:w="3163"/>
        <w:gridCol w:w="3163"/>
      </w:tblGrid>
      <w:tr w:rsidR="00AB20E7" w:rsidRPr="00AB20E7" w14:paraId="1EBA38E2" w14:textId="77777777" w:rsidTr="00467C28">
        <w:tc>
          <w:tcPr>
            <w:tcW w:w="3163" w:type="dxa"/>
            <w:vAlign w:val="center"/>
          </w:tcPr>
          <w:p w14:paraId="6645DA91" w14:textId="77777777" w:rsidR="00AB20E7" w:rsidRDefault="00AB20E7" w:rsidP="00AB20E7">
            <w:pPr>
              <w:jc w:val="center"/>
            </w:pPr>
            <w:r>
              <w:t>UID</w:t>
            </w:r>
          </w:p>
        </w:tc>
        <w:tc>
          <w:tcPr>
            <w:tcW w:w="3163" w:type="dxa"/>
            <w:vAlign w:val="center"/>
          </w:tcPr>
          <w:p w14:paraId="20DECF0F" w14:textId="77777777" w:rsidR="00AB20E7" w:rsidRDefault="00AB20E7" w:rsidP="00AB20E7">
            <w:pPr>
              <w:jc w:val="center"/>
            </w:pPr>
            <w:r>
              <w:t>Số lần test: 10</w:t>
            </w:r>
          </w:p>
        </w:tc>
      </w:tr>
      <w:tr w:rsidR="00AB20E7" w:rsidRPr="00AB20E7" w14:paraId="7E336487" w14:textId="77777777" w:rsidTr="00467C28">
        <w:tc>
          <w:tcPr>
            <w:tcW w:w="3163" w:type="dxa"/>
            <w:vAlign w:val="center"/>
          </w:tcPr>
          <w:p w14:paraId="6925060C" w14:textId="77777777" w:rsidR="00AB20E7" w:rsidRDefault="00AB20E7" w:rsidP="00AB20E7">
            <w:pPr>
              <w:jc w:val="center"/>
            </w:pPr>
            <w:r>
              <w:t>63.212.140.41</w:t>
            </w:r>
          </w:p>
        </w:tc>
        <w:tc>
          <w:tcPr>
            <w:tcW w:w="3163" w:type="dxa"/>
            <w:vAlign w:val="center"/>
          </w:tcPr>
          <w:p w14:paraId="4C65F34B" w14:textId="77777777" w:rsidR="00AB20E7" w:rsidRDefault="00AB20E7" w:rsidP="00AB20E7">
            <w:pPr>
              <w:jc w:val="center"/>
            </w:pPr>
            <w:r>
              <w:t>100%</w:t>
            </w:r>
          </w:p>
        </w:tc>
      </w:tr>
      <w:tr w:rsidR="00AB20E7" w:rsidRPr="00AB20E7" w14:paraId="1E743378" w14:textId="77777777" w:rsidTr="00467C28">
        <w:tc>
          <w:tcPr>
            <w:tcW w:w="3163" w:type="dxa"/>
            <w:vAlign w:val="center"/>
          </w:tcPr>
          <w:p w14:paraId="14A4788C" w14:textId="77777777" w:rsidR="00AB20E7" w:rsidRDefault="00AB20E7" w:rsidP="00AB20E7">
            <w:pPr>
              <w:jc w:val="center"/>
            </w:pPr>
            <w:r>
              <w:t>111.1.158.40</w:t>
            </w:r>
          </w:p>
        </w:tc>
        <w:tc>
          <w:tcPr>
            <w:tcW w:w="3163" w:type="dxa"/>
            <w:vAlign w:val="center"/>
          </w:tcPr>
          <w:p w14:paraId="04B13CC0" w14:textId="77777777" w:rsidR="00AB20E7" w:rsidRDefault="00AB20E7" w:rsidP="00AB20E7">
            <w:pPr>
              <w:jc w:val="center"/>
            </w:pPr>
            <w:r>
              <w:t>100%</w:t>
            </w:r>
          </w:p>
        </w:tc>
      </w:tr>
      <w:tr w:rsidR="00AB20E7" w:rsidRPr="00AB20E7" w14:paraId="7DAFA5AD" w14:textId="77777777" w:rsidTr="00467C28">
        <w:tc>
          <w:tcPr>
            <w:tcW w:w="3163" w:type="dxa"/>
            <w:vAlign w:val="center"/>
          </w:tcPr>
          <w:p w14:paraId="6AE75264" w14:textId="77777777" w:rsidR="00AB20E7" w:rsidRDefault="00AB20E7" w:rsidP="00AB20E7">
            <w:pPr>
              <w:jc w:val="center"/>
            </w:pPr>
            <w:r>
              <w:t>63.247.166.41</w:t>
            </w:r>
          </w:p>
        </w:tc>
        <w:tc>
          <w:tcPr>
            <w:tcW w:w="3163" w:type="dxa"/>
            <w:vAlign w:val="center"/>
          </w:tcPr>
          <w:p w14:paraId="4750B153" w14:textId="77777777" w:rsidR="00AB20E7" w:rsidRDefault="00AB20E7" w:rsidP="00AB20E7">
            <w:pPr>
              <w:jc w:val="center"/>
            </w:pPr>
            <w:r>
              <w:t>100%</w:t>
            </w:r>
          </w:p>
        </w:tc>
      </w:tr>
      <w:tr w:rsidR="00AB20E7" w:rsidRPr="00AB20E7" w14:paraId="5A5EC60B" w14:textId="77777777" w:rsidTr="00467C28">
        <w:tc>
          <w:tcPr>
            <w:tcW w:w="3163" w:type="dxa"/>
            <w:vAlign w:val="center"/>
          </w:tcPr>
          <w:p w14:paraId="5673C699" w14:textId="77777777" w:rsidR="00AB20E7" w:rsidRDefault="00AB20E7" w:rsidP="00AB20E7">
            <w:pPr>
              <w:jc w:val="center"/>
            </w:pPr>
            <w:r>
              <w:t>79.18.75.41</w:t>
            </w:r>
          </w:p>
        </w:tc>
        <w:tc>
          <w:tcPr>
            <w:tcW w:w="3163" w:type="dxa"/>
            <w:vAlign w:val="center"/>
          </w:tcPr>
          <w:p w14:paraId="3296B306" w14:textId="77777777" w:rsidR="00AB20E7" w:rsidRDefault="00AB20E7" w:rsidP="00AB20E7">
            <w:pPr>
              <w:jc w:val="center"/>
            </w:pPr>
            <w:r>
              <w:t>100%</w:t>
            </w:r>
          </w:p>
        </w:tc>
      </w:tr>
      <w:tr w:rsidR="00AB20E7" w:rsidRPr="00AB20E7" w14:paraId="3FC1F410" w14:textId="77777777" w:rsidTr="00467C28">
        <w:tc>
          <w:tcPr>
            <w:tcW w:w="3163" w:type="dxa"/>
            <w:vAlign w:val="center"/>
          </w:tcPr>
          <w:p w14:paraId="00E07E2C" w14:textId="77777777" w:rsidR="00AB20E7" w:rsidRDefault="00AB20E7" w:rsidP="00AB20E7">
            <w:pPr>
              <w:jc w:val="center"/>
            </w:pPr>
            <w:r>
              <w:t>63.212.140.41</w:t>
            </w:r>
          </w:p>
        </w:tc>
        <w:tc>
          <w:tcPr>
            <w:tcW w:w="3163" w:type="dxa"/>
            <w:vAlign w:val="center"/>
          </w:tcPr>
          <w:p w14:paraId="3F552039" w14:textId="77777777" w:rsidR="00AB20E7" w:rsidRDefault="00AB20E7" w:rsidP="00AB20E7">
            <w:pPr>
              <w:jc w:val="center"/>
            </w:pPr>
            <w:r>
              <w:t>100%</w:t>
            </w:r>
          </w:p>
        </w:tc>
      </w:tr>
    </w:tbl>
    <w:p w14:paraId="0EBCE873" w14:textId="77777777" w:rsidR="00AB20E7" w:rsidRPr="00AB20E7" w:rsidRDefault="00AB20E7" w:rsidP="00AB20E7">
      <w:pPr>
        <w:pStyle w:val="Paragraph"/>
      </w:pPr>
    </w:p>
    <w:p w14:paraId="002E4711" w14:textId="77777777" w:rsidR="00AB20E7" w:rsidRDefault="00593DEC" w:rsidP="00AB20E7">
      <w:pPr>
        <w:pStyle w:val="Heading3"/>
      </w:pPr>
      <w:bookmarkStart w:id="120" w:name="_Toc535106932"/>
      <w:r>
        <w:lastRenderedPageBreak/>
        <w:t>Q</w:t>
      </w:r>
      <w:r w:rsidR="00AB20E7">
        <w:t>uản lý dữ liệu</w:t>
      </w:r>
      <w:bookmarkEnd w:id="120"/>
    </w:p>
    <w:p w14:paraId="0A690F00" w14:textId="77777777" w:rsidR="000E4D25" w:rsidRDefault="00AB20E7" w:rsidP="00151C71">
      <w:pPr>
        <w:pStyle w:val="ListParagraph"/>
        <w:numPr>
          <w:ilvl w:val="0"/>
          <w:numId w:val="25"/>
        </w:numPr>
        <w:ind w:left="0" w:firstLine="0"/>
        <w:rPr>
          <w:szCs w:val="26"/>
        </w:rPr>
      </w:pPr>
      <w:r w:rsidRPr="0062335F">
        <w:t>Bảng</w:t>
      </w:r>
      <w:r w:rsidR="002621CC">
        <w:rPr>
          <w:szCs w:val="26"/>
        </w:rPr>
        <w:t xml:space="preserve"> </w:t>
      </w:r>
      <w:r>
        <w:rPr>
          <w:szCs w:val="26"/>
        </w:rPr>
        <w:t>dữ liệu khi có 5 xe</w:t>
      </w:r>
      <w:r w:rsidR="000E4D25">
        <w:rPr>
          <w:szCs w:val="26"/>
        </w:rPr>
        <w:t xml:space="preserve"> ra</w:t>
      </w:r>
      <w:r>
        <w:rPr>
          <w:szCs w:val="26"/>
        </w:rPr>
        <w:t xml:space="preserve"> vào bãi giữ xe</w:t>
      </w:r>
      <w:r w:rsidR="000E4D25">
        <w:rPr>
          <w:szCs w:val="26"/>
        </w:rPr>
        <w:t xml:space="preserve"> được biểu hiện như sau: </w:t>
      </w:r>
    </w:p>
    <w:p w14:paraId="7B7132D6" w14:textId="77777777" w:rsidR="00AB20E7" w:rsidRDefault="000E4D25" w:rsidP="00151C71">
      <w:pPr>
        <w:pStyle w:val="ListParagraph"/>
        <w:numPr>
          <w:ilvl w:val="0"/>
          <w:numId w:val="31"/>
        </w:numPr>
        <w:ind w:left="709" w:hanging="283"/>
        <w:rPr>
          <w:szCs w:val="26"/>
        </w:rPr>
      </w:pPr>
      <w:r w:rsidRPr="0062335F">
        <w:t>Cột</w:t>
      </w:r>
      <w:r>
        <w:rPr>
          <w:szCs w:val="26"/>
        </w:rPr>
        <w:t xml:space="preserve"> thứ 2 của bảng 1 có giá trị INP = 5 cho thấy có 5 xe đã vào và cột thứ 3 là </w:t>
      </w:r>
      <w:r w:rsidRPr="00151C71">
        <w:t>OUTP</w:t>
      </w:r>
      <w:r>
        <w:rPr>
          <w:szCs w:val="26"/>
        </w:rPr>
        <w:t xml:space="preserve"> biểu hiện cho 5 xe đã ra khỏi bãi giữ xe.</w:t>
      </w:r>
      <w:r w:rsidR="00DB2329">
        <w:rPr>
          <w:szCs w:val="26"/>
        </w:rPr>
        <w:t xml:space="preserve"> </w:t>
      </w:r>
    </w:p>
    <w:p w14:paraId="40B84108" w14:textId="77777777" w:rsidR="000E4D25" w:rsidRDefault="000E4D25" w:rsidP="00151C71">
      <w:pPr>
        <w:pStyle w:val="ListParagraph"/>
        <w:numPr>
          <w:ilvl w:val="0"/>
          <w:numId w:val="31"/>
        </w:numPr>
        <w:ind w:left="709" w:hanging="283"/>
        <w:rPr>
          <w:szCs w:val="26"/>
        </w:rPr>
      </w:pPr>
      <w:r w:rsidRPr="00151C71">
        <w:t>Bảng</w:t>
      </w:r>
      <w:r>
        <w:rPr>
          <w:szCs w:val="26"/>
        </w:rPr>
        <w:t xml:space="preserve"> thứ 2 </w:t>
      </w:r>
      <w:r w:rsidR="00753582">
        <w:rPr>
          <w:szCs w:val="26"/>
        </w:rPr>
        <w:t>thể</w:t>
      </w:r>
      <w:r>
        <w:rPr>
          <w:szCs w:val="26"/>
        </w:rPr>
        <w:t xml:space="preserve"> hiện thông tin của người dùng bao gồm: UID, biển số khi vào và ra, </w:t>
      </w:r>
      <w:r w:rsidRPr="00151C71">
        <w:t>thời</w:t>
      </w:r>
      <w:r>
        <w:rPr>
          <w:szCs w:val="26"/>
        </w:rPr>
        <w:t xml:space="preserve"> gian vào và ra, phí và tiền.</w:t>
      </w:r>
      <w:r w:rsidR="00DB2329">
        <w:rPr>
          <w:szCs w:val="26"/>
        </w:rPr>
        <w:t xml:space="preserve"> </w:t>
      </w:r>
    </w:p>
    <w:p w14:paraId="77A39FDA" w14:textId="77777777" w:rsidR="000E4D25" w:rsidRPr="00AB20E7" w:rsidRDefault="000E4D25" w:rsidP="00151C71">
      <w:pPr>
        <w:pStyle w:val="ListParagraph"/>
        <w:numPr>
          <w:ilvl w:val="0"/>
          <w:numId w:val="31"/>
        </w:numPr>
        <w:ind w:left="709" w:hanging="283"/>
        <w:rPr>
          <w:szCs w:val="26"/>
        </w:rPr>
      </w:pPr>
      <w:r w:rsidRPr="0062335F">
        <w:t>Bảng</w:t>
      </w:r>
      <w:r>
        <w:rPr>
          <w:szCs w:val="26"/>
        </w:rPr>
        <w:t xml:space="preserve"> thứ 3 được dùng để tính toán Money = Balance – Price.</w:t>
      </w:r>
      <w:r w:rsidR="00DB2329">
        <w:rPr>
          <w:szCs w:val="26"/>
        </w:rPr>
        <w:t xml:space="preserve"> </w:t>
      </w:r>
    </w:p>
    <w:p w14:paraId="5B386721" w14:textId="77777777" w:rsidR="00AB20E7" w:rsidRDefault="00AB20E7" w:rsidP="001E247B">
      <w:pPr>
        <w:jc w:val="center"/>
      </w:pPr>
      <w:r>
        <w:rPr>
          <w:noProof/>
          <w:lang w:val="vi-VN" w:eastAsia="vi-VN"/>
        </w:rPr>
        <w:drawing>
          <wp:inline distT="0" distB="0" distL="0" distR="0" wp14:anchorId="2561D3DD" wp14:editId="35099263">
            <wp:extent cx="4572000" cy="3428880"/>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20180621181509.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72687" cy="3429395"/>
                    </a:xfrm>
                    <a:prstGeom prst="rect">
                      <a:avLst/>
                    </a:prstGeom>
                  </pic:spPr>
                </pic:pic>
              </a:graphicData>
            </a:graphic>
          </wp:inline>
        </w:drawing>
      </w:r>
    </w:p>
    <w:p w14:paraId="1DD93D6C" w14:textId="77777777" w:rsidR="00AB20E7" w:rsidRPr="00467C28" w:rsidRDefault="00B309E8" w:rsidP="00ED3F03">
      <w:pPr>
        <w:pStyle w:val="ThesisFigure"/>
      </w:pPr>
      <w:bookmarkStart w:id="121" w:name="_Toc535106495"/>
      <w:r>
        <w:t>Hình 5-22</w:t>
      </w:r>
      <w:r w:rsidR="00467C28" w:rsidRPr="00467C28">
        <w:t xml:space="preserve">: </w:t>
      </w:r>
      <w:r w:rsidR="00467C28">
        <w:t xml:space="preserve">Hệ thống quản lý </w:t>
      </w:r>
      <w:r w:rsidR="008D7704">
        <w:t>dữ liệu</w:t>
      </w:r>
      <w:bookmarkEnd w:id="121"/>
    </w:p>
    <w:p w14:paraId="3216294F" w14:textId="77777777" w:rsidR="0092507D" w:rsidRDefault="0092507D" w:rsidP="0092507D">
      <w:pPr>
        <w:pStyle w:val="Heading1"/>
        <w:rPr>
          <w:lang w:val="vi-VN"/>
        </w:rPr>
      </w:pPr>
      <w:r>
        <w:rPr>
          <w:lang w:val="vi-VN"/>
        </w:rPr>
        <w:br w:type="page"/>
      </w:r>
    </w:p>
    <w:p w14:paraId="173B83B5" w14:textId="77777777" w:rsidR="00EF12B2" w:rsidRDefault="009655D4" w:rsidP="00EF12B2">
      <w:pPr>
        <w:pStyle w:val="Heading1"/>
        <w:numPr>
          <w:ilvl w:val="0"/>
          <w:numId w:val="17"/>
        </w:numPr>
        <w:rPr>
          <w:lang w:val="vi-VN"/>
        </w:rPr>
      </w:pPr>
      <w:bookmarkStart w:id="122" w:name="_Toc535106933"/>
      <w:bookmarkStart w:id="123" w:name="_Toc517383477"/>
      <w:r>
        <w:rPr>
          <w:noProof/>
          <w:lang w:val="vi-VN" w:eastAsia="vi-VN"/>
        </w:rPr>
        <w:lastRenderedPageBreak/>
        <mc:AlternateContent>
          <mc:Choice Requires="wps">
            <w:drawing>
              <wp:anchor distT="0" distB="0" distL="114300" distR="114300" simplePos="0" relativeHeight="251662336" behindDoc="0" locked="0" layoutInCell="1" allowOverlap="1" wp14:anchorId="4B41B648" wp14:editId="32FACB96">
                <wp:simplePos x="0" y="0"/>
                <wp:positionH relativeFrom="margin">
                  <wp:posOffset>1148131</wp:posOffset>
                </wp:positionH>
                <wp:positionV relativeFrom="paragraph">
                  <wp:posOffset>844327</wp:posOffset>
                </wp:positionV>
                <wp:extent cx="946150" cy="584790"/>
                <wp:effectExtent l="0" t="0" r="25400" b="25400"/>
                <wp:wrapNone/>
                <wp:docPr id="17" name="Rectangle 17"/>
                <wp:cNvGraphicFramePr/>
                <a:graphic xmlns:a="http://schemas.openxmlformats.org/drawingml/2006/main">
                  <a:graphicData uri="http://schemas.microsoft.com/office/word/2010/wordprocessingShape">
                    <wps:wsp>
                      <wps:cNvSpPr/>
                      <wps:spPr>
                        <a:xfrm>
                          <a:off x="0" y="0"/>
                          <a:ext cx="946150" cy="5847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AF1AE9" w14:textId="77777777" w:rsidR="00F63A4C" w:rsidRPr="005314E6" w:rsidRDefault="00F63A4C" w:rsidP="000B0DBE">
                            <w:pPr>
                              <w:jc w:val="center"/>
                              <w:rPr>
                                <w:b/>
                                <w:color w:val="0D0D0D" w:themeColor="text1" w:themeTint="F2"/>
                              </w:rPr>
                            </w:pPr>
                            <w:r w:rsidRPr="005314E6">
                              <w:rPr>
                                <w:b/>
                                <w:color w:val="0D0D0D" w:themeColor="text1" w:themeTint="F2"/>
                              </w:rPr>
                              <w:t>Tách biển số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41B648" id="Rectangle 17" o:spid="_x0000_s1026" style="position:absolute;left:0;text-align:left;margin-left:90.4pt;margin-top:66.5pt;width:74.5pt;height:46.05pt;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" fillcolor="#5b9bd5 [3204]" strokecolor="#1f4d78 [1604]" strokeweight="1pt">
                <v:textbox>
                  <w:txbxContent>
                    <w:p w14:paraId="3CAF1AE9" w14:textId="77777777" w:rsidR="00F63A4C" w:rsidRPr="005314E6" w:rsidRDefault="00F63A4C" w:rsidP="000B0DBE">
                      <w:pPr>
                        <w:jc w:val="center"/>
                        <w:rPr>
                          <w:b/>
                          <w:color w:val="0D0D0D" w:themeColor="text1" w:themeTint="F2"/>
                        </w:rPr>
                      </w:pPr>
                      <w:r w:rsidRPr="005314E6">
                        <w:rPr>
                          <w:b/>
                          <w:color w:val="0D0D0D" w:themeColor="text1" w:themeTint="F2"/>
                        </w:rPr>
                        <w:t>Tách biển số</w:t>
                      </w:r>
                    </w:p>
                  </w:txbxContent>
                </v:textbox>
                <w10:wrap anchorx="margin"/>
              </v:rect>
            </w:pict>
          </mc:Fallback>
        </mc:AlternateContent>
      </w:r>
      <w:r>
        <w:rPr>
          <w:noProof/>
          <w:lang w:val="vi-VN" w:eastAsia="vi-VN"/>
        </w:rPr>
        <mc:AlternateContent>
          <mc:Choice Requires="wps">
            <w:drawing>
              <wp:anchor distT="0" distB="0" distL="114300" distR="114300" simplePos="0" relativeHeight="251666432" behindDoc="0" locked="0" layoutInCell="1" allowOverlap="1" wp14:anchorId="5A6114C1" wp14:editId="59661318">
                <wp:simplePos x="0" y="0"/>
                <wp:positionH relativeFrom="margin">
                  <wp:posOffset>3460060</wp:posOffset>
                </wp:positionH>
                <wp:positionV relativeFrom="paragraph">
                  <wp:posOffset>822325</wp:posOffset>
                </wp:positionV>
                <wp:extent cx="946150" cy="584790"/>
                <wp:effectExtent l="0" t="0" r="25400" b="25400"/>
                <wp:wrapNone/>
                <wp:docPr id="23" name="Rectangle 23"/>
                <wp:cNvGraphicFramePr/>
                <a:graphic xmlns:a="http://schemas.openxmlformats.org/drawingml/2006/main">
                  <a:graphicData uri="http://schemas.microsoft.com/office/word/2010/wordprocessingShape">
                    <wps:wsp>
                      <wps:cNvSpPr/>
                      <wps:spPr>
                        <a:xfrm>
                          <a:off x="0" y="0"/>
                          <a:ext cx="946150" cy="5847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3F04B8" w14:textId="77777777" w:rsidR="00F63A4C" w:rsidRPr="005314E6" w:rsidRDefault="00F63A4C" w:rsidP="000B0DBE">
                            <w:pPr>
                              <w:jc w:val="center"/>
                              <w:rPr>
                                <w:b/>
                                <w:color w:val="0D0D0D" w:themeColor="text1" w:themeTint="F2"/>
                              </w:rPr>
                            </w:pPr>
                            <w:r w:rsidRPr="005314E6">
                              <w:rPr>
                                <w:b/>
                                <w:color w:val="0D0D0D" w:themeColor="text1" w:themeTint="F2"/>
                              </w:rPr>
                              <w:t>Nhận diện ký tự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6114C1" id="Rectangle 23" o:spid="_x0000_s1027" style="position:absolute;left:0;text-align:left;margin-left:272.45pt;margin-top:64.75pt;width:74.5pt;height:46.05pt;z-index:2516664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" fillcolor="#5b9bd5 [3204]" strokecolor="#1f4d78 [1604]" strokeweight="1pt">
                <v:textbox>
                  <w:txbxContent>
                    <w:p w14:paraId="643F04B8" w14:textId="77777777" w:rsidR="00F63A4C" w:rsidRPr="005314E6" w:rsidRDefault="00F63A4C" w:rsidP="000B0DBE">
                      <w:pPr>
                        <w:jc w:val="center"/>
                        <w:rPr>
                          <w:b/>
                          <w:color w:val="0D0D0D" w:themeColor="text1" w:themeTint="F2"/>
                        </w:rPr>
                      </w:pPr>
                      <w:r w:rsidRPr="005314E6">
                        <w:rPr>
                          <w:b/>
                          <w:color w:val="0D0D0D" w:themeColor="text1" w:themeTint="F2"/>
                        </w:rPr>
                        <w:t>Nhận diện ký tự</w:t>
                      </w:r>
                    </w:p>
                  </w:txbxContent>
                </v:textbox>
                <w10:wrap anchorx="margin"/>
              </v:rect>
            </w:pict>
          </mc:Fallback>
        </mc:AlternateContent>
      </w:r>
      <w:r w:rsidR="000B0DBE">
        <w:rPr>
          <w:noProof/>
          <w:lang w:val="vi-VN" w:eastAsia="vi-VN"/>
        </w:rPr>
        <mc:AlternateContent>
          <mc:Choice Requires="wps">
            <w:drawing>
              <wp:anchor distT="0" distB="0" distL="114300" distR="114300" simplePos="0" relativeHeight="251668480" behindDoc="0" locked="0" layoutInCell="1" allowOverlap="1" wp14:anchorId="3BF75789" wp14:editId="1AE5F81E">
                <wp:simplePos x="0" y="0"/>
                <wp:positionH relativeFrom="margin">
                  <wp:align>right</wp:align>
                </wp:positionH>
                <wp:positionV relativeFrom="paragraph">
                  <wp:posOffset>832633</wp:posOffset>
                </wp:positionV>
                <wp:extent cx="946150" cy="584200"/>
                <wp:effectExtent l="0" t="0" r="25400" b="25400"/>
                <wp:wrapNone/>
                <wp:docPr id="25" name="Rectangle 25"/>
                <wp:cNvGraphicFramePr/>
                <a:graphic xmlns:a="http://schemas.openxmlformats.org/drawingml/2006/main">
                  <a:graphicData uri="http://schemas.microsoft.com/office/word/2010/wordprocessingShape">
                    <wps:wsp>
                      <wps:cNvSpPr/>
                      <wps:spPr>
                        <a:xfrm>
                          <a:off x="0" y="0"/>
                          <a:ext cx="946150" cy="584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3B2C06" w14:textId="77777777" w:rsidR="00F63A4C" w:rsidRPr="005314E6" w:rsidRDefault="00F63A4C" w:rsidP="000B0DBE">
                            <w:pPr>
                              <w:jc w:val="center"/>
                              <w:rPr>
                                <w:b/>
                                <w:color w:val="0D0D0D" w:themeColor="text1" w:themeTint="F2"/>
                              </w:rPr>
                            </w:pPr>
                            <w:r w:rsidRPr="005314E6">
                              <w:rPr>
                                <w:b/>
                                <w:color w:val="0D0D0D" w:themeColor="text1" w:themeTint="F2"/>
                              </w:rPr>
                              <w:t>Chuỗi ký tự biển số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F75789" id="Rectangle 25" o:spid="_x0000_s1028" style="position:absolute;left:0;text-align:left;margin-left:23.3pt;margin-top:65.55pt;width:74.5pt;height:46pt;z-index:2516684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" fillcolor="#5b9bd5 [3204]" strokecolor="#1f4d78 [1604]" strokeweight="1pt">
                <v:textbox>
                  <w:txbxContent>
                    <w:p w14:paraId="303B2C06" w14:textId="77777777" w:rsidR="00F63A4C" w:rsidRPr="005314E6" w:rsidRDefault="00F63A4C" w:rsidP="000B0DBE">
                      <w:pPr>
                        <w:jc w:val="center"/>
                        <w:rPr>
                          <w:b/>
                          <w:color w:val="0D0D0D" w:themeColor="text1" w:themeTint="F2"/>
                        </w:rPr>
                      </w:pPr>
                      <w:r w:rsidRPr="005314E6">
                        <w:rPr>
                          <w:b/>
                          <w:color w:val="0D0D0D" w:themeColor="text1" w:themeTint="F2"/>
                        </w:rPr>
                        <w:t>Chuỗi ký tự biển số</w:t>
                      </w:r>
                    </w:p>
                  </w:txbxContent>
                </v:textbox>
                <w10:wrap anchorx="margin"/>
              </v:rect>
            </w:pict>
          </mc:Fallback>
        </mc:AlternateContent>
      </w:r>
      <w:r w:rsidR="000B0DBE">
        <w:rPr>
          <w:noProof/>
          <w:lang w:val="vi-VN" w:eastAsia="vi-VN"/>
        </w:rPr>
        <mc:AlternateContent>
          <mc:Choice Requires="wps">
            <w:drawing>
              <wp:anchor distT="0" distB="0" distL="114300" distR="114300" simplePos="0" relativeHeight="251664384" behindDoc="0" locked="0" layoutInCell="1" allowOverlap="1" wp14:anchorId="036C461B" wp14:editId="6BCA3DEB">
                <wp:simplePos x="0" y="0"/>
                <wp:positionH relativeFrom="margin">
                  <wp:align>center</wp:align>
                </wp:positionH>
                <wp:positionV relativeFrom="paragraph">
                  <wp:posOffset>833430</wp:posOffset>
                </wp:positionV>
                <wp:extent cx="946150" cy="584790"/>
                <wp:effectExtent l="0" t="0" r="25400" b="25400"/>
                <wp:wrapNone/>
                <wp:docPr id="21" name="Rectangle 21"/>
                <wp:cNvGraphicFramePr/>
                <a:graphic xmlns:a="http://schemas.openxmlformats.org/drawingml/2006/main">
                  <a:graphicData uri="http://schemas.microsoft.com/office/word/2010/wordprocessingShape">
                    <wps:wsp>
                      <wps:cNvSpPr/>
                      <wps:spPr>
                        <a:xfrm>
                          <a:off x="0" y="0"/>
                          <a:ext cx="946150" cy="5847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6175CD" w14:textId="77777777" w:rsidR="00F63A4C" w:rsidRPr="005314E6" w:rsidRDefault="00F63A4C" w:rsidP="000B0DBE">
                            <w:pPr>
                              <w:jc w:val="center"/>
                              <w:rPr>
                                <w:b/>
                                <w:color w:val="0D0D0D" w:themeColor="text1" w:themeTint="F2"/>
                              </w:rPr>
                            </w:pPr>
                            <w:r w:rsidRPr="005314E6">
                              <w:rPr>
                                <w:b/>
                                <w:color w:val="0D0D0D" w:themeColor="text1" w:themeTint="F2"/>
                              </w:rPr>
                              <w:t>Tách dòng biển số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6C461B" id="Rectangle 21" o:spid="_x0000_s1029" style="position:absolute;left:0;text-align:left;margin-left:0;margin-top:65.6pt;width:74.5pt;height:46.05pt;z-index:251664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" fillcolor="#5b9bd5 [3204]" strokecolor="#1f4d78 [1604]" strokeweight="1pt">
                <v:textbox>
                  <w:txbxContent>
                    <w:p w14:paraId="596175CD" w14:textId="77777777" w:rsidR="00F63A4C" w:rsidRPr="005314E6" w:rsidRDefault="00F63A4C" w:rsidP="000B0DBE">
                      <w:pPr>
                        <w:jc w:val="center"/>
                        <w:rPr>
                          <w:b/>
                          <w:color w:val="0D0D0D" w:themeColor="text1" w:themeTint="F2"/>
                        </w:rPr>
                      </w:pPr>
                      <w:r w:rsidRPr="005314E6">
                        <w:rPr>
                          <w:b/>
                          <w:color w:val="0D0D0D" w:themeColor="text1" w:themeTint="F2"/>
                        </w:rPr>
                        <w:t>Tách dòng biển số</w:t>
                      </w:r>
                    </w:p>
                  </w:txbxContent>
                </v:textbox>
                <w10:wrap anchorx="margin"/>
              </v:rect>
            </w:pict>
          </mc:Fallback>
        </mc:AlternateContent>
      </w:r>
      <w:r w:rsidR="000B0DBE">
        <w:rPr>
          <w:noProof/>
          <w:lang w:val="vi-VN" w:eastAsia="vi-VN"/>
        </w:rPr>
        <mc:AlternateContent>
          <mc:Choice Requires="wps">
            <w:drawing>
              <wp:anchor distT="0" distB="0" distL="114300" distR="114300" simplePos="0" relativeHeight="251660288" behindDoc="0" locked="0" layoutInCell="1" allowOverlap="1" wp14:anchorId="48B63E7B" wp14:editId="1287D3EC">
                <wp:simplePos x="0" y="0"/>
                <wp:positionH relativeFrom="margin">
                  <wp:align>left</wp:align>
                </wp:positionH>
                <wp:positionV relativeFrom="paragraph">
                  <wp:posOffset>844772</wp:posOffset>
                </wp:positionV>
                <wp:extent cx="946298" cy="584790"/>
                <wp:effectExtent l="0" t="0" r="25400" b="25400"/>
                <wp:wrapNone/>
                <wp:docPr id="4" name="Rectangle 4"/>
                <wp:cNvGraphicFramePr/>
                <a:graphic xmlns:a="http://schemas.openxmlformats.org/drawingml/2006/main">
                  <a:graphicData uri="http://schemas.microsoft.com/office/word/2010/wordprocessingShape">
                    <wps:wsp>
                      <wps:cNvSpPr/>
                      <wps:spPr>
                        <a:xfrm>
                          <a:off x="0" y="0"/>
                          <a:ext cx="946298" cy="5847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8CE993" w14:textId="77777777" w:rsidR="00F63A4C" w:rsidRPr="005314E6" w:rsidRDefault="00F63A4C" w:rsidP="000B0DBE">
                            <w:pPr>
                              <w:jc w:val="center"/>
                              <w:rPr>
                                <w:b/>
                                <w:color w:val="0D0D0D" w:themeColor="text1" w:themeTint="F2"/>
                              </w:rPr>
                            </w:pPr>
                            <w:r w:rsidRPr="005314E6">
                              <w:rPr>
                                <w:b/>
                                <w:color w:val="0D0D0D" w:themeColor="text1" w:themeTint="F2"/>
                              </w:rPr>
                              <w:t>Ảnh chụp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B63E7B" id="Rectangle 4" o:spid="_x0000_s1030" style="position:absolute;left:0;text-align:left;margin-left:0;margin-top:66.5pt;width:74.5pt;height:46.05pt;z-index:251660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" fillcolor="#5b9bd5 [3204]" strokecolor="#1f4d78 [1604]" strokeweight="1pt">
                <v:textbox>
                  <w:txbxContent>
                    <w:p w14:paraId="5E8CE993" w14:textId="77777777" w:rsidR="00F63A4C" w:rsidRPr="005314E6" w:rsidRDefault="00F63A4C" w:rsidP="000B0DBE">
                      <w:pPr>
                        <w:jc w:val="center"/>
                        <w:rPr>
                          <w:b/>
                          <w:color w:val="0D0D0D" w:themeColor="text1" w:themeTint="F2"/>
                        </w:rPr>
                      </w:pPr>
                      <w:r w:rsidRPr="005314E6">
                        <w:rPr>
                          <w:b/>
                          <w:color w:val="0D0D0D" w:themeColor="text1" w:themeTint="F2"/>
                        </w:rPr>
                        <w:t>Ảnh chụp</w:t>
                      </w:r>
                    </w:p>
                  </w:txbxContent>
                </v:textbox>
                <w10:wrap anchorx="margin"/>
              </v:rect>
            </w:pict>
          </mc:Fallback>
        </mc:AlternateContent>
      </w:r>
      <w:r w:rsidR="002C66F9" w:rsidRPr="002B3776">
        <w:rPr>
          <w:lang w:val="vi-VN"/>
        </w:rPr>
        <w:t>ỨNG DỤNG DEEP LEARNING CẢI THIỆN HỆ THỐNG NHẬN DIỆN BIỂN SỐ</w:t>
      </w:r>
      <w:r w:rsidR="00BD2C6C" w:rsidRPr="00972C78">
        <w:rPr>
          <w:lang w:val="vi-VN"/>
        </w:rPr>
        <w:t xml:space="preserve"> (BỔ SUNG THÊM)</w:t>
      </w:r>
      <w:bookmarkEnd w:id="122"/>
    </w:p>
    <w:p w14:paraId="61387F95" w14:textId="77777777" w:rsidR="000B0DBE" w:rsidRDefault="009655D4" w:rsidP="000B0DBE">
      <w:pPr>
        <w:pStyle w:val="Paragraph"/>
        <w:rPr>
          <w:lang w:val="vi-VN"/>
        </w:rPr>
      </w:pPr>
      <w:r>
        <w:rPr>
          <w:noProof/>
          <w:lang w:val="vi-VN" w:eastAsia="vi-VN"/>
        </w:rPr>
        <mc:AlternateContent>
          <mc:Choice Requires="wps">
            <w:drawing>
              <wp:anchor distT="0" distB="0" distL="114300" distR="114300" simplePos="0" relativeHeight="251671552" behindDoc="0" locked="0" layoutInCell="1" allowOverlap="1" wp14:anchorId="7FD9B309" wp14:editId="5DB66A36">
                <wp:simplePos x="0" y="0"/>
                <wp:positionH relativeFrom="column">
                  <wp:posOffset>2104614</wp:posOffset>
                </wp:positionH>
                <wp:positionV relativeFrom="paragraph">
                  <wp:posOffset>162354</wp:posOffset>
                </wp:positionV>
                <wp:extent cx="206734" cy="123245"/>
                <wp:effectExtent l="0" t="19050" r="41275" b="29210"/>
                <wp:wrapNone/>
                <wp:docPr id="34" name="Right Arrow 34"/>
                <wp:cNvGraphicFramePr/>
                <a:graphic xmlns:a="http://schemas.openxmlformats.org/drawingml/2006/main">
                  <a:graphicData uri="http://schemas.microsoft.com/office/word/2010/wordprocessingShape">
                    <wps:wsp>
                      <wps:cNvSpPr/>
                      <wps:spPr>
                        <a:xfrm>
                          <a:off x="0" y="0"/>
                          <a:ext cx="206734" cy="1232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AAD68A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4" o:spid="_x0000_s1026" type="#_x0000_t13" style="position:absolute;margin-left:165.7pt;margin-top:12.8pt;width:16.3pt;height:9.7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" adj="15162" fillcolor="#5b9bd5 [3204]" strokecolor="#1f4d78 [1604]" strokeweight="1pt"/>
            </w:pict>
          </mc:Fallback>
        </mc:AlternateContent>
      </w:r>
      <w:r>
        <w:rPr>
          <w:noProof/>
          <w:lang w:val="vi-VN" w:eastAsia="vi-VN"/>
        </w:rPr>
        <mc:AlternateContent>
          <mc:Choice Requires="wps">
            <w:drawing>
              <wp:anchor distT="0" distB="0" distL="114300" distR="114300" simplePos="0" relativeHeight="251669504" behindDoc="0" locked="0" layoutInCell="1" allowOverlap="1" wp14:anchorId="3A1582E4" wp14:editId="664B4688">
                <wp:simplePos x="0" y="0"/>
                <wp:positionH relativeFrom="column">
                  <wp:posOffset>946205</wp:posOffset>
                </wp:positionH>
                <wp:positionV relativeFrom="paragraph">
                  <wp:posOffset>162560</wp:posOffset>
                </wp:positionV>
                <wp:extent cx="206734" cy="123245"/>
                <wp:effectExtent l="0" t="19050" r="41275" b="29210"/>
                <wp:wrapNone/>
                <wp:docPr id="33" name="Right Arrow 33"/>
                <wp:cNvGraphicFramePr/>
                <a:graphic xmlns:a="http://schemas.openxmlformats.org/drawingml/2006/main">
                  <a:graphicData uri="http://schemas.microsoft.com/office/word/2010/wordprocessingShape">
                    <wps:wsp>
                      <wps:cNvSpPr/>
                      <wps:spPr>
                        <a:xfrm>
                          <a:off x="0" y="0"/>
                          <a:ext cx="206734" cy="1232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E13F415" id="Right Arrow 33" o:spid="_x0000_s1026" type="#_x0000_t13" style="position:absolute;margin-left:74.5pt;margin-top:12.8pt;width:16.3pt;height:9.7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" adj="15162" fillcolor="#5b9bd5 [3204]" strokecolor="#1f4d78 [1604]" strokeweight="1pt"/>
            </w:pict>
          </mc:Fallback>
        </mc:AlternateContent>
      </w:r>
      <w:r w:rsidR="000B0DBE">
        <w:rPr>
          <w:noProof/>
          <w:lang w:val="vi-VN" w:eastAsia="vi-VN"/>
        </w:rPr>
        <mc:AlternateContent>
          <mc:Choice Requires="wps">
            <w:drawing>
              <wp:anchor distT="0" distB="0" distL="114300" distR="114300" simplePos="0" relativeHeight="251675648" behindDoc="0" locked="0" layoutInCell="1" allowOverlap="1" wp14:anchorId="70DDCA36" wp14:editId="07A36EA9">
                <wp:simplePos x="0" y="0"/>
                <wp:positionH relativeFrom="column">
                  <wp:posOffset>4404235</wp:posOffset>
                </wp:positionH>
                <wp:positionV relativeFrom="paragraph">
                  <wp:posOffset>145823</wp:posOffset>
                </wp:positionV>
                <wp:extent cx="206734" cy="123245"/>
                <wp:effectExtent l="0" t="19050" r="41275" b="29210"/>
                <wp:wrapNone/>
                <wp:docPr id="37" name="Right Arrow 37"/>
                <wp:cNvGraphicFramePr/>
                <a:graphic xmlns:a="http://schemas.openxmlformats.org/drawingml/2006/main">
                  <a:graphicData uri="http://schemas.microsoft.com/office/word/2010/wordprocessingShape">
                    <wps:wsp>
                      <wps:cNvSpPr/>
                      <wps:spPr>
                        <a:xfrm>
                          <a:off x="0" y="0"/>
                          <a:ext cx="206734" cy="1232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617C8A2" id="Right Arrow 37" o:spid="_x0000_s1026" type="#_x0000_t13" style="position:absolute;margin-left:346.8pt;margin-top:11.5pt;width:16.3pt;height:9.7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" adj="15162" fillcolor="#5b9bd5 [3204]" strokecolor="#1f4d78 [1604]" strokeweight="1pt"/>
            </w:pict>
          </mc:Fallback>
        </mc:AlternateContent>
      </w:r>
      <w:r w:rsidR="000B0DBE">
        <w:rPr>
          <w:noProof/>
          <w:lang w:val="vi-VN" w:eastAsia="vi-VN"/>
        </w:rPr>
        <mc:AlternateContent>
          <mc:Choice Requires="wps">
            <w:drawing>
              <wp:anchor distT="0" distB="0" distL="114300" distR="114300" simplePos="0" relativeHeight="251673600" behindDoc="0" locked="0" layoutInCell="1" allowOverlap="1" wp14:anchorId="23D8F262" wp14:editId="54D75ACA">
                <wp:simplePos x="0" y="0"/>
                <wp:positionH relativeFrom="column">
                  <wp:posOffset>3252857</wp:posOffset>
                </wp:positionH>
                <wp:positionV relativeFrom="paragraph">
                  <wp:posOffset>163719</wp:posOffset>
                </wp:positionV>
                <wp:extent cx="206734" cy="123245"/>
                <wp:effectExtent l="0" t="19050" r="41275" b="29210"/>
                <wp:wrapNone/>
                <wp:docPr id="36" name="Right Arrow 36"/>
                <wp:cNvGraphicFramePr/>
                <a:graphic xmlns:a="http://schemas.openxmlformats.org/drawingml/2006/main">
                  <a:graphicData uri="http://schemas.microsoft.com/office/word/2010/wordprocessingShape">
                    <wps:wsp>
                      <wps:cNvSpPr/>
                      <wps:spPr>
                        <a:xfrm>
                          <a:off x="0" y="0"/>
                          <a:ext cx="206734" cy="1232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75D2222" id="Right Arrow 36" o:spid="_x0000_s1026" type="#_x0000_t13" style="position:absolute;margin-left:256.15pt;margin-top:12.9pt;width:16.3pt;height:9.7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" adj="15162" fillcolor="#5b9bd5 [3204]" strokecolor="#1f4d78 [1604]" strokeweight="1pt"/>
            </w:pict>
          </mc:Fallback>
        </mc:AlternateContent>
      </w:r>
    </w:p>
    <w:p w14:paraId="4F83663F" w14:textId="77777777" w:rsidR="000B0DBE" w:rsidRDefault="000B0DBE" w:rsidP="000B0DBE">
      <w:pPr>
        <w:pStyle w:val="Paragraph"/>
        <w:rPr>
          <w:lang w:val="vi-VN"/>
        </w:rPr>
      </w:pPr>
    </w:p>
    <w:p w14:paraId="7EF66709" w14:textId="77777777" w:rsidR="000B0DBE" w:rsidRPr="00750CE3" w:rsidRDefault="00B53E8A" w:rsidP="00B53E8A">
      <w:pPr>
        <w:pStyle w:val="ThesisFigure"/>
        <w:rPr>
          <w:lang w:val="vi-VN"/>
        </w:rPr>
      </w:pPr>
      <w:bookmarkStart w:id="124" w:name="_Toc535106496"/>
      <w:r w:rsidRPr="00B53E8A">
        <w:rPr>
          <w:lang w:val="vi-VN"/>
        </w:rPr>
        <w:t>Hình 6-1: Sơ đồ xử lý nhận diện biển số</w:t>
      </w:r>
      <w:r w:rsidR="0041410E" w:rsidRPr="00750CE3">
        <w:rPr>
          <w:lang w:val="vi-VN"/>
        </w:rPr>
        <w:t xml:space="preserve"> dùng Deep Learning</w:t>
      </w:r>
      <w:bookmarkEnd w:id="124"/>
    </w:p>
    <w:p w14:paraId="4DDBB08A" w14:textId="77777777" w:rsidR="002C66F9" w:rsidRDefault="002C66F9" w:rsidP="002C66F9">
      <w:pPr>
        <w:pStyle w:val="Heading2"/>
        <w:rPr>
          <w:lang w:val="vi-VN"/>
        </w:rPr>
      </w:pPr>
      <w:bookmarkStart w:id="125" w:name="_Toc535106934"/>
      <w:r w:rsidRPr="006A59B5">
        <w:rPr>
          <w:lang w:val="vi-VN"/>
        </w:rPr>
        <w:t>Xác định vùng biển số bằng Object</w:t>
      </w:r>
      <w:r>
        <w:rPr>
          <w:lang w:val="vi-VN"/>
        </w:rPr>
        <w:t xml:space="preserve"> Detection</w:t>
      </w:r>
      <w:bookmarkEnd w:id="125"/>
    </w:p>
    <w:p w14:paraId="00108A1C" w14:textId="77777777" w:rsidR="002C66F9" w:rsidRPr="00A856B2" w:rsidRDefault="002C66F9" w:rsidP="00287B15">
      <w:pPr>
        <w:pStyle w:val="ListParagraph"/>
        <w:ind w:left="0" w:firstLine="357"/>
        <w:rPr>
          <w:lang w:val="vi-VN"/>
        </w:rPr>
      </w:pPr>
      <w:r w:rsidRPr="00BE39BE">
        <w:rPr>
          <w:lang w:val="vi-VN"/>
        </w:rPr>
        <w:t>Đ</w:t>
      </w:r>
      <w:r w:rsidRPr="00C15453">
        <w:rPr>
          <w:lang w:val="vi-VN"/>
        </w:rPr>
        <w:t xml:space="preserve">ể xác định vùng biển số </w:t>
      </w:r>
      <w:r w:rsidRPr="00021D01">
        <w:rPr>
          <w:lang w:val="vi-VN"/>
        </w:rPr>
        <w:t>trước đây</w:t>
      </w:r>
      <w:r w:rsidRPr="00C15453">
        <w:rPr>
          <w:lang w:val="vi-VN"/>
        </w:rPr>
        <w:t xml:space="preserve"> thường dùng phương pháp tìm các </w:t>
      </w:r>
      <w:r w:rsidRPr="00021D01">
        <w:rPr>
          <w:lang w:val="vi-VN"/>
        </w:rPr>
        <w:t>‘</w:t>
      </w:r>
      <w:r w:rsidRPr="00C15453">
        <w:rPr>
          <w:lang w:val="vi-VN"/>
        </w:rPr>
        <w:t>contour</w:t>
      </w:r>
      <w:r w:rsidRPr="00312CE7">
        <w:rPr>
          <w:lang w:val="vi-VN"/>
        </w:rPr>
        <w:t>’</w:t>
      </w:r>
      <w:r w:rsidRPr="00C15453">
        <w:rPr>
          <w:lang w:val="vi-VN"/>
        </w:rPr>
        <w:t xml:space="preserve"> b</w:t>
      </w:r>
      <w:r w:rsidRPr="00A856B2">
        <w:rPr>
          <w:lang w:val="vi-VN"/>
        </w:rPr>
        <w:t>ằng việc nhị phân hóa ảnh rồi đi tìm các đường góc cạnh, vùng nào có các cạnh ghép lại là một tứ giác thì cho đó là vùng biển số. Phương pháp này có một số giới hạn vì trong nhiều trường hợp sau khi nhị phân ảnh không thể tìm ra được vùng biển số hoặc tìm ra nhiều hơn 1 vùng biển số, gây mất chính xác cho việc nhận diện.</w:t>
      </w:r>
    </w:p>
    <w:p w14:paraId="158EFDD6" w14:textId="77777777" w:rsidR="002C66F9" w:rsidRDefault="002C66F9" w:rsidP="00287B15">
      <w:pPr>
        <w:pStyle w:val="ListParagraph"/>
        <w:ind w:left="0" w:firstLine="357"/>
        <w:rPr>
          <w:lang w:val="vi-VN"/>
        </w:rPr>
      </w:pPr>
      <w:r w:rsidRPr="00A856B2">
        <w:rPr>
          <w:lang w:val="vi-VN"/>
        </w:rPr>
        <w:t xml:space="preserve">Những năm gần đây, với sự phát triển nhảy vọt của Deep Learning và dữ liệu lớn nên các bài toàn xử lý ảnh truyền thống được thay thế bằng việc huấn luyện với Deep Learning. </w:t>
      </w:r>
    </w:p>
    <w:p w14:paraId="29ACADEC" w14:textId="77777777" w:rsidR="002C66F9" w:rsidRPr="00A856B2" w:rsidRDefault="002C66F9" w:rsidP="00287B15">
      <w:pPr>
        <w:pStyle w:val="ListParagraph"/>
        <w:ind w:left="0" w:firstLine="357"/>
        <w:rPr>
          <w:lang w:val="vi-VN"/>
        </w:rPr>
      </w:pPr>
      <w:r w:rsidRPr="00A856B2">
        <w:rPr>
          <w:lang w:val="vi-VN"/>
        </w:rPr>
        <w:t xml:space="preserve">Tensorflow </w:t>
      </w:r>
      <w:r w:rsidRPr="00980689">
        <w:rPr>
          <w:lang w:val="vi-VN"/>
        </w:rPr>
        <w:t xml:space="preserve">framework cung cấp một API cho Object Detection </w:t>
      </w:r>
      <w:r w:rsidRPr="00A856B2">
        <w:rPr>
          <w:lang w:val="vi-VN"/>
        </w:rPr>
        <w:t>có thể huấn luyện lại để xác định ra các vật thể mong muốn. Trong đề tài này, Object Detection được sử dụng huấn luyện để có thể tìm ra vùng biển số một cách chính xác nhất.</w:t>
      </w:r>
    </w:p>
    <w:p w14:paraId="6098FA30" w14:textId="77777777" w:rsidR="002C66F9" w:rsidRDefault="002C66F9" w:rsidP="00287B15">
      <w:pPr>
        <w:pStyle w:val="ListParagraph"/>
        <w:ind w:left="0" w:firstLine="357"/>
        <w:rPr>
          <w:lang w:val="vi-VN"/>
        </w:rPr>
      </w:pPr>
      <w:r w:rsidRPr="00A856B2">
        <w:rPr>
          <w:lang w:val="vi-VN"/>
        </w:rPr>
        <w:t>Kiến trúc sử dụng trong Object Detection là mô hình mạng SSD vì số lượng thông số tính toán không nhiều nên thời gian xử lý rất nha</w:t>
      </w:r>
      <w:r>
        <w:rPr>
          <w:lang w:val="vi-VN"/>
        </w:rPr>
        <w:t>nh và độ chính xác rất cao</w:t>
      </w:r>
      <w:r w:rsidRPr="00A856B2">
        <w:rPr>
          <w:lang w:val="vi-VN"/>
        </w:rPr>
        <w:t xml:space="preserve"> nên có thể sử dụng được cho real-time.</w:t>
      </w:r>
    </w:p>
    <w:p w14:paraId="67C2E7B0" w14:textId="77777777" w:rsidR="002C66F9" w:rsidRDefault="002C66F9" w:rsidP="002C66F9">
      <w:pPr>
        <w:pStyle w:val="ListParagraph"/>
        <w:ind w:left="0"/>
        <w:rPr>
          <w:lang w:val="vi-VN"/>
        </w:rPr>
      </w:pPr>
      <w:r>
        <w:rPr>
          <w:noProof/>
          <w:lang w:val="vi-VN" w:eastAsia="vi-VN"/>
        </w:rPr>
        <w:drawing>
          <wp:inline distT="0" distB="0" distL="0" distR="0" wp14:anchorId="64C2D245" wp14:editId="21098792">
            <wp:extent cx="5581650" cy="16662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E8D0EA.tmp"/>
                    <pic:cNvPicPr/>
                  </pic:nvPicPr>
                  <pic:blipFill>
                    <a:blip r:embed="rId50">
                      <a:extLst>
                        <a:ext uri="{28A0092B-C50C-407E-A947-70E740481C1C}">
                          <a14:useLocalDpi xmlns:a14="http://schemas.microsoft.com/office/drawing/2010/main" val="0"/>
                        </a:ext>
                      </a:extLst>
                    </a:blip>
                    <a:stretch>
                      <a:fillRect/>
                    </a:stretch>
                  </pic:blipFill>
                  <pic:spPr>
                    <a:xfrm>
                      <a:off x="0" y="0"/>
                      <a:ext cx="5581650" cy="1666240"/>
                    </a:xfrm>
                    <a:prstGeom prst="rect">
                      <a:avLst/>
                    </a:prstGeom>
                  </pic:spPr>
                </pic:pic>
              </a:graphicData>
            </a:graphic>
          </wp:inline>
        </w:drawing>
      </w:r>
    </w:p>
    <w:p w14:paraId="3B3F4C7D" w14:textId="77777777" w:rsidR="002C66F9" w:rsidRPr="00DC288E" w:rsidRDefault="002C66F9" w:rsidP="002C66F9">
      <w:pPr>
        <w:pStyle w:val="ThesisFigure"/>
        <w:rPr>
          <w:lang w:val="vi-VN"/>
        </w:rPr>
      </w:pPr>
      <w:bookmarkStart w:id="126" w:name="_Toc535106497"/>
      <w:r w:rsidRPr="00DC288E">
        <w:rPr>
          <w:lang w:val="vi-VN"/>
        </w:rPr>
        <w:t>Hình 6-</w:t>
      </w:r>
      <w:r w:rsidR="00B53E8A" w:rsidRPr="00B53E8A">
        <w:rPr>
          <w:lang w:val="vi-VN"/>
        </w:rPr>
        <w:t>2</w:t>
      </w:r>
      <w:r w:rsidRPr="00DC288E">
        <w:rPr>
          <w:lang w:val="vi-VN"/>
        </w:rPr>
        <w:t>: Kiến trúc mạng SSD [</w:t>
      </w:r>
      <w:r w:rsidR="006D67AE">
        <w:rPr>
          <w:lang w:val="vi-VN"/>
        </w:rPr>
        <w:t>7</w:t>
      </w:r>
      <w:r w:rsidRPr="00DC288E">
        <w:rPr>
          <w:lang w:val="vi-VN"/>
        </w:rPr>
        <w:t>]</w:t>
      </w:r>
      <w:bookmarkEnd w:id="126"/>
    </w:p>
    <w:p w14:paraId="0666336D" w14:textId="77777777" w:rsidR="002C66F9" w:rsidRPr="00E82F01" w:rsidRDefault="002C66F9" w:rsidP="00287B15">
      <w:pPr>
        <w:pStyle w:val="ListParagraph"/>
        <w:ind w:left="0" w:firstLine="357"/>
        <w:rPr>
          <w:lang w:val="vi-VN"/>
        </w:rPr>
      </w:pPr>
      <w:r w:rsidRPr="00E82F01">
        <w:rPr>
          <w:lang w:val="vi-VN"/>
        </w:rPr>
        <w:lastRenderedPageBreak/>
        <w:t>Để huấn luyện SSD cần có dữ liệu đã được dán nhãn sẵn trước khi đưa vô huấn luyện. Với bài toán xác định vùng biển số thì chỉ cần dán nhãn cho 1 lớp đối tượng duy nhất là biển số, sau đó chia ra train/validation theo tỉ lệ 80/20, hiệu chỉnh các thông số về learning rate (tốc độ học/tốc độ huấn luyện), số lượng loại đối tượng cần huấn luyện,… và các thông số khác sẽ hiệu chỉnh sau mỗi lần huấn luyện để thu được kết quả tốt nhất.</w:t>
      </w:r>
    </w:p>
    <w:p w14:paraId="19CF922D" w14:textId="77777777" w:rsidR="002C66F9" w:rsidRPr="00E82F01" w:rsidRDefault="002C66F9" w:rsidP="00287B15">
      <w:pPr>
        <w:pStyle w:val="ListParagraph"/>
        <w:ind w:left="0" w:firstLine="357"/>
        <w:rPr>
          <w:lang w:val="vi-VN"/>
        </w:rPr>
      </w:pPr>
      <w:r w:rsidRPr="00E82F01">
        <w:rPr>
          <w:lang w:val="vi-VN"/>
        </w:rPr>
        <w:t>Sau khi huấn luyện thành công thì mô hình SSD có thể xác định chính xác đâu là vùng biển số trong tấm ảnh. Để đạt được kết quả cao nhất thì trong quá trình chuẩn bị dữ liệu và dán nhãn, cần phải thực hiện một số thao tác xử lý để tăng thêm các trường hợp khác của tấm ảnh như thêm nhiễu, xoay, cắt, … để cho mô hình SSD được thông minh hơn và xác định ra vùng biển số chính xác hơn.</w:t>
      </w:r>
    </w:p>
    <w:p w14:paraId="4B2776F4" w14:textId="77777777" w:rsidR="002C66F9" w:rsidRPr="00B477FA" w:rsidRDefault="002C66F9" w:rsidP="002C66F9">
      <w:pPr>
        <w:pStyle w:val="Heading2"/>
        <w:rPr>
          <w:lang w:val="vi-VN"/>
        </w:rPr>
      </w:pPr>
      <w:bookmarkStart w:id="127" w:name="_Toc535106935"/>
      <w:r w:rsidRPr="006A59B5">
        <w:rPr>
          <w:lang w:val="vi-VN"/>
        </w:rPr>
        <w:t xml:space="preserve">Xác định từng dòng ký tự của biển số </w:t>
      </w:r>
      <w:r w:rsidRPr="00B477FA">
        <w:rPr>
          <w:lang w:val="vi-VN"/>
        </w:rPr>
        <w:t>bằng Object Detection</w:t>
      </w:r>
      <w:bookmarkEnd w:id="127"/>
    </w:p>
    <w:p w14:paraId="440B47BB" w14:textId="77777777" w:rsidR="002C66F9" w:rsidRPr="00C46A1D" w:rsidRDefault="002C66F9" w:rsidP="00287B15">
      <w:pPr>
        <w:pStyle w:val="ListParagraph"/>
        <w:ind w:left="0" w:firstLine="357"/>
        <w:rPr>
          <w:lang w:val="vi-VN"/>
        </w:rPr>
      </w:pPr>
      <w:r w:rsidRPr="00C46A1D">
        <w:rPr>
          <w:lang w:val="vi-VN"/>
        </w:rPr>
        <w:t>Cũng như việc xác định đâu là vùng biển số, Object Detection tiếp tục được sử dụng một lần nữa để xác định ra được đâu là vùng chứa các dòng ký tự biển số và xác định ra được từng dòng ký tự của biển số. Mô hình SSD lại được sử dụng trong trường hợp này.</w:t>
      </w:r>
    </w:p>
    <w:p w14:paraId="7FCBA9A5" w14:textId="77777777" w:rsidR="002C66F9" w:rsidRPr="00C46A1D" w:rsidRDefault="002C66F9" w:rsidP="00287B15">
      <w:pPr>
        <w:pStyle w:val="ListParagraph"/>
        <w:ind w:left="0" w:firstLine="357"/>
        <w:rPr>
          <w:lang w:val="vi-VN"/>
        </w:rPr>
      </w:pPr>
      <w:r w:rsidRPr="00C46A1D">
        <w:rPr>
          <w:lang w:val="vi-VN"/>
        </w:rPr>
        <w:t>Để huấn luyện cho SSD xác định được từng dòng ký tự của biển số thì dữ liệu được dán nhãn để huấn luyện là từng dòng ký tự, chúng sẽ được dán nhãn là dòng chữ. Các bước huấn luyện thực hiện tương tự với việc huấn luyện SSD để xác định biển số nhưng các thông số hiệu chỉnh sẽ có những thay đổi trong quá trình huấn luyện.</w:t>
      </w:r>
    </w:p>
    <w:p w14:paraId="4338218B" w14:textId="77777777" w:rsidR="002C66F9" w:rsidRPr="00C46A1D" w:rsidRDefault="002C66F9" w:rsidP="00287B15">
      <w:pPr>
        <w:pStyle w:val="ListParagraph"/>
        <w:ind w:left="0" w:firstLine="357"/>
        <w:rPr>
          <w:lang w:val="vi-VN"/>
        </w:rPr>
      </w:pPr>
      <w:r w:rsidRPr="00C46A1D">
        <w:rPr>
          <w:lang w:val="vi-VN"/>
        </w:rPr>
        <w:t>Sau khi huấn luyện thành công, nó sẽ xác định chính xác đâu là dòng ký tự của biển số, nó sẽ không nhầm lẫn với các loại logo hay các dòng chữ khác mà không phải là dòng ký tự có định dạng của biển số.</w:t>
      </w:r>
    </w:p>
    <w:p w14:paraId="5B6B9C0C" w14:textId="77777777" w:rsidR="002C66F9" w:rsidRPr="006A59B5" w:rsidRDefault="002C66F9" w:rsidP="002C66F9">
      <w:pPr>
        <w:pStyle w:val="Heading2"/>
      </w:pPr>
      <w:bookmarkStart w:id="128" w:name="_Toc535106936"/>
      <w:r>
        <w:lastRenderedPageBreak/>
        <w:t xml:space="preserve">Nhận diện ký tự </w:t>
      </w:r>
      <w:r w:rsidR="00416A1C">
        <w:t>trong biển số</w:t>
      </w:r>
      <w:r>
        <w:t xml:space="preserve"> bằng Deep Learning</w:t>
      </w:r>
      <w:bookmarkEnd w:id="128"/>
    </w:p>
    <w:p w14:paraId="4A4E6E4C" w14:textId="77777777" w:rsidR="002C66F9" w:rsidRPr="00C46A1D" w:rsidRDefault="002C66F9" w:rsidP="00287B15">
      <w:pPr>
        <w:pStyle w:val="ListParagraph"/>
        <w:ind w:left="0" w:firstLine="357"/>
        <w:rPr>
          <w:lang w:val="vi-VN"/>
        </w:rPr>
      </w:pPr>
      <w:r w:rsidRPr="00C46A1D">
        <w:rPr>
          <w:lang w:val="vi-VN"/>
        </w:rPr>
        <w:t xml:space="preserve">Sau khi xác định được đâu là biển số, đâu là vùng ký tự trên biển số thì vùng ký tự được cắt ra và dán nhãn một lần nữa nhưng lần này sẽ dán nhãn trùng với các ký tự trong đó. </w:t>
      </w:r>
    </w:p>
    <w:p w14:paraId="3DEA2FB4" w14:textId="77777777" w:rsidR="002C66F9" w:rsidRDefault="002C66F9" w:rsidP="00287B15">
      <w:pPr>
        <w:pStyle w:val="ListParagraph"/>
        <w:ind w:left="0" w:firstLine="357"/>
        <w:rPr>
          <w:lang w:val="vi-VN"/>
        </w:rPr>
      </w:pPr>
      <w:r w:rsidRPr="00C46A1D">
        <w:rPr>
          <w:lang w:val="vi-VN"/>
        </w:rPr>
        <w:t>Phương pháp được sử dụng để nhận diện ký tự là sự kết hợp giữa CNN và CTC, một trong những phương pháp tốt nhất hiện tại của Deep Learning để nhận diện ký tự và đã được biến thể lược đi một phần để thích hợp cho bài toán nhận diện ký tự biển số.</w:t>
      </w:r>
    </w:p>
    <w:p w14:paraId="5C34DAEA" w14:textId="77777777" w:rsidR="002C66F9" w:rsidRPr="0021413F" w:rsidRDefault="002C66F9" w:rsidP="002C66F9">
      <w:pPr>
        <w:pStyle w:val="ThesisTable"/>
        <w:rPr>
          <w:lang w:val="vi-VN"/>
        </w:rPr>
      </w:pPr>
      <w:bookmarkStart w:id="129" w:name="_Toc535106503"/>
      <w:r w:rsidRPr="00DD7D51">
        <w:rPr>
          <w:lang w:val="vi-VN"/>
        </w:rPr>
        <w:t>Bảng 6-1: Kiến trúc mạng huấn luyện cho OCR</w:t>
      </w:r>
      <w:r w:rsidRPr="0021413F">
        <w:rPr>
          <w:lang w:val="vi-VN"/>
        </w:rPr>
        <w:t xml:space="preserve"> [</w:t>
      </w:r>
      <w:r w:rsidR="006D67AE">
        <w:rPr>
          <w:lang w:val="vi-VN"/>
        </w:rPr>
        <w:t>8</w:t>
      </w:r>
      <w:r w:rsidRPr="0021413F">
        <w:rPr>
          <w:lang w:val="vi-VN"/>
        </w:rPr>
        <w:t>]</w:t>
      </w:r>
      <w:bookmarkEnd w:id="129"/>
    </w:p>
    <w:tbl>
      <w:tblPr>
        <w:tblStyle w:val="TableGrid"/>
        <w:tblW w:w="0" w:type="auto"/>
        <w:jc w:val="center"/>
        <w:tblLook w:val="04A0" w:firstRow="1" w:lastRow="0" w:firstColumn="1" w:lastColumn="0" w:noHBand="0" w:noVBand="1"/>
      </w:tblPr>
      <w:tblGrid>
        <w:gridCol w:w="4390"/>
        <w:gridCol w:w="4390"/>
      </w:tblGrid>
      <w:tr w:rsidR="002C66F9" w14:paraId="0BB1844A" w14:textId="77777777" w:rsidTr="000B0DBE">
        <w:trPr>
          <w:jc w:val="center"/>
        </w:trPr>
        <w:tc>
          <w:tcPr>
            <w:tcW w:w="4390" w:type="dxa"/>
            <w:vAlign w:val="center"/>
          </w:tcPr>
          <w:p w14:paraId="72BF2AA2" w14:textId="77777777" w:rsidR="002C66F9" w:rsidRPr="00DD7D51" w:rsidRDefault="002C66F9" w:rsidP="000B0DBE">
            <w:pPr>
              <w:pStyle w:val="ListParagraph"/>
              <w:ind w:left="0"/>
              <w:jc w:val="center"/>
              <w:rPr>
                <w:b/>
              </w:rPr>
            </w:pPr>
            <w:r w:rsidRPr="00DD7D51">
              <w:rPr>
                <w:b/>
              </w:rPr>
              <w:t>Layer Type</w:t>
            </w:r>
          </w:p>
        </w:tc>
        <w:tc>
          <w:tcPr>
            <w:tcW w:w="4390" w:type="dxa"/>
            <w:vAlign w:val="center"/>
          </w:tcPr>
          <w:p w14:paraId="2AD36AB6" w14:textId="77777777" w:rsidR="002C66F9" w:rsidRPr="00DD7D51" w:rsidRDefault="002C66F9" w:rsidP="000B0DBE">
            <w:pPr>
              <w:pStyle w:val="ListParagraph"/>
              <w:ind w:left="0"/>
              <w:jc w:val="center"/>
              <w:rPr>
                <w:b/>
              </w:rPr>
            </w:pPr>
            <w:r w:rsidRPr="00DD7D51">
              <w:rPr>
                <w:b/>
              </w:rPr>
              <w:t>Parameters</w:t>
            </w:r>
          </w:p>
        </w:tc>
      </w:tr>
      <w:tr w:rsidR="002C66F9" w14:paraId="360FBD17" w14:textId="77777777" w:rsidTr="000B0DBE">
        <w:trPr>
          <w:jc w:val="center"/>
        </w:trPr>
        <w:tc>
          <w:tcPr>
            <w:tcW w:w="4390" w:type="dxa"/>
            <w:vAlign w:val="center"/>
          </w:tcPr>
          <w:p w14:paraId="342CB8E4" w14:textId="77777777" w:rsidR="002C66F9" w:rsidRPr="00872B3A" w:rsidRDefault="002C66F9" w:rsidP="000B0DBE">
            <w:pPr>
              <w:pStyle w:val="ListParagraph"/>
              <w:ind w:left="0"/>
              <w:jc w:val="center"/>
            </w:pPr>
            <w:r>
              <w:t>Input</w:t>
            </w:r>
          </w:p>
        </w:tc>
        <w:tc>
          <w:tcPr>
            <w:tcW w:w="4390" w:type="dxa"/>
            <w:vAlign w:val="center"/>
          </w:tcPr>
          <w:p w14:paraId="32BDCA89" w14:textId="77777777" w:rsidR="002C66F9" w:rsidRPr="00872B3A" w:rsidRDefault="002C66F9" w:rsidP="000B0DBE">
            <w:pPr>
              <w:pStyle w:val="ListParagraph"/>
              <w:ind w:left="0"/>
              <w:jc w:val="center"/>
            </w:pPr>
            <w:r>
              <w:t>100x25 pixels RGB image</w:t>
            </w:r>
          </w:p>
        </w:tc>
      </w:tr>
      <w:tr w:rsidR="002C66F9" w14:paraId="1FF2AC02" w14:textId="77777777" w:rsidTr="000B0DBE">
        <w:trPr>
          <w:jc w:val="center"/>
        </w:trPr>
        <w:tc>
          <w:tcPr>
            <w:tcW w:w="4390" w:type="dxa"/>
            <w:vAlign w:val="center"/>
          </w:tcPr>
          <w:p w14:paraId="14D5F499" w14:textId="77777777" w:rsidR="002C66F9" w:rsidRPr="00872B3A" w:rsidRDefault="002C66F9" w:rsidP="000B0DBE">
            <w:pPr>
              <w:pStyle w:val="ListParagraph"/>
              <w:ind w:left="0"/>
              <w:jc w:val="center"/>
            </w:pPr>
            <w:r>
              <w:t>Convolution</w:t>
            </w:r>
          </w:p>
        </w:tc>
        <w:tc>
          <w:tcPr>
            <w:tcW w:w="4390" w:type="dxa"/>
            <w:vAlign w:val="center"/>
          </w:tcPr>
          <w:p w14:paraId="6F1551DE" w14:textId="77777777" w:rsidR="002C66F9" w:rsidRPr="00872B3A" w:rsidRDefault="002C66F9" w:rsidP="000B0DBE">
            <w:pPr>
              <w:pStyle w:val="ListParagraph"/>
              <w:ind w:left="0"/>
              <w:jc w:val="center"/>
            </w:pPr>
            <w:r>
              <w:t>#64 3x3 stride 1</w:t>
            </w:r>
          </w:p>
        </w:tc>
      </w:tr>
      <w:tr w:rsidR="002C66F9" w14:paraId="4C90FEEF" w14:textId="77777777" w:rsidTr="000B0DBE">
        <w:trPr>
          <w:jc w:val="center"/>
        </w:trPr>
        <w:tc>
          <w:tcPr>
            <w:tcW w:w="4390" w:type="dxa"/>
            <w:vAlign w:val="center"/>
          </w:tcPr>
          <w:p w14:paraId="3BBD9408" w14:textId="77777777" w:rsidR="002C66F9" w:rsidRPr="00872B3A" w:rsidRDefault="002C66F9" w:rsidP="000B0DBE">
            <w:pPr>
              <w:pStyle w:val="ListParagraph"/>
              <w:ind w:left="0"/>
              <w:jc w:val="center"/>
            </w:pPr>
            <w:r>
              <w:t>MaxPooling</w:t>
            </w:r>
          </w:p>
        </w:tc>
        <w:tc>
          <w:tcPr>
            <w:tcW w:w="4390" w:type="dxa"/>
            <w:vAlign w:val="center"/>
          </w:tcPr>
          <w:p w14:paraId="72E4BF6F" w14:textId="77777777" w:rsidR="002C66F9" w:rsidRPr="00872B3A" w:rsidRDefault="002C66F9" w:rsidP="000B0DBE">
            <w:pPr>
              <w:pStyle w:val="ListParagraph"/>
              <w:ind w:left="0"/>
              <w:jc w:val="center"/>
            </w:pPr>
            <w:r>
              <w:t>#64 3x3 stride 1</w:t>
            </w:r>
          </w:p>
        </w:tc>
      </w:tr>
      <w:tr w:rsidR="002C66F9" w14:paraId="4FA3A76F" w14:textId="77777777" w:rsidTr="000B0DBE">
        <w:trPr>
          <w:jc w:val="center"/>
        </w:trPr>
        <w:tc>
          <w:tcPr>
            <w:tcW w:w="4390" w:type="dxa"/>
            <w:vAlign w:val="center"/>
          </w:tcPr>
          <w:p w14:paraId="7190E92B" w14:textId="77777777" w:rsidR="002C66F9" w:rsidRPr="00872B3A" w:rsidRDefault="002C66F9" w:rsidP="000B0DBE">
            <w:pPr>
              <w:pStyle w:val="ListParagraph"/>
              <w:ind w:left="0"/>
              <w:jc w:val="center"/>
            </w:pPr>
            <w:r>
              <w:t>Small basic block</w:t>
            </w:r>
          </w:p>
        </w:tc>
        <w:tc>
          <w:tcPr>
            <w:tcW w:w="4390" w:type="dxa"/>
            <w:vAlign w:val="center"/>
          </w:tcPr>
          <w:p w14:paraId="5F4E085C" w14:textId="77777777" w:rsidR="002C66F9" w:rsidRPr="00872B3A" w:rsidRDefault="002C66F9" w:rsidP="000B0DBE">
            <w:pPr>
              <w:pStyle w:val="ListParagraph"/>
              <w:ind w:left="0"/>
              <w:jc w:val="center"/>
            </w:pPr>
            <w:r>
              <w:t>#128 3x3 stride 1</w:t>
            </w:r>
          </w:p>
        </w:tc>
      </w:tr>
      <w:tr w:rsidR="002C66F9" w14:paraId="6D7A1825" w14:textId="77777777" w:rsidTr="000B0DBE">
        <w:trPr>
          <w:jc w:val="center"/>
        </w:trPr>
        <w:tc>
          <w:tcPr>
            <w:tcW w:w="4390" w:type="dxa"/>
            <w:vAlign w:val="center"/>
          </w:tcPr>
          <w:p w14:paraId="545B2A62" w14:textId="77777777" w:rsidR="002C66F9" w:rsidRPr="00872B3A" w:rsidRDefault="002C66F9" w:rsidP="000B0DBE">
            <w:pPr>
              <w:pStyle w:val="ListParagraph"/>
              <w:ind w:left="0"/>
              <w:jc w:val="center"/>
            </w:pPr>
            <w:r>
              <w:t>MaxPooling</w:t>
            </w:r>
          </w:p>
        </w:tc>
        <w:tc>
          <w:tcPr>
            <w:tcW w:w="4390" w:type="dxa"/>
            <w:vAlign w:val="center"/>
          </w:tcPr>
          <w:p w14:paraId="4875E25E" w14:textId="77777777" w:rsidR="002C66F9" w:rsidRPr="00872B3A" w:rsidRDefault="002C66F9" w:rsidP="000B0DBE">
            <w:pPr>
              <w:pStyle w:val="ListParagraph"/>
              <w:ind w:left="0"/>
              <w:jc w:val="center"/>
            </w:pPr>
            <w:r>
              <w:t>#64 3x3 stride (2, 1)</w:t>
            </w:r>
          </w:p>
        </w:tc>
      </w:tr>
      <w:tr w:rsidR="002C66F9" w14:paraId="583E2BCF" w14:textId="77777777" w:rsidTr="000B0DBE">
        <w:trPr>
          <w:jc w:val="center"/>
        </w:trPr>
        <w:tc>
          <w:tcPr>
            <w:tcW w:w="4390" w:type="dxa"/>
            <w:vAlign w:val="center"/>
          </w:tcPr>
          <w:p w14:paraId="7FFD4823" w14:textId="77777777" w:rsidR="002C66F9" w:rsidRPr="00872B3A" w:rsidRDefault="002C66F9" w:rsidP="000B0DBE">
            <w:pPr>
              <w:pStyle w:val="ListParagraph"/>
              <w:ind w:left="0"/>
              <w:jc w:val="center"/>
            </w:pPr>
            <w:r>
              <w:t>Small basic block</w:t>
            </w:r>
          </w:p>
        </w:tc>
        <w:tc>
          <w:tcPr>
            <w:tcW w:w="4390" w:type="dxa"/>
            <w:vAlign w:val="center"/>
          </w:tcPr>
          <w:p w14:paraId="32C55AEE" w14:textId="77777777" w:rsidR="002C66F9" w:rsidRPr="00872B3A" w:rsidRDefault="002C66F9" w:rsidP="000B0DBE">
            <w:pPr>
              <w:pStyle w:val="ListParagraph"/>
              <w:ind w:left="0"/>
              <w:jc w:val="center"/>
            </w:pPr>
            <w:r>
              <w:t>#256 3x3 stride 1</w:t>
            </w:r>
          </w:p>
        </w:tc>
      </w:tr>
      <w:tr w:rsidR="002C66F9" w14:paraId="398B96B8" w14:textId="77777777" w:rsidTr="000B0DBE">
        <w:trPr>
          <w:jc w:val="center"/>
        </w:trPr>
        <w:tc>
          <w:tcPr>
            <w:tcW w:w="4390" w:type="dxa"/>
            <w:vAlign w:val="center"/>
          </w:tcPr>
          <w:p w14:paraId="64238BC0" w14:textId="77777777" w:rsidR="002C66F9" w:rsidRPr="00872B3A" w:rsidRDefault="002C66F9" w:rsidP="000B0DBE">
            <w:pPr>
              <w:pStyle w:val="ListParagraph"/>
              <w:ind w:left="0"/>
              <w:jc w:val="center"/>
            </w:pPr>
            <w:r>
              <w:t>Small basic block</w:t>
            </w:r>
          </w:p>
        </w:tc>
        <w:tc>
          <w:tcPr>
            <w:tcW w:w="4390" w:type="dxa"/>
            <w:vAlign w:val="center"/>
          </w:tcPr>
          <w:p w14:paraId="42B51FA3" w14:textId="77777777" w:rsidR="002C66F9" w:rsidRPr="00872B3A" w:rsidRDefault="002C66F9" w:rsidP="000B0DBE">
            <w:pPr>
              <w:pStyle w:val="ListParagraph"/>
              <w:ind w:left="0"/>
              <w:jc w:val="center"/>
            </w:pPr>
            <w:r>
              <w:t>#256 3x3 stride 1</w:t>
            </w:r>
          </w:p>
        </w:tc>
      </w:tr>
      <w:tr w:rsidR="002C66F9" w14:paraId="18ACD025" w14:textId="77777777" w:rsidTr="000B0DBE">
        <w:trPr>
          <w:jc w:val="center"/>
        </w:trPr>
        <w:tc>
          <w:tcPr>
            <w:tcW w:w="4390" w:type="dxa"/>
            <w:vAlign w:val="center"/>
          </w:tcPr>
          <w:p w14:paraId="3B21D6E7" w14:textId="77777777" w:rsidR="002C66F9" w:rsidRPr="00872B3A" w:rsidRDefault="002C66F9" w:rsidP="000B0DBE">
            <w:pPr>
              <w:pStyle w:val="ListParagraph"/>
              <w:ind w:left="0"/>
              <w:jc w:val="center"/>
            </w:pPr>
            <w:r>
              <w:t>MaxPooling</w:t>
            </w:r>
          </w:p>
        </w:tc>
        <w:tc>
          <w:tcPr>
            <w:tcW w:w="4390" w:type="dxa"/>
            <w:vAlign w:val="center"/>
          </w:tcPr>
          <w:p w14:paraId="1C3E2F64" w14:textId="77777777" w:rsidR="002C66F9" w:rsidRPr="00872B3A" w:rsidRDefault="002C66F9" w:rsidP="000B0DBE">
            <w:pPr>
              <w:pStyle w:val="ListParagraph"/>
              <w:ind w:left="0"/>
              <w:jc w:val="center"/>
            </w:pPr>
            <w:r>
              <w:t>#64 3x3 stride (2, 1)</w:t>
            </w:r>
          </w:p>
        </w:tc>
      </w:tr>
      <w:tr w:rsidR="002C66F9" w14:paraId="4C97BDB7" w14:textId="77777777" w:rsidTr="000B0DBE">
        <w:trPr>
          <w:jc w:val="center"/>
        </w:trPr>
        <w:tc>
          <w:tcPr>
            <w:tcW w:w="4390" w:type="dxa"/>
            <w:vAlign w:val="center"/>
          </w:tcPr>
          <w:p w14:paraId="38B9D37D" w14:textId="77777777" w:rsidR="002C66F9" w:rsidRPr="00872B3A" w:rsidRDefault="002C66F9" w:rsidP="000B0DBE">
            <w:pPr>
              <w:pStyle w:val="ListParagraph"/>
              <w:ind w:left="0"/>
              <w:jc w:val="center"/>
            </w:pPr>
            <w:r>
              <w:t>Dropout</w:t>
            </w:r>
          </w:p>
        </w:tc>
        <w:tc>
          <w:tcPr>
            <w:tcW w:w="4390" w:type="dxa"/>
            <w:vAlign w:val="center"/>
          </w:tcPr>
          <w:p w14:paraId="4BF33727" w14:textId="77777777" w:rsidR="002C66F9" w:rsidRPr="00872B3A" w:rsidRDefault="002C66F9" w:rsidP="000B0DBE">
            <w:pPr>
              <w:pStyle w:val="ListParagraph"/>
              <w:ind w:left="0"/>
              <w:jc w:val="center"/>
            </w:pPr>
            <w:r>
              <w:t>0.5 ratio</w:t>
            </w:r>
          </w:p>
        </w:tc>
      </w:tr>
      <w:tr w:rsidR="002C66F9" w14:paraId="646D09DB" w14:textId="77777777" w:rsidTr="000B0DBE">
        <w:trPr>
          <w:jc w:val="center"/>
        </w:trPr>
        <w:tc>
          <w:tcPr>
            <w:tcW w:w="4390" w:type="dxa"/>
            <w:vAlign w:val="center"/>
          </w:tcPr>
          <w:p w14:paraId="7455FA8E" w14:textId="77777777" w:rsidR="002C66F9" w:rsidRPr="00872B3A" w:rsidRDefault="002C66F9" w:rsidP="000B0DBE">
            <w:pPr>
              <w:pStyle w:val="ListParagraph"/>
              <w:ind w:left="0"/>
              <w:jc w:val="center"/>
            </w:pPr>
            <w:r>
              <w:t>Convolution</w:t>
            </w:r>
          </w:p>
        </w:tc>
        <w:tc>
          <w:tcPr>
            <w:tcW w:w="4390" w:type="dxa"/>
            <w:vAlign w:val="center"/>
          </w:tcPr>
          <w:p w14:paraId="217A1B10" w14:textId="77777777" w:rsidR="002C66F9" w:rsidRPr="00872B3A" w:rsidRDefault="002C66F9" w:rsidP="000B0DBE">
            <w:pPr>
              <w:pStyle w:val="ListParagraph"/>
              <w:ind w:left="0"/>
              <w:jc w:val="center"/>
            </w:pPr>
            <w:r>
              <w:t>#256 4x1 stride 1</w:t>
            </w:r>
          </w:p>
        </w:tc>
      </w:tr>
      <w:tr w:rsidR="002C66F9" w14:paraId="1451EFE3" w14:textId="77777777" w:rsidTr="000B0DBE">
        <w:trPr>
          <w:jc w:val="center"/>
        </w:trPr>
        <w:tc>
          <w:tcPr>
            <w:tcW w:w="4390" w:type="dxa"/>
            <w:vAlign w:val="center"/>
          </w:tcPr>
          <w:p w14:paraId="461FF69E" w14:textId="77777777" w:rsidR="002C66F9" w:rsidRPr="00872B3A" w:rsidRDefault="002C66F9" w:rsidP="000B0DBE">
            <w:pPr>
              <w:pStyle w:val="ListParagraph"/>
              <w:ind w:left="0"/>
              <w:jc w:val="center"/>
            </w:pPr>
            <w:r>
              <w:t>Dropout</w:t>
            </w:r>
          </w:p>
        </w:tc>
        <w:tc>
          <w:tcPr>
            <w:tcW w:w="4390" w:type="dxa"/>
            <w:vAlign w:val="center"/>
          </w:tcPr>
          <w:p w14:paraId="5344DFFE" w14:textId="77777777" w:rsidR="002C66F9" w:rsidRPr="00872B3A" w:rsidRDefault="002C66F9" w:rsidP="000B0DBE">
            <w:pPr>
              <w:pStyle w:val="ListParagraph"/>
              <w:ind w:left="0"/>
              <w:jc w:val="center"/>
            </w:pPr>
            <w:r>
              <w:t>0.5 ratio</w:t>
            </w:r>
          </w:p>
        </w:tc>
      </w:tr>
      <w:tr w:rsidR="002C66F9" w14:paraId="01F41CAC" w14:textId="77777777" w:rsidTr="000B0DBE">
        <w:trPr>
          <w:jc w:val="center"/>
        </w:trPr>
        <w:tc>
          <w:tcPr>
            <w:tcW w:w="4390" w:type="dxa"/>
            <w:vAlign w:val="center"/>
          </w:tcPr>
          <w:p w14:paraId="266C9E6C" w14:textId="77777777" w:rsidR="002C66F9" w:rsidRPr="00872B3A" w:rsidRDefault="002C66F9" w:rsidP="000B0DBE">
            <w:pPr>
              <w:pStyle w:val="ListParagraph"/>
              <w:ind w:left="0"/>
              <w:jc w:val="center"/>
            </w:pPr>
            <w:r>
              <w:t>Covolution</w:t>
            </w:r>
          </w:p>
        </w:tc>
        <w:tc>
          <w:tcPr>
            <w:tcW w:w="4390" w:type="dxa"/>
            <w:vAlign w:val="center"/>
          </w:tcPr>
          <w:p w14:paraId="30066F99" w14:textId="77777777" w:rsidR="002C66F9" w:rsidRPr="00872B3A" w:rsidRDefault="002C66F9" w:rsidP="000B0DBE">
            <w:pPr>
              <w:pStyle w:val="ListParagraph"/>
              <w:ind w:left="0"/>
              <w:jc w:val="center"/>
            </w:pPr>
            <w:r>
              <w:t># class_number 1x16 stride 1</w:t>
            </w:r>
          </w:p>
        </w:tc>
      </w:tr>
    </w:tbl>
    <w:p w14:paraId="0CFCAF08" w14:textId="77777777" w:rsidR="002C66F9" w:rsidRPr="00C46A1D" w:rsidRDefault="002C66F9" w:rsidP="002C66F9">
      <w:pPr>
        <w:pStyle w:val="ListParagraph"/>
        <w:ind w:left="0"/>
        <w:rPr>
          <w:lang w:val="vi-VN"/>
        </w:rPr>
      </w:pPr>
    </w:p>
    <w:p w14:paraId="54D37064" w14:textId="77777777" w:rsidR="002C66F9" w:rsidRPr="00C46A1D" w:rsidRDefault="002C66F9" w:rsidP="00287B15">
      <w:pPr>
        <w:pStyle w:val="ListParagraph"/>
        <w:ind w:left="0" w:firstLine="357"/>
        <w:rPr>
          <w:lang w:val="vi-VN"/>
        </w:rPr>
      </w:pPr>
      <w:r w:rsidRPr="00C46A1D">
        <w:rPr>
          <w:lang w:val="vi-VN"/>
        </w:rPr>
        <w:t>Ảnh được dán nhãn sẽ được mã hóa sau đó đưa qua cho CNN trích xuất ra các vùng đặc trưng quan trọng, có thể coi là trích xuất ra từng đường cong, góc cạnh của từng ký tự rồi sau đó được đưa qua CTC để giải mã hóa ra các ký tự được lấy ra từ ảnh.</w:t>
      </w:r>
    </w:p>
    <w:p w14:paraId="4E8B9CC9" w14:textId="77777777" w:rsidR="002C66F9" w:rsidRPr="00C46A1D" w:rsidRDefault="002C66F9" w:rsidP="00287B15">
      <w:pPr>
        <w:pStyle w:val="ListParagraph"/>
        <w:ind w:left="0" w:firstLine="357"/>
        <w:rPr>
          <w:lang w:val="vi-VN"/>
        </w:rPr>
      </w:pPr>
      <w:r w:rsidRPr="00C46A1D">
        <w:rPr>
          <w:lang w:val="vi-VN"/>
        </w:rPr>
        <w:t xml:space="preserve">Đa số các bài toán về Deep Learning thì chú trọng độ chính xác, nhưng với bài toán có sử dụng CTC thì ngoài việc xác định độ tốt của mô hình </w:t>
      </w:r>
      <w:r w:rsidR="00B0741D" w:rsidRPr="00A60D1C">
        <w:rPr>
          <w:lang w:val="vi-VN"/>
        </w:rPr>
        <w:t xml:space="preserve">thông </w:t>
      </w:r>
      <w:r w:rsidRPr="00C46A1D">
        <w:rPr>
          <w:lang w:val="vi-VN"/>
        </w:rPr>
        <w:t xml:space="preserve">qua độ chính </w:t>
      </w:r>
      <w:r w:rsidRPr="00C46A1D">
        <w:rPr>
          <w:lang w:val="vi-VN"/>
        </w:rPr>
        <w:lastRenderedPageBreak/>
        <w:t>xác thì còn có thể xác định thông qua độ sai lỗi của CTC, độ sai lỗi càng thấp chứng tỏ chính xác càng cao.</w:t>
      </w:r>
    </w:p>
    <w:p w14:paraId="5D0AAE39" w14:textId="77777777" w:rsidR="002C66F9" w:rsidRPr="00C46A1D" w:rsidRDefault="002C66F9" w:rsidP="00287B15">
      <w:pPr>
        <w:pStyle w:val="ListParagraph"/>
        <w:ind w:left="0" w:firstLine="357"/>
        <w:rPr>
          <w:lang w:val="vi-VN"/>
        </w:rPr>
      </w:pPr>
      <w:r w:rsidRPr="00C46A1D">
        <w:rPr>
          <w:lang w:val="vi-VN"/>
        </w:rPr>
        <w:t xml:space="preserve">Sau khi huấn luyện thành công thì hệ thống có thể được coi là mà mô hình End-to-End. Từ việc xác định vùng biển số, tách ra từng dòng ký tự và sau đó là nhận diện lại các ký tự đó một cách chính xác. </w:t>
      </w:r>
    </w:p>
    <w:p w14:paraId="7DCAAD6D" w14:textId="77777777" w:rsidR="005D6CCC" w:rsidRPr="005D6CCC" w:rsidRDefault="005D6CCC" w:rsidP="00287B15">
      <w:pPr>
        <w:pStyle w:val="ListParagraph"/>
        <w:ind w:left="0" w:firstLine="357"/>
        <w:rPr>
          <w:lang w:val="vi-VN"/>
        </w:rPr>
      </w:pPr>
      <w:r w:rsidRPr="005D6CCC">
        <w:rPr>
          <w:lang w:val="vi-VN"/>
        </w:rPr>
        <w:t>Toàn bộ mô hình được huấn luyện trên cấu hình Nvidia 1080 Ti, RAM 32 G</w:t>
      </w:r>
      <w:r w:rsidR="00287B15">
        <w:rPr>
          <w:lang w:val="vi-VN"/>
        </w:rPr>
        <w:t>B</w:t>
      </w:r>
      <w:r w:rsidRPr="005D6CCC">
        <w:rPr>
          <w:lang w:val="vi-VN"/>
        </w:rPr>
        <w:t>s. Mô hình sau khi được huấn luyện có thể xử lý 0.003s/image trên GPU và 0.02s/image trên CPU.</w:t>
      </w:r>
    </w:p>
    <w:p w14:paraId="636C1DF0" w14:textId="77777777" w:rsidR="002613D9" w:rsidRDefault="002613D9" w:rsidP="00287B15">
      <w:pPr>
        <w:pStyle w:val="ListParagraph"/>
        <w:ind w:left="0" w:firstLine="357"/>
        <w:rPr>
          <w:lang w:val="vi-VN"/>
        </w:rPr>
      </w:pPr>
      <w:r w:rsidRPr="00C46A1D">
        <w:rPr>
          <w:lang w:val="vi-VN"/>
        </w:rPr>
        <w:t xml:space="preserve">Mô hình đã được kiểm tra và đánh giá trên cùng một tập dữ liệu “private” với độ chính xác là 96,62% so với mô hình truyền thống hiện tại là 90,24%. Hiện tại mô hình End-to-End này đang được triển khai dùng thử cho </w:t>
      </w:r>
      <w:r w:rsidR="00374F75" w:rsidRPr="00374F75">
        <w:rPr>
          <w:lang w:val="vi-VN"/>
        </w:rPr>
        <w:t>h</w:t>
      </w:r>
      <w:r w:rsidR="00374F75">
        <w:rPr>
          <w:lang w:val="vi-VN"/>
        </w:rPr>
        <w:t>ệ</w:t>
      </w:r>
      <w:r w:rsidR="00374F75" w:rsidRPr="00BE531D">
        <w:rPr>
          <w:lang w:val="vi-VN"/>
        </w:rPr>
        <w:t xml:space="preserve"> thống </w:t>
      </w:r>
      <w:r w:rsidRPr="00C46A1D">
        <w:rPr>
          <w:lang w:val="vi-VN"/>
        </w:rPr>
        <w:t>bãi xe của công ty.</w:t>
      </w:r>
      <w:r w:rsidRPr="005D6CCC">
        <w:rPr>
          <w:lang w:val="vi-VN"/>
        </w:rPr>
        <w:t xml:space="preserve"> </w:t>
      </w:r>
    </w:p>
    <w:p w14:paraId="45C57D65" w14:textId="77777777" w:rsidR="002C66F9" w:rsidRDefault="002C66F9" w:rsidP="002C66F9">
      <w:pPr>
        <w:rPr>
          <w:lang w:val="vi-VN"/>
        </w:rPr>
      </w:pPr>
    </w:p>
    <w:p w14:paraId="4468532C" w14:textId="77777777" w:rsidR="002C66F9" w:rsidRDefault="002C66F9" w:rsidP="002C66F9">
      <w:pPr>
        <w:rPr>
          <w:lang w:val="vi-VN"/>
        </w:rPr>
      </w:pPr>
    </w:p>
    <w:p w14:paraId="714BA3C3" w14:textId="77777777" w:rsidR="002C66F9" w:rsidRDefault="002C66F9" w:rsidP="002C66F9">
      <w:pPr>
        <w:rPr>
          <w:lang w:val="vi-VN"/>
        </w:rPr>
      </w:pPr>
    </w:p>
    <w:p w14:paraId="7DD65570" w14:textId="77777777" w:rsidR="002C66F9" w:rsidRDefault="002C66F9" w:rsidP="002C66F9">
      <w:pPr>
        <w:rPr>
          <w:lang w:val="vi-VN"/>
        </w:rPr>
      </w:pPr>
    </w:p>
    <w:p w14:paraId="2298B595" w14:textId="77777777" w:rsidR="002C66F9" w:rsidRDefault="002C66F9" w:rsidP="002C66F9">
      <w:pPr>
        <w:rPr>
          <w:lang w:val="vi-VN"/>
        </w:rPr>
      </w:pPr>
    </w:p>
    <w:p w14:paraId="577ACD66" w14:textId="77777777" w:rsidR="002C66F9" w:rsidRDefault="002C66F9" w:rsidP="002C66F9">
      <w:pPr>
        <w:rPr>
          <w:lang w:val="vi-VN"/>
        </w:rPr>
      </w:pPr>
    </w:p>
    <w:p w14:paraId="1D26ABB5" w14:textId="77777777" w:rsidR="002C66F9" w:rsidRDefault="002C66F9" w:rsidP="002C66F9">
      <w:pPr>
        <w:rPr>
          <w:lang w:val="vi-VN"/>
        </w:rPr>
      </w:pPr>
    </w:p>
    <w:p w14:paraId="6F95F693" w14:textId="77777777" w:rsidR="002C66F9" w:rsidRDefault="002C66F9" w:rsidP="002C66F9">
      <w:pPr>
        <w:rPr>
          <w:lang w:val="vi-VN"/>
        </w:rPr>
      </w:pPr>
    </w:p>
    <w:p w14:paraId="67214B9A" w14:textId="77777777" w:rsidR="002C66F9" w:rsidRDefault="002C66F9" w:rsidP="002C66F9">
      <w:pPr>
        <w:rPr>
          <w:lang w:val="vi-VN"/>
        </w:rPr>
      </w:pPr>
    </w:p>
    <w:p w14:paraId="035E49DC" w14:textId="77777777" w:rsidR="002C66F9" w:rsidRDefault="002C66F9" w:rsidP="002C66F9">
      <w:pPr>
        <w:rPr>
          <w:lang w:val="vi-VN"/>
        </w:rPr>
      </w:pPr>
    </w:p>
    <w:p w14:paraId="53443A83" w14:textId="77777777" w:rsidR="002C66F9" w:rsidRDefault="002C66F9" w:rsidP="002C66F9">
      <w:pPr>
        <w:rPr>
          <w:lang w:val="vi-VN"/>
        </w:rPr>
      </w:pPr>
    </w:p>
    <w:p w14:paraId="7B859944" w14:textId="77777777" w:rsidR="002C66F9" w:rsidRDefault="002C66F9" w:rsidP="002C66F9">
      <w:pPr>
        <w:rPr>
          <w:lang w:val="vi-VN"/>
        </w:rPr>
      </w:pPr>
    </w:p>
    <w:p w14:paraId="4F55B233" w14:textId="77777777" w:rsidR="002C66F9" w:rsidRDefault="002C66F9" w:rsidP="002C66F9">
      <w:pPr>
        <w:rPr>
          <w:lang w:val="vi-VN"/>
        </w:rPr>
      </w:pPr>
    </w:p>
    <w:p w14:paraId="25A228F8" w14:textId="77777777" w:rsidR="002C66F9" w:rsidRDefault="002C66F9" w:rsidP="002C66F9">
      <w:pPr>
        <w:rPr>
          <w:lang w:val="vi-VN"/>
        </w:rPr>
      </w:pPr>
    </w:p>
    <w:p w14:paraId="590A6EC9" w14:textId="77777777" w:rsidR="002C66F9" w:rsidRDefault="002C66F9" w:rsidP="002C66F9">
      <w:pPr>
        <w:rPr>
          <w:lang w:val="vi-VN"/>
        </w:rPr>
      </w:pPr>
    </w:p>
    <w:p w14:paraId="0048F3CF" w14:textId="77777777" w:rsidR="002C66F9" w:rsidRDefault="002C66F9" w:rsidP="002C66F9">
      <w:pPr>
        <w:rPr>
          <w:lang w:val="vi-VN"/>
        </w:rPr>
      </w:pPr>
    </w:p>
    <w:p w14:paraId="09BDF710" w14:textId="77777777" w:rsidR="002C66F9" w:rsidRDefault="002C66F9" w:rsidP="002C66F9">
      <w:pPr>
        <w:rPr>
          <w:lang w:val="vi-VN"/>
        </w:rPr>
      </w:pPr>
    </w:p>
    <w:p w14:paraId="57BBD064" w14:textId="77777777" w:rsidR="002C66F9" w:rsidRDefault="002C66F9" w:rsidP="002C66F9">
      <w:pPr>
        <w:rPr>
          <w:lang w:val="vi-VN"/>
        </w:rPr>
      </w:pPr>
    </w:p>
    <w:p w14:paraId="5B3681A8" w14:textId="77777777" w:rsidR="0092507D" w:rsidRPr="004C7196" w:rsidRDefault="0092507D" w:rsidP="00F64ADC">
      <w:pPr>
        <w:pStyle w:val="Heading1"/>
        <w:numPr>
          <w:ilvl w:val="0"/>
          <w:numId w:val="17"/>
        </w:numPr>
        <w:rPr>
          <w:lang w:val="vi-VN"/>
        </w:rPr>
      </w:pPr>
      <w:bookmarkStart w:id="130" w:name="_Toc535106937"/>
      <w:r w:rsidRPr="004C7196">
        <w:rPr>
          <w:lang w:val="vi-VN"/>
        </w:rPr>
        <w:t>KẾT LUẬN</w:t>
      </w:r>
      <w:r w:rsidRPr="0092507D">
        <w:rPr>
          <w:lang w:val="vi-VN"/>
        </w:rPr>
        <w:t xml:space="preserve"> VÀ HƯỚNG PHÁT TRIỂN</w:t>
      </w:r>
      <w:bookmarkEnd w:id="123"/>
      <w:bookmarkEnd w:id="130"/>
    </w:p>
    <w:p w14:paraId="5518E5D1" w14:textId="77777777" w:rsidR="0092507D" w:rsidRDefault="0092507D" w:rsidP="0092507D">
      <w:pPr>
        <w:pStyle w:val="Heading2"/>
        <w:numPr>
          <w:ilvl w:val="1"/>
          <w:numId w:val="3"/>
        </w:numPr>
      </w:pPr>
      <w:r w:rsidRPr="0092507D">
        <w:rPr>
          <w:lang w:val="vi-VN"/>
        </w:rPr>
        <w:t xml:space="preserve"> </w:t>
      </w:r>
      <w:bookmarkStart w:id="131" w:name="_Toc535106938"/>
      <w:r w:rsidR="00DB2329">
        <w:t>Kết luận</w:t>
      </w:r>
      <w:bookmarkEnd w:id="131"/>
    </w:p>
    <w:p w14:paraId="37357052" w14:textId="77777777" w:rsidR="00BE531D" w:rsidRPr="00142A13" w:rsidRDefault="00BE531D" w:rsidP="00BE531D">
      <w:pPr>
        <w:pStyle w:val="ListParagraph"/>
        <w:numPr>
          <w:ilvl w:val="0"/>
          <w:numId w:val="25"/>
        </w:numPr>
        <w:ind w:left="0" w:firstLine="0"/>
        <w:rPr>
          <w:lang w:val="vi-VN"/>
        </w:rPr>
      </w:pPr>
      <w:r w:rsidRPr="00142A13">
        <w:rPr>
          <w:lang w:val="vi-VN"/>
        </w:rPr>
        <w:t xml:space="preserve">Việc sử dụng hệ thống bãi xe tự động giúp tiết kiệm được thời gian, giảm được nguồn nhân lực </w:t>
      </w:r>
      <w:r>
        <w:rPr>
          <w:lang w:val="vi-VN"/>
        </w:rPr>
        <w:t xml:space="preserve">trông coi bãi xe, </w:t>
      </w:r>
      <w:r w:rsidRPr="00374F75">
        <w:rPr>
          <w:lang w:val="vi-VN"/>
        </w:rPr>
        <w:t xml:space="preserve">thuận </w:t>
      </w:r>
      <w:r>
        <w:rPr>
          <w:lang w:val="vi-VN"/>
        </w:rPr>
        <w:t xml:space="preserve">tiện </w:t>
      </w:r>
      <w:r w:rsidRPr="00142A13">
        <w:rPr>
          <w:lang w:val="vi-VN"/>
        </w:rPr>
        <w:t>cho người sử dụng.</w:t>
      </w:r>
    </w:p>
    <w:p w14:paraId="1822DB20" w14:textId="77777777" w:rsidR="002B3776" w:rsidRPr="00142A13" w:rsidRDefault="00312CE7" w:rsidP="00142A13">
      <w:pPr>
        <w:pStyle w:val="ListParagraph"/>
        <w:numPr>
          <w:ilvl w:val="0"/>
          <w:numId w:val="25"/>
        </w:numPr>
        <w:ind w:left="0" w:firstLine="0"/>
        <w:rPr>
          <w:lang w:val="vi-VN"/>
        </w:rPr>
      </w:pPr>
      <w:r w:rsidRPr="00142A13">
        <w:rPr>
          <w:lang w:val="vi-VN"/>
        </w:rPr>
        <w:t xml:space="preserve">Mặc dù các phương pháp truyền thống có độ chính xác thấp hơn nhưng lại có cái nhìn trực quan về việc trích xuất ra các đăch trưng dựa trên tính bất biến của vật thể, phương pháp sử dụng Deep Learning cho độ chính xác cao hơn nhưng không cho mình cái nhìn cơ bản về kiến thức. </w:t>
      </w:r>
    </w:p>
    <w:p w14:paraId="0C3D0C3B" w14:textId="77777777" w:rsidR="00312CE7" w:rsidRPr="00142A13" w:rsidRDefault="00312CE7" w:rsidP="00142A13">
      <w:pPr>
        <w:pStyle w:val="ListParagraph"/>
        <w:numPr>
          <w:ilvl w:val="0"/>
          <w:numId w:val="25"/>
        </w:numPr>
        <w:ind w:left="0" w:firstLine="0"/>
        <w:rPr>
          <w:lang w:val="vi-VN"/>
        </w:rPr>
      </w:pPr>
      <w:r w:rsidRPr="00142A13">
        <w:rPr>
          <w:lang w:val="vi-VN"/>
        </w:rPr>
        <w:t xml:space="preserve">Deep Learning hiện tại </w:t>
      </w:r>
      <w:r w:rsidR="005B7CA8" w:rsidRPr="00C24FBC">
        <w:rPr>
          <w:lang w:val="vi-VN"/>
        </w:rPr>
        <w:t>được coi</w:t>
      </w:r>
      <w:r w:rsidRPr="00142A13">
        <w:rPr>
          <w:lang w:val="vi-VN"/>
        </w:rPr>
        <w:t xml:space="preserve"> là một cái ‘black box’ với người dùng vì không thể quan sát nó đang làm gì trong đó và có rất nhiều nghiên cứu đang tìm hiểu làm sao để các mạng Deep Le</w:t>
      </w:r>
      <w:r w:rsidR="00C24FBC">
        <w:rPr>
          <w:lang w:val="vi-VN"/>
        </w:rPr>
        <w:t>arning tự học được các đặc trưng</w:t>
      </w:r>
      <w:r w:rsidRPr="00142A13">
        <w:rPr>
          <w:lang w:val="vi-VN"/>
        </w:rPr>
        <w:t xml:space="preserve"> mà không cần người dùng cung cấp thông qua việc dán nhãn.</w:t>
      </w:r>
    </w:p>
    <w:p w14:paraId="1D0AF05A" w14:textId="77777777" w:rsidR="00312CE7" w:rsidRPr="00142A13" w:rsidRDefault="00312CE7" w:rsidP="00142A13">
      <w:pPr>
        <w:pStyle w:val="ListParagraph"/>
        <w:numPr>
          <w:ilvl w:val="0"/>
          <w:numId w:val="25"/>
        </w:numPr>
        <w:ind w:left="0" w:firstLine="0"/>
        <w:rPr>
          <w:lang w:val="vi-VN"/>
        </w:rPr>
      </w:pPr>
      <w:r w:rsidRPr="00142A13">
        <w:rPr>
          <w:lang w:val="vi-VN"/>
        </w:rPr>
        <w:t xml:space="preserve">Phương pháp truyền thống tuy còn nhiều hạn chế nhưng giúp hiểu rõ được </w:t>
      </w:r>
      <w:r w:rsidR="001D7647" w:rsidRPr="00142A13">
        <w:rPr>
          <w:lang w:val="vi-VN"/>
        </w:rPr>
        <w:t>các bước trích xuất đặc trưng cần thiết của một vật thể.</w:t>
      </w:r>
    </w:p>
    <w:p w14:paraId="47B37A05" w14:textId="77777777" w:rsidR="00312CE7" w:rsidRPr="00142A13" w:rsidRDefault="00312CE7" w:rsidP="00142A13">
      <w:pPr>
        <w:pStyle w:val="ListParagraph"/>
        <w:numPr>
          <w:ilvl w:val="0"/>
          <w:numId w:val="25"/>
        </w:numPr>
        <w:ind w:left="0" w:firstLine="0"/>
        <w:rPr>
          <w:lang w:val="vi-VN"/>
        </w:rPr>
      </w:pPr>
      <w:r w:rsidRPr="00142A13">
        <w:rPr>
          <w:lang w:val="vi-VN"/>
        </w:rPr>
        <w:t>Muốn hiểu sâu và làm tốt về Deep Learning thì phải nắm vững các phương pháp truyền thống</w:t>
      </w:r>
      <w:r w:rsidR="000F61B1">
        <w:rPr>
          <w:lang w:val="vi-VN"/>
        </w:rPr>
        <w:t xml:space="preserve">. </w:t>
      </w:r>
      <w:r w:rsidR="000F61B1" w:rsidRPr="00DE329D">
        <w:rPr>
          <w:lang w:val="vi-VN"/>
        </w:rPr>
        <w:t>C</w:t>
      </w:r>
      <w:r w:rsidR="000F61B1">
        <w:rPr>
          <w:lang w:val="vi-VN"/>
        </w:rPr>
        <w:t>ần phải biết kết hợp cả hai phương pháp để đạt hiệu quả cao nhất.</w:t>
      </w:r>
    </w:p>
    <w:p w14:paraId="4B5CFD0A" w14:textId="77777777" w:rsidR="0092507D" w:rsidRPr="002715EB" w:rsidRDefault="00DB2329" w:rsidP="0092507D">
      <w:pPr>
        <w:pStyle w:val="Heading2"/>
        <w:numPr>
          <w:ilvl w:val="1"/>
          <w:numId w:val="3"/>
        </w:numPr>
        <w:rPr>
          <w:lang w:val="vi-VN"/>
        </w:rPr>
      </w:pPr>
      <w:bookmarkStart w:id="132" w:name="_Toc535106939"/>
      <w:r>
        <w:t>Hướng phát triển</w:t>
      </w:r>
      <w:bookmarkEnd w:id="132"/>
    </w:p>
    <w:p w14:paraId="49643FB3" w14:textId="77777777" w:rsidR="0092507D" w:rsidRPr="00EB07F0" w:rsidRDefault="00CD12CF" w:rsidP="00DA7282">
      <w:pPr>
        <w:pStyle w:val="ListParagraph"/>
        <w:numPr>
          <w:ilvl w:val="0"/>
          <w:numId w:val="25"/>
        </w:numPr>
        <w:ind w:left="0" w:firstLine="0"/>
        <w:rPr>
          <w:lang w:val="vi-VN"/>
        </w:rPr>
      </w:pPr>
      <w:r w:rsidRPr="00753582">
        <w:rPr>
          <w:lang w:val="vi-VN"/>
        </w:rPr>
        <w:t>Xây</w:t>
      </w:r>
      <w:r w:rsidRPr="00EB07F0">
        <w:rPr>
          <w:lang w:val="vi-VN"/>
        </w:rPr>
        <w:t xml:space="preserve"> dựng App trên </w:t>
      </w:r>
      <w:r w:rsidR="00CF3D19" w:rsidRPr="00EB07F0">
        <w:rPr>
          <w:lang w:val="vi-VN"/>
        </w:rPr>
        <w:t>W</w:t>
      </w:r>
      <w:r w:rsidRPr="00EB07F0">
        <w:rPr>
          <w:lang w:val="vi-VN"/>
        </w:rPr>
        <w:t>eb hoặc Android để người dùng có thể truy cập từ xa.</w:t>
      </w:r>
    </w:p>
    <w:p w14:paraId="25EC926A" w14:textId="77777777" w:rsidR="00CD12CF" w:rsidRPr="00EB07F0" w:rsidRDefault="00CD12CF" w:rsidP="00DA7282">
      <w:pPr>
        <w:pStyle w:val="ListParagraph"/>
        <w:numPr>
          <w:ilvl w:val="0"/>
          <w:numId w:val="25"/>
        </w:numPr>
        <w:ind w:left="0" w:firstLine="0"/>
        <w:rPr>
          <w:lang w:val="vi-VN"/>
        </w:rPr>
      </w:pPr>
      <w:r w:rsidRPr="00753582">
        <w:rPr>
          <w:lang w:val="vi-VN"/>
        </w:rPr>
        <w:t>T</w:t>
      </w:r>
      <w:r w:rsidR="00142A13" w:rsidRPr="00142A13">
        <w:rPr>
          <w:lang w:val="vi-VN"/>
        </w:rPr>
        <w:t xml:space="preserve">ích hợp thẻ thành toán </w:t>
      </w:r>
      <w:r w:rsidR="00E00E3E">
        <w:rPr>
          <w:lang w:val="vi-VN"/>
        </w:rPr>
        <w:t>cho người sử dụng có thể dễ dàng nạp tài khoản.</w:t>
      </w:r>
    </w:p>
    <w:p w14:paraId="7FB9C4EB" w14:textId="77777777" w:rsidR="0092507D" w:rsidRPr="002C66F9" w:rsidRDefault="00142A13" w:rsidP="00DA7282">
      <w:pPr>
        <w:pStyle w:val="ListParagraph"/>
        <w:numPr>
          <w:ilvl w:val="0"/>
          <w:numId w:val="25"/>
        </w:numPr>
        <w:overflowPunct/>
        <w:autoSpaceDE/>
        <w:autoSpaceDN/>
        <w:adjustRightInd/>
        <w:spacing w:line="240" w:lineRule="auto"/>
        <w:ind w:left="0" w:firstLine="0"/>
        <w:textAlignment w:val="auto"/>
        <w:rPr>
          <w:lang w:val="vi-VN"/>
        </w:rPr>
      </w:pPr>
      <w:r w:rsidRPr="002C66F9">
        <w:rPr>
          <w:lang w:val="vi-VN"/>
        </w:rPr>
        <w:t>Tích hợp mô hình nhận diện biển số bằng Deep Learning để tăng độ chính xác.</w:t>
      </w:r>
    </w:p>
    <w:p w14:paraId="14C47877" w14:textId="77777777" w:rsidR="0092507D" w:rsidRPr="00FB141C" w:rsidRDefault="0092507D" w:rsidP="008F59C1">
      <w:pPr>
        <w:pStyle w:val="Heading1"/>
        <w:numPr>
          <w:ilvl w:val="0"/>
          <w:numId w:val="0"/>
        </w:numPr>
        <w:ind w:left="360"/>
        <w:rPr>
          <w:lang w:val="vi-VN"/>
        </w:rPr>
      </w:pPr>
      <w:bookmarkStart w:id="133" w:name="_Toc316292615"/>
      <w:bookmarkStart w:id="134" w:name="_Toc318685043"/>
      <w:bookmarkStart w:id="135" w:name="_Toc318788582"/>
      <w:bookmarkStart w:id="136" w:name="_Toc318788589"/>
      <w:bookmarkStart w:id="137" w:name="_Toc319296757"/>
      <w:bookmarkStart w:id="138" w:name="_Toc319296805"/>
      <w:bookmarkStart w:id="139" w:name="_Toc319309211"/>
      <w:bookmarkStart w:id="140" w:name="_Toc319309319"/>
      <w:bookmarkStart w:id="141" w:name="_Toc319318788"/>
      <w:bookmarkStart w:id="142" w:name="_Toc319384937"/>
      <w:bookmarkStart w:id="143" w:name="_Toc319389081"/>
      <w:bookmarkStart w:id="144" w:name="_Toc319465923"/>
      <w:bookmarkStart w:id="145" w:name="_Toc319471851"/>
      <w:bookmarkStart w:id="146" w:name="_Toc319473436"/>
      <w:bookmarkStart w:id="147" w:name="_Toc319725911"/>
      <w:bookmarkStart w:id="148" w:name="_Toc319735980"/>
      <w:r w:rsidRPr="002715EB">
        <w:rPr>
          <w:lang w:val="vi-VN"/>
        </w:rPr>
        <w:br w:type="page"/>
      </w:r>
      <w:bookmarkStart w:id="149" w:name="_Toc517383481"/>
      <w:bookmarkStart w:id="150" w:name="_Toc535106940"/>
      <w:r w:rsidRPr="00FB141C">
        <w:rPr>
          <w:lang w:val="vi-VN"/>
        </w:rPr>
        <w:lastRenderedPageBreak/>
        <w:t>TÀI LIỆU THAM KHẢO</w:t>
      </w:r>
      <w:bookmarkEnd w:id="149"/>
      <w:bookmarkEnd w:id="150"/>
    </w:p>
    <w:p w14:paraId="504E21E8" w14:textId="77777777" w:rsidR="00750CE3" w:rsidRDefault="00750CE3" w:rsidP="00750CE3">
      <w:pPr>
        <w:pStyle w:val="Paragraph"/>
        <w:rPr>
          <w:b/>
          <w:sz w:val="26"/>
          <w:szCs w:val="26"/>
          <w:lang w:val="vi-VN"/>
        </w:rPr>
      </w:pPr>
      <w:r w:rsidRPr="00FB141C">
        <w:rPr>
          <w:b/>
          <w:sz w:val="26"/>
          <w:szCs w:val="26"/>
          <w:lang w:val="vi-VN"/>
        </w:rPr>
        <w:t>Tiếng Việt:</w:t>
      </w:r>
    </w:p>
    <w:p w14:paraId="60778F5B" w14:textId="77777777" w:rsidR="00532581" w:rsidRPr="00532581" w:rsidRDefault="00532581" w:rsidP="00B8485C">
      <w:pPr>
        <w:pStyle w:val="Reference"/>
      </w:pPr>
      <w:r>
        <w:t>www.hshop.vn</w:t>
      </w:r>
    </w:p>
    <w:p w14:paraId="65C37A3C" w14:textId="77777777" w:rsidR="003D3F83" w:rsidRPr="00FB141C" w:rsidRDefault="00D13045" w:rsidP="00B8485C">
      <w:pPr>
        <w:pStyle w:val="Reference"/>
        <w:rPr>
          <w:lang w:val="vi-VN"/>
        </w:rPr>
      </w:pPr>
      <w:r w:rsidRPr="00FB141C">
        <w:rPr>
          <w:lang w:val="vi-VN"/>
        </w:rPr>
        <w:t xml:space="preserve">Đồng Thị Bích Thủy, Phạm Thị Bạch Huệ, Nguyễn Trần Minh Thư (2015), </w:t>
      </w:r>
      <w:r w:rsidR="003D3F83" w:rsidRPr="00FB141C">
        <w:rPr>
          <w:lang w:val="vi-VN"/>
        </w:rPr>
        <w:t xml:space="preserve">Giáo trình Cơ </w:t>
      </w:r>
      <w:r w:rsidRPr="00FB141C">
        <w:rPr>
          <w:lang w:val="vi-VN"/>
        </w:rPr>
        <w:t>Sở Dữ Liệu.</w:t>
      </w:r>
    </w:p>
    <w:p w14:paraId="17354A62" w14:textId="77777777" w:rsidR="003D3F83" w:rsidRPr="00FB141C" w:rsidRDefault="003D3F83" w:rsidP="00B8485C">
      <w:pPr>
        <w:pStyle w:val="Reference"/>
        <w:numPr>
          <w:ilvl w:val="0"/>
          <w:numId w:val="0"/>
        </w:numPr>
        <w:rPr>
          <w:lang w:val="vi-VN"/>
        </w:rPr>
      </w:pPr>
    </w:p>
    <w:p w14:paraId="72734B5E" w14:textId="77777777" w:rsidR="003D3F83" w:rsidRPr="00750CE3" w:rsidRDefault="003D3F83" w:rsidP="00B8485C">
      <w:pPr>
        <w:pStyle w:val="Paragraph"/>
        <w:rPr>
          <w:b/>
          <w:sz w:val="26"/>
          <w:szCs w:val="26"/>
        </w:rPr>
      </w:pPr>
      <w:r>
        <w:rPr>
          <w:b/>
          <w:sz w:val="26"/>
          <w:szCs w:val="26"/>
        </w:rPr>
        <w:t>Tiếng Anh:</w:t>
      </w:r>
    </w:p>
    <w:p w14:paraId="4C1F5713" w14:textId="77777777" w:rsidR="001A14C7" w:rsidRDefault="001A14C7" w:rsidP="00B8485C">
      <w:pPr>
        <w:pStyle w:val="Reference"/>
      </w:pPr>
      <w:r>
        <w:t xml:space="preserve">Joseph Howse (2013), </w:t>
      </w:r>
      <w:r w:rsidR="0092507D" w:rsidRPr="00CB4990">
        <w:t>Ope</w:t>
      </w:r>
      <w:r>
        <w:t>nCV Computer Vision with Python.</w:t>
      </w:r>
    </w:p>
    <w:p w14:paraId="695C4C8A" w14:textId="77777777" w:rsidR="00262031" w:rsidRDefault="00262031" w:rsidP="00B8485C">
      <w:pPr>
        <w:pStyle w:val="Reference"/>
      </w:pPr>
      <w:r>
        <w:t>www.electronicshub.org</w:t>
      </w:r>
    </w:p>
    <w:p w14:paraId="14F145C4" w14:textId="77777777" w:rsidR="004430D5" w:rsidRDefault="00226406" w:rsidP="00B8485C">
      <w:pPr>
        <w:pStyle w:val="Reference"/>
      </w:pPr>
      <w:r>
        <w:t xml:space="preserve">Klaus Finkenzeller (2010), </w:t>
      </w:r>
      <w:r w:rsidR="0092507D">
        <w:t>RFID Handbook</w:t>
      </w:r>
      <w:r>
        <w:t>: Fundamentals and Applications in Contactless Smart Cards, Radio Frequency Identification and Near-Field Communication 3</w:t>
      </w:r>
      <w:r w:rsidRPr="00226406">
        <w:rPr>
          <w:vertAlign w:val="superscript"/>
        </w:rPr>
        <w:t>rd</w:t>
      </w:r>
      <w:r>
        <w:t xml:space="preserve"> Edition.</w:t>
      </w:r>
    </w:p>
    <w:p w14:paraId="070E3ECF" w14:textId="77777777" w:rsidR="0092507D" w:rsidRDefault="00235100" w:rsidP="00B8485C">
      <w:pPr>
        <w:pStyle w:val="Reference"/>
      </w:pPr>
      <w:r>
        <w:t xml:space="preserve">Matt Richardson and Shawn Wallace (2012), </w:t>
      </w:r>
      <w:r w:rsidR="0092507D">
        <w:t xml:space="preserve">Getting Started with </w:t>
      </w:r>
      <w:r>
        <w:t>Raspberry Pi.</w:t>
      </w:r>
    </w:p>
    <w:p w14:paraId="488C2D11" w14:textId="77777777" w:rsidR="00DC288E" w:rsidRDefault="00A44DCB" w:rsidP="00B8485C">
      <w:pPr>
        <w:pStyle w:val="Reference"/>
      </w:pPr>
      <w:r>
        <w:t xml:space="preserve">Wei Liu, Dragomir Anguelov, Dumitru Erhan, Christian Szegedy, Scott Reed, Cheng-Yang Fu, Alexander C. Berg (2016), </w:t>
      </w:r>
      <w:r w:rsidR="00DC288E">
        <w:t xml:space="preserve">SSD: Single </w:t>
      </w:r>
      <w:r>
        <w:t>Shot MultiBox Detector.</w:t>
      </w:r>
    </w:p>
    <w:p w14:paraId="44A9C2E9" w14:textId="77777777" w:rsidR="00750CE3" w:rsidRDefault="006057E3" w:rsidP="00B8485C">
      <w:pPr>
        <w:pStyle w:val="Reference"/>
      </w:pPr>
      <w:r>
        <w:t xml:space="preserve">Sergey Zherzdev, Alexey Gruzdev (2018), </w:t>
      </w:r>
      <w:r w:rsidR="0021413F">
        <w:t>LPRNet: License Plate Recog</w:t>
      </w:r>
      <w:r>
        <w:t>nition via Deep Neural Networks.</w:t>
      </w:r>
    </w:p>
    <w:p w14:paraId="3FA74766" w14:textId="77777777" w:rsidR="00DE329D" w:rsidRDefault="00DE329D" w:rsidP="00DE329D">
      <w:pPr>
        <w:pStyle w:val="Reference"/>
        <w:numPr>
          <w:ilvl w:val="0"/>
          <w:numId w:val="0"/>
        </w:numPr>
      </w:pPr>
    </w:p>
    <w:p w14:paraId="0F6AFD55" w14:textId="77777777" w:rsidR="00DE329D" w:rsidRDefault="00DE329D" w:rsidP="00DE329D">
      <w:pPr>
        <w:pStyle w:val="Reference"/>
        <w:numPr>
          <w:ilvl w:val="0"/>
          <w:numId w:val="0"/>
        </w:numPr>
      </w:pPr>
    </w:p>
    <w:p w14:paraId="1685613A" w14:textId="77777777" w:rsidR="00DE329D" w:rsidRDefault="00DE329D" w:rsidP="00DE329D">
      <w:pPr>
        <w:pStyle w:val="Reference"/>
        <w:numPr>
          <w:ilvl w:val="0"/>
          <w:numId w:val="0"/>
        </w:numPr>
      </w:pPr>
    </w:p>
    <w:p w14:paraId="15EF9C27" w14:textId="77777777" w:rsidR="00DE329D" w:rsidRDefault="00DE329D" w:rsidP="00DE329D">
      <w:pPr>
        <w:pStyle w:val="Reference"/>
        <w:numPr>
          <w:ilvl w:val="0"/>
          <w:numId w:val="0"/>
        </w:numPr>
      </w:pPr>
    </w:p>
    <w:p w14:paraId="244652D8" w14:textId="77777777" w:rsidR="00DE329D" w:rsidRDefault="00DE329D" w:rsidP="00DE329D">
      <w:pPr>
        <w:pStyle w:val="Reference"/>
        <w:numPr>
          <w:ilvl w:val="0"/>
          <w:numId w:val="0"/>
        </w:numPr>
      </w:pPr>
    </w:p>
    <w:p w14:paraId="38E4F7AB" w14:textId="77777777" w:rsidR="00DE329D" w:rsidRDefault="00DE329D" w:rsidP="00DE329D">
      <w:pPr>
        <w:pStyle w:val="Reference"/>
        <w:numPr>
          <w:ilvl w:val="0"/>
          <w:numId w:val="0"/>
        </w:numPr>
      </w:pPr>
    </w:p>
    <w:p w14:paraId="42FE34BC" w14:textId="77777777" w:rsidR="00DE329D" w:rsidRDefault="00DE329D" w:rsidP="00DE329D">
      <w:pPr>
        <w:pStyle w:val="Reference"/>
        <w:numPr>
          <w:ilvl w:val="0"/>
          <w:numId w:val="0"/>
        </w:numPr>
      </w:pPr>
    </w:p>
    <w:p w14:paraId="2D39F36E" w14:textId="77777777" w:rsidR="00DE329D" w:rsidRDefault="00DE329D" w:rsidP="00DE329D">
      <w:pPr>
        <w:pStyle w:val="Reference"/>
        <w:numPr>
          <w:ilvl w:val="0"/>
          <w:numId w:val="0"/>
        </w:numPr>
      </w:pPr>
    </w:p>
    <w:p w14:paraId="233C825A" w14:textId="77777777" w:rsidR="00DE329D" w:rsidRDefault="00DE329D" w:rsidP="00DE329D">
      <w:pPr>
        <w:pStyle w:val="Reference"/>
        <w:numPr>
          <w:ilvl w:val="0"/>
          <w:numId w:val="0"/>
        </w:numPr>
      </w:pPr>
    </w:p>
    <w:p w14:paraId="636183CB" w14:textId="77777777" w:rsidR="00750CE3" w:rsidRDefault="00DE329D" w:rsidP="00436287">
      <w:pPr>
        <w:pStyle w:val="Heading1"/>
        <w:numPr>
          <w:ilvl w:val="0"/>
          <w:numId w:val="0"/>
        </w:numPr>
        <w:ind w:left="360"/>
      </w:pPr>
      <w:bookmarkStart w:id="151" w:name="_Toc535106941"/>
      <w:r>
        <w:lastRenderedPageBreak/>
        <w:t>PHỤ LỤC</w:t>
      </w:r>
      <w:bookmarkEnd w:id="151"/>
    </w:p>
    <w:p w14:paraId="2F09FF6E" w14:textId="77777777" w:rsidR="00F63A4C" w:rsidRDefault="00436287" w:rsidP="00F63A4C">
      <w:pPr>
        <w:pStyle w:val="Paragraph"/>
        <w:numPr>
          <w:ilvl w:val="0"/>
          <w:numId w:val="47"/>
        </w:numPr>
        <w:rPr>
          <w:sz w:val="26"/>
          <w:szCs w:val="26"/>
        </w:rPr>
      </w:pPr>
      <w:r w:rsidRPr="00436287">
        <w:rPr>
          <w:sz w:val="26"/>
          <w:szCs w:val="26"/>
        </w:rPr>
        <w:t>Chương trình cho</w:t>
      </w:r>
      <w:r>
        <w:rPr>
          <w:sz w:val="26"/>
          <w:szCs w:val="26"/>
        </w:rPr>
        <w:t xml:space="preserve"> phía Server:</w:t>
      </w:r>
    </w:p>
    <w:p w14:paraId="2D98DC07" w14:textId="77777777" w:rsidR="00F63A4C" w:rsidRDefault="00F63A4C" w:rsidP="00972C78">
      <w:pPr>
        <w:pStyle w:val="Paragraph"/>
        <w:jc w:val="left"/>
        <w:rPr>
          <w:sz w:val="26"/>
          <w:szCs w:val="26"/>
        </w:rPr>
      </w:pPr>
      <w:proofErr w:type="gramStart"/>
      <w:r>
        <w:rPr>
          <w:sz w:val="26"/>
          <w:szCs w:val="26"/>
        </w:rPr>
        <w:t>#!/</w:t>
      </w:r>
      <w:proofErr w:type="gramEnd"/>
      <w:r>
        <w:rPr>
          <w:sz w:val="26"/>
          <w:szCs w:val="26"/>
        </w:rPr>
        <w:t>usr/bin/python3</w:t>
      </w:r>
    </w:p>
    <w:p w14:paraId="5C3DD3CE" w14:textId="77777777" w:rsidR="00F63A4C" w:rsidRDefault="00F63A4C" w:rsidP="00972C78">
      <w:pPr>
        <w:pStyle w:val="Paragraph"/>
        <w:jc w:val="left"/>
        <w:rPr>
          <w:sz w:val="26"/>
          <w:szCs w:val="26"/>
        </w:rPr>
      </w:pPr>
      <w:r>
        <w:rPr>
          <w:sz w:val="26"/>
          <w:szCs w:val="26"/>
        </w:rPr>
        <w:t>#-*- coding: utf8 -*-</w:t>
      </w:r>
    </w:p>
    <w:p w14:paraId="4AF368D1" w14:textId="77777777" w:rsidR="00F63A4C" w:rsidRDefault="00F63A4C" w:rsidP="00972C78">
      <w:pPr>
        <w:pStyle w:val="Paragraph"/>
        <w:jc w:val="left"/>
        <w:rPr>
          <w:sz w:val="26"/>
          <w:szCs w:val="26"/>
        </w:rPr>
      </w:pPr>
      <w:r>
        <w:rPr>
          <w:sz w:val="26"/>
          <w:szCs w:val="26"/>
        </w:rPr>
        <w:t>from getImage import *</w:t>
      </w:r>
    </w:p>
    <w:p w14:paraId="7708F1BD" w14:textId="77777777" w:rsidR="00F63A4C" w:rsidRDefault="00F63A4C" w:rsidP="00972C78">
      <w:pPr>
        <w:pStyle w:val="Paragraph"/>
        <w:jc w:val="left"/>
        <w:rPr>
          <w:sz w:val="26"/>
          <w:szCs w:val="26"/>
        </w:rPr>
      </w:pPr>
      <w:r>
        <w:rPr>
          <w:sz w:val="26"/>
          <w:szCs w:val="26"/>
        </w:rPr>
        <w:t>from insert_db import *</w:t>
      </w:r>
    </w:p>
    <w:p w14:paraId="2D2EDB5E" w14:textId="77777777" w:rsidR="00F63A4C" w:rsidRDefault="00F63A4C" w:rsidP="00972C78">
      <w:pPr>
        <w:pStyle w:val="Paragraph"/>
        <w:jc w:val="left"/>
        <w:rPr>
          <w:sz w:val="26"/>
          <w:szCs w:val="26"/>
        </w:rPr>
      </w:pPr>
      <w:r>
        <w:rPr>
          <w:sz w:val="26"/>
          <w:szCs w:val="26"/>
        </w:rPr>
        <w:t>from mul_update_db_4 import *</w:t>
      </w:r>
    </w:p>
    <w:p w14:paraId="79A27ACA" w14:textId="77777777" w:rsidR="00F63A4C" w:rsidRDefault="00F63A4C" w:rsidP="00972C78">
      <w:pPr>
        <w:pStyle w:val="Paragraph"/>
        <w:jc w:val="left"/>
        <w:rPr>
          <w:sz w:val="26"/>
          <w:szCs w:val="26"/>
        </w:rPr>
      </w:pPr>
      <w:r>
        <w:rPr>
          <w:sz w:val="26"/>
          <w:szCs w:val="26"/>
        </w:rPr>
        <w:t>from select_db import *</w:t>
      </w:r>
    </w:p>
    <w:p w14:paraId="694D88D2" w14:textId="77777777" w:rsidR="00F63A4C" w:rsidRDefault="00F63A4C" w:rsidP="00972C78">
      <w:pPr>
        <w:pStyle w:val="Paragraph"/>
        <w:jc w:val="left"/>
        <w:rPr>
          <w:sz w:val="26"/>
          <w:szCs w:val="26"/>
        </w:rPr>
      </w:pPr>
      <w:r>
        <w:rPr>
          <w:sz w:val="26"/>
          <w:szCs w:val="26"/>
        </w:rPr>
        <w:t>from mul_update_db_6 import *</w:t>
      </w:r>
    </w:p>
    <w:p w14:paraId="5E86E0CA" w14:textId="77777777" w:rsidR="00F63A4C" w:rsidRDefault="00F63A4C" w:rsidP="00972C78">
      <w:pPr>
        <w:pStyle w:val="Paragraph"/>
        <w:jc w:val="left"/>
        <w:rPr>
          <w:sz w:val="26"/>
          <w:szCs w:val="26"/>
        </w:rPr>
      </w:pPr>
      <w:r>
        <w:rPr>
          <w:sz w:val="26"/>
          <w:szCs w:val="26"/>
        </w:rPr>
        <w:t>from DetectChars import *</w:t>
      </w:r>
    </w:p>
    <w:p w14:paraId="776A92ED" w14:textId="77777777" w:rsidR="00F63A4C" w:rsidRDefault="00F63A4C" w:rsidP="00972C78">
      <w:pPr>
        <w:pStyle w:val="Paragraph"/>
        <w:jc w:val="left"/>
        <w:rPr>
          <w:sz w:val="26"/>
          <w:szCs w:val="26"/>
        </w:rPr>
      </w:pPr>
      <w:r>
        <w:rPr>
          <w:sz w:val="26"/>
          <w:szCs w:val="26"/>
        </w:rPr>
        <w:t>from DetectPlates import *</w:t>
      </w:r>
    </w:p>
    <w:p w14:paraId="4E937D5E" w14:textId="77777777" w:rsidR="00F63A4C" w:rsidRDefault="00F63A4C" w:rsidP="00972C78">
      <w:pPr>
        <w:pStyle w:val="Paragraph"/>
        <w:jc w:val="left"/>
        <w:rPr>
          <w:sz w:val="26"/>
          <w:szCs w:val="26"/>
        </w:rPr>
      </w:pPr>
      <w:r>
        <w:rPr>
          <w:sz w:val="26"/>
          <w:szCs w:val="26"/>
        </w:rPr>
        <w:t>from PossiblePlate import *</w:t>
      </w:r>
    </w:p>
    <w:p w14:paraId="0B3D4EF3" w14:textId="77777777" w:rsidR="00F63A4C" w:rsidRDefault="00F63A4C" w:rsidP="00972C78">
      <w:pPr>
        <w:pStyle w:val="Paragraph"/>
        <w:jc w:val="left"/>
        <w:rPr>
          <w:sz w:val="26"/>
          <w:szCs w:val="26"/>
        </w:rPr>
      </w:pPr>
      <w:r>
        <w:rPr>
          <w:sz w:val="26"/>
          <w:szCs w:val="26"/>
        </w:rPr>
        <w:t>from getPlate import *</w:t>
      </w:r>
    </w:p>
    <w:p w14:paraId="4A0A84E9" w14:textId="77777777" w:rsidR="00F63A4C" w:rsidRDefault="00F63A4C" w:rsidP="00972C78">
      <w:pPr>
        <w:pStyle w:val="Paragraph"/>
        <w:jc w:val="left"/>
        <w:rPr>
          <w:sz w:val="26"/>
          <w:szCs w:val="26"/>
        </w:rPr>
      </w:pPr>
      <w:r>
        <w:rPr>
          <w:sz w:val="26"/>
          <w:szCs w:val="26"/>
        </w:rPr>
        <w:t>from LCD import *</w:t>
      </w:r>
    </w:p>
    <w:p w14:paraId="1099C72C" w14:textId="77777777" w:rsidR="00F63A4C" w:rsidRDefault="00F63A4C" w:rsidP="00972C78">
      <w:pPr>
        <w:pStyle w:val="Paragraph"/>
        <w:jc w:val="left"/>
        <w:rPr>
          <w:sz w:val="26"/>
          <w:szCs w:val="26"/>
        </w:rPr>
      </w:pPr>
      <w:r>
        <w:rPr>
          <w:sz w:val="26"/>
          <w:szCs w:val="26"/>
        </w:rPr>
        <w:t>from MFRC522 import *</w:t>
      </w:r>
    </w:p>
    <w:p w14:paraId="767AA55E" w14:textId="77777777" w:rsidR="00F63A4C" w:rsidRDefault="00F63A4C" w:rsidP="00972C78">
      <w:pPr>
        <w:pStyle w:val="Paragraph"/>
        <w:jc w:val="left"/>
        <w:rPr>
          <w:sz w:val="26"/>
          <w:szCs w:val="26"/>
        </w:rPr>
      </w:pPr>
      <w:r>
        <w:rPr>
          <w:sz w:val="26"/>
          <w:szCs w:val="26"/>
        </w:rPr>
        <w:t>import time</w:t>
      </w:r>
    </w:p>
    <w:p w14:paraId="5A2704CD" w14:textId="77777777" w:rsidR="00F63A4C" w:rsidRDefault="00142AD9" w:rsidP="00972C78">
      <w:pPr>
        <w:pStyle w:val="Paragraph"/>
        <w:jc w:val="left"/>
        <w:rPr>
          <w:sz w:val="26"/>
          <w:szCs w:val="26"/>
        </w:rPr>
      </w:pPr>
      <w:r>
        <w:rPr>
          <w:sz w:val="26"/>
          <w:szCs w:val="26"/>
        </w:rPr>
        <w:t>import date</w:t>
      </w:r>
      <w:r w:rsidR="00F63A4C">
        <w:rPr>
          <w:sz w:val="26"/>
          <w:szCs w:val="26"/>
        </w:rPr>
        <w:t>time</w:t>
      </w:r>
    </w:p>
    <w:p w14:paraId="25F01DD7" w14:textId="77777777" w:rsidR="00F63A4C" w:rsidRDefault="00F63A4C" w:rsidP="00972C78">
      <w:pPr>
        <w:pStyle w:val="Paragraph"/>
        <w:jc w:val="left"/>
        <w:rPr>
          <w:sz w:val="26"/>
          <w:szCs w:val="26"/>
        </w:rPr>
      </w:pPr>
      <w:r>
        <w:rPr>
          <w:sz w:val="26"/>
          <w:szCs w:val="26"/>
        </w:rPr>
        <w:t>import RPi.GPIO as GPIO</w:t>
      </w:r>
    </w:p>
    <w:p w14:paraId="07B59421" w14:textId="77777777" w:rsidR="00F63A4C" w:rsidRDefault="00F63A4C" w:rsidP="00972C78">
      <w:pPr>
        <w:pStyle w:val="Paragraph"/>
        <w:jc w:val="left"/>
        <w:rPr>
          <w:sz w:val="26"/>
          <w:szCs w:val="26"/>
        </w:rPr>
      </w:pPr>
      <w:r>
        <w:rPr>
          <w:sz w:val="26"/>
          <w:szCs w:val="26"/>
        </w:rPr>
        <w:t>import cv2</w:t>
      </w:r>
    </w:p>
    <w:p w14:paraId="5C00735A" w14:textId="77777777" w:rsidR="00F63A4C" w:rsidRDefault="00F63A4C" w:rsidP="00972C78">
      <w:pPr>
        <w:pStyle w:val="Paragraph"/>
        <w:jc w:val="left"/>
        <w:rPr>
          <w:sz w:val="26"/>
          <w:szCs w:val="26"/>
        </w:rPr>
      </w:pPr>
      <w:proofErr w:type="gramStart"/>
      <w:r>
        <w:rPr>
          <w:sz w:val="26"/>
          <w:szCs w:val="26"/>
        </w:rPr>
        <w:t>import</w:t>
      </w:r>
      <w:proofErr w:type="gramEnd"/>
      <w:r>
        <w:rPr>
          <w:sz w:val="26"/>
          <w:szCs w:val="26"/>
        </w:rPr>
        <w:t xml:space="preserve"> numpy as np</w:t>
      </w:r>
    </w:p>
    <w:p w14:paraId="18563AD6" w14:textId="77777777" w:rsidR="00F63A4C" w:rsidRDefault="00F63A4C" w:rsidP="00972C78">
      <w:pPr>
        <w:pStyle w:val="Paragraph"/>
        <w:jc w:val="left"/>
        <w:rPr>
          <w:sz w:val="26"/>
          <w:szCs w:val="26"/>
        </w:rPr>
      </w:pPr>
      <w:proofErr w:type="gramStart"/>
      <w:r>
        <w:rPr>
          <w:sz w:val="26"/>
          <w:szCs w:val="26"/>
        </w:rPr>
        <w:lastRenderedPageBreak/>
        <w:t>import os</w:t>
      </w:r>
      <w:proofErr w:type="gramEnd"/>
    </w:p>
    <w:p w14:paraId="3F1BCFE0" w14:textId="77777777" w:rsidR="00F63A4C" w:rsidRDefault="00F63A4C" w:rsidP="00972C78">
      <w:pPr>
        <w:pStyle w:val="Paragraph"/>
        <w:jc w:val="left"/>
        <w:rPr>
          <w:sz w:val="26"/>
          <w:szCs w:val="26"/>
        </w:rPr>
      </w:pPr>
    </w:p>
    <w:p w14:paraId="29029DB1" w14:textId="77777777" w:rsidR="00F63A4C" w:rsidRDefault="00F63A4C" w:rsidP="00972C78">
      <w:pPr>
        <w:pStyle w:val="Paragraph"/>
        <w:jc w:val="left"/>
        <w:rPr>
          <w:sz w:val="26"/>
          <w:szCs w:val="26"/>
        </w:rPr>
      </w:pPr>
      <w:r>
        <w:rPr>
          <w:sz w:val="26"/>
          <w:szCs w:val="26"/>
        </w:rPr>
        <w:t>SCALAR_BLACK = (0.0, 0.0, 0.0)</w:t>
      </w:r>
    </w:p>
    <w:p w14:paraId="6468568E" w14:textId="77777777" w:rsidR="00F63A4C" w:rsidRDefault="009451E5" w:rsidP="00972C78">
      <w:pPr>
        <w:pStyle w:val="Paragraph"/>
        <w:jc w:val="left"/>
        <w:rPr>
          <w:sz w:val="26"/>
          <w:szCs w:val="26"/>
        </w:rPr>
      </w:pPr>
      <w:r>
        <w:rPr>
          <w:sz w:val="26"/>
          <w:szCs w:val="26"/>
        </w:rPr>
        <w:t>SCALAR_WHITE = (255.0, 255.0, 255.0)</w:t>
      </w:r>
    </w:p>
    <w:p w14:paraId="11CD7BD3" w14:textId="77777777" w:rsidR="009451E5" w:rsidRDefault="009451E5" w:rsidP="00972C78">
      <w:pPr>
        <w:pStyle w:val="Paragraph"/>
        <w:jc w:val="left"/>
        <w:rPr>
          <w:sz w:val="26"/>
          <w:szCs w:val="26"/>
        </w:rPr>
      </w:pPr>
      <w:r>
        <w:rPr>
          <w:sz w:val="26"/>
          <w:szCs w:val="26"/>
        </w:rPr>
        <w:t>SCALAR_YELLOW = (0.0, 255.0, 255.0)</w:t>
      </w:r>
    </w:p>
    <w:p w14:paraId="13141942" w14:textId="77777777" w:rsidR="009451E5" w:rsidRDefault="009451E5" w:rsidP="00972C78">
      <w:pPr>
        <w:pStyle w:val="Paragraph"/>
        <w:jc w:val="left"/>
        <w:rPr>
          <w:sz w:val="26"/>
          <w:szCs w:val="26"/>
        </w:rPr>
      </w:pPr>
      <w:r>
        <w:rPr>
          <w:sz w:val="26"/>
          <w:szCs w:val="26"/>
        </w:rPr>
        <w:t>SCALAR_GREEN = (0.0, 255.0, 0.0)</w:t>
      </w:r>
    </w:p>
    <w:p w14:paraId="0519B705" w14:textId="77777777" w:rsidR="009451E5" w:rsidRDefault="009451E5" w:rsidP="00972C78">
      <w:pPr>
        <w:pStyle w:val="Paragraph"/>
        <w:jc w:val="left"/>
        <w:rPr>
          <w:sz w:val="26"/>
          <w:szCs w:val="26"/>
        </w:rPr>
      </w:pPr>
      <w:r>
        <w:rPr>
          <w:sz w:val="26"/>
          <w:szCs w:val="26"/>
        </w:rPr>
        <w:t>SCALAR_RED = (0.0, 0.0, 255.0)</w:t>
      </w:r>
    </w:p>
    <w:p w14:paraId="468EFD94" w14:textId="77777777" w:rsidR="009451E5" w:rsidRDefault="009451E5" w:rsidP="00972C78">
      <w:pPr>
        <w:pStyle w:val="Paragraph"/>
        <w:jc w:val="left"/>
        <w:rPr>
          <w:sz w:val="26"/>
          <w:szCs w:val="26"/>
        </w:rPr>
      </w:pPr>
    </w:p>
    <w:p w14:paraId="76A2EA88" w14:textId="77777777" w:rsidR="009451E5" w:rsidRDefault="009451E5" w:rsidP="00972C78">
      <w:pPr>
        <w:pStyle w:val="Paragraph"/>
        <w:jc w:val="left"/>
        <w:rPr>
          <w:sz w:val="26"/>
          <w:szCs w:val="26"/>
        </w:rPr>
      </w:pPr>
      <w:r>
        <w:rPr>
          <w:sz w:val="26"/>
          <w:szCs w:val="26"/>
        </w:rPr>
        <w:t>MIFAREeader = MFRC522()</w:t>
      </w:r>
    </w:p>
    <w:p w14:paraId="630C6674" w14:textId="77777777" w:rsidR="009451E5" w:rsidRDefault="009451E5" w:rsidP="00972C78">
      <w:pPr>
        <w:pStyle w:val="Paragraph"/>
        <w:jc w:val="left"/>
        <w:rPr>
          <w:sz w:val="26"/>
          <w:szCs w:val="26"/>
        </w:rPr>
      </w:pPr>
      <w:r>
        <w:rPr>
          <w:sz w:val="26"/>
          <w:szCs w:val="26"/>
        </w:rPr>
        <w:t xml:space="preserve">connection = </w:t>
      </w:r>
      <w:proofErr w:type="gramStart"/>
      <w:r>
        <w:rPr>
          <w:sz w:val="26"/>
          <w:szCs w:val="26"/>
        </w:rPr>
        <w:t>myconnutils.getConnection</w:t>
      </w:r>
      <w:proofErr w:type="gramEnd"/>
      <w:r>
        <w:rPr>
          <w:sz w:val="26"/>
          <w:szCs w:val="26"/>
        </w:rPr>
        <w:t>()</w:t>
      </w:r>
    </w:p>
    <w:p w14:paraId="6DC36480" w14:textId="77777777" w:rsidR="009451E5" w:rsidRDefault="009451E5" w:rsidP="00972C78">
      <w:pPr>
        <w:pStyle w:val="Paragraph"/>
        <w:jc w:val="left"/>
        <w:rPr>
          <w:sz w:val="26"/>
          <w:szCs w:val="26"/>
        </w:rPr>
      </w:pPr>
      <w:r>
        <w:rPr>
          <w:sz w:val="26"/>
          <w:szCs w:val="26"/>
        </w:rPr>
        <w:t xml:space="preserve">cursor = </w:t>
      </w:r>
      <w:proofErr w:type="gramStart"/>
      <w:r>
        <w:rPr>
          <w:sz w:val="26"/>
          <w:szCs w:val="26"/>
        </w:rPr>
        <w:t>connection.cursor</w:t>
      </w:r>
      <w:proofErr w:type="gramEnd"/>
      <w:r>
        <w:rPr>
          <w:sz w:val="26"/>
          <w:szCs w:val="26"/>
        </w:rPr>
        <w:t>()</w:t>
      </w:r>
    </w:p>
    <w:p w14:paraId="7BF38612" w14:textId="77777777" w:rsidR="009451E5" w:rsidRDefault="009451E5" w:rsidP="00972C78">
      <w:pPr>
        <w:pStyle w:val="Paragraph"/>
        <w:jc w:val="left"/>
        <w:rPr>
          <w:sz w:val="26"/>
          <w:szCs w:val="26"/>
        </w:rPr>
      </w:pPr>
    </w:p>
    <w:p w14:paraId="486B5F3E" w14:textId="77777777" w:rsidR="009451E5" w:rsidRDefault="000A5D78" w:rsidP="00972C78">
      <w:pPr>
        <w:pStyle w:val="Paragraph"/>
        <w:jc w:val="left"/>
        <w:rPr>
          <w:sz w:val="26"/>
          <w:szCs w:val="26"/>
        </w:rPr>
      </w:pPr>
      <w:r>
        <w:rPr>
          <w:sz w:val="26"/>
          <w:szCs w:val="26"/>
        </w:rPr>
        <w:t>_</w:t>
      </w:r>
      <w:r w:rsidR="009451E5">
        <w:rPr>
          <w:sz w:val="26"/>
          <w:szCs w:val="26"/>
        </w:rPr>
        <w:t>number = ‘ID1’</w:t>
      </w:r>
    </w:p>
    <w:p w14:paraId="5A31AD5B" w14:textId="77777777" w:rsidR="009451E5" w:rsidRDefault="000A5D78" w:rsidP="00972C78">
      <w:pPr>
        <w:pStyle w:val="Paragraph"/>
        <w:jc w:val="left"/>
        <w:rPr>
          <w:sz w:val="26"/>
          <w:szCs w:val="26"/>
        </w:rPr>
      </w:pPr>
      <w:r>
        <w:rPr>
          <w:sz w:val="26"/>
          <w:szCs w:val="26"/>
        </w:rPr>
        <w:t xml:space="preserve">def </w:t>
      </w:r>
      <w:proofErr w:type="gramStart"/>
      <w:r>
        <w:rPr>
          <w:sz w:val="26"/>
          <w:szCs w:val="26"/>
        </w:rPr>
        <w:t>main(</w:t>
      </w:r>
      <w:proofErr w:type="gramEnd"/>
      <w:r>
        <w:rPr>
          <w:sz w:val="26"/>
          <w:szCs w:val="26"/>
        </w:rPr>
        <w:t>)</w:t>
      </w:r>
    </w:p>
    <w:p w14:paraId="3ED4621C" w14:textId="77777777" w:rsidR="000A5D78" w:rsidRDefault="000A5D78" w:rsidP="00972C78">
      <w:pPr>
        <w:pStyle w:val="Paragraph"/>
        <w:jc w:val="left"/>
        <w:rPr>
          <w:sz w:val="26"/>
          <w:szCs w:val="26"/>
        </w:rPr>
      </w:pPr>
      <w:r>
        <w:rPr>
          <w:sz w:val="26"/>
          <w:szCs w:val="26"/>
        </w:rPr>
        <w:t xml:space="preserve">    blnKNNTrainingSuccessful = </w:t>
      </w:r>
      <w:proofErr w:type="gramStart"/>
      <w:r>
        <w:rPr>
          <w:sz w:val="26"/>
          <w:szCs w:val="26"/>
        </w:rPr>
        <w:t>loadKNNDataTrainKNN(</w:t>
      </w:r>
      <w:proofErr w:type="gramEnd"/>
      <w:r>
        <w:rPr>
          <w:sz w:val="26"/>
          <w:szCs w:val="26"/>
        </w:rPr>
        <w:t>)</w:t>
      </w:r>
    </w:p>
    <w:p w14:paraId="74C4B525" w14:textId="77777777" w:rsidR="000A5D78" w:rsidRDefault="000A5D78" w:rsidP="00972C78">
      <w:pPr>
        <w:pStyle w:val="Paragraph"/>
        <w:jc w:val="left"/>
        <w:rPr>
          <w:sz w:val="26"/>
          <w:szCs w:val="26"/>
        </w:rPr>
      </w:pPr>
      <w:r>
        <w:rPr>
          <w:sz w:val="26"/>
          <w:szCs w:val="26"/>
        </w:rPr>
        <w:t xml:space="preserve">    if blnKNNTraningSuccessfull == False:</w:t>
      </w:r>
    </w:p>
    <w:p w14:paraId="396638A3" w14:textId="77777777" w:rsidR="000A5D78" w:rsidRDefault="000A5D78" w:rsidP="00972C78">
      <w:pPr>
        <w:pStyle w:val="Paragraph"/>
        <w:jc w:val="left"/>
        <w:rPr>
          <w:sz w:val="26"/>
          <w:szCs w:val="26"/>
        </w:rPr>
      </w:pPr>
      <w:r>
        <w:rPr>
          <w:sz w:val="26"/>
          <w:szCs w:val="26"/>
        </w:rPr>
        <w:t xml:space="preserve">        </w:t>
      </w:r>
      <w:proofErr w:type="gramStart"/>
      <w:r>
        <w:rPr>
          <w:sz w:val="26"/>
          <w:szCs w:val="26"/>
        </w:rPr>
        <w:t>print(</w:t>
      </w:r>
      <w:proofErr w:type="gramEnd"/>
      <w:r>
        <w:rPr>
          <w:sz w:val="26"/>
          <w:szCs w:val="26"/>
        </w:rPr>
        <w:t>“\nerror: KNN training was not successful\n”)</w:t>
      </w:r>
    </w:p>
    <w:p w14:paraId="2197AA25" w14:textId="77777777" w:rsidR="000A5D78" w:rsidRDefault="000A5D78" w:rsidP="00972C78">
      <w:pPr>
        <w:pStyle w:val="Paragraph"/>
        <w:jc w:val="left"/>
        <w:rPr>
          <w:sz w:val="26"/>
          <w:szCs w:val="26"/>
        </w:rPr>
      </w:pPr>
      <w:r>
        <w:rPr>
          <w:sz w:val="26"/>
          <w:szCs w:val="26"/>
        </w:rPr>
        <w:t xml:space="preserve">    _idx = 0</w:t>
      </w:r>
    </w:p>
    <w:p w14:paraId="52671A9E" w14:textId="77777777" w:rsidR="000A5D78" w:rsidRDefault="000A5D78" w:rsidP="00972C78">
      <w:pPr>
        <w:pStyle w:val="Paragraph"/>
        <w:jc w:val="left"/>
        <w:rPr>
          <w:sz w:val="26"/>
          <w:szCs w:val="26"/>
        </w:rPr>
      </w:pPr>
      <w:r>
        <w:rPr>
          <w:sz w:val="26"/>
          <w:szCs w:val="26"/>
        </w:rPr>
        <w:t xml:space="preserve">    while True:</w:t>
      </w:r>
    </w:p>
    <w:p w14:paraId="5874FCAF" w14:textId="77777777" w:rsidR="000A5D78" w:rsidRDefault="000A5D78" w:rsidP="00972C78">
      <w:pPr>
        <w:pStyle w:val="Paragraph"/>
        <w:jc w:val="left"/>
        <w:rPr>
          <w:sz w:val="26"/>
          <w:szCs w:val="26"/>
        </w:rPr>
      </w:pPr>
      <w:r>
        <w:rPr>
          <w:sz w:val="26"/>
          <w:szCs w:val="26"/>
        </w:rPr>
        <w:t xml:space="preserve">        (status, TagType) = MIFA</w:t>
      </w:r>
      <w:r w:rsidR="003F7B67">
        <w:rPr>
          <w:sz w:val="26"/>
          <w:szCs w:val="26"/>
        </w:rPr>
        <w:t>RE</w:t>
      </w:r>
      <w:r>
        <w:rPr>
          <w:sz w:val="26"/>
          <w:szCs w:val="26"/>
        </w:rPr>
        <w:t>Reader.MFRC522_</w:t>
      </w:r>
      <w:proofErr w:type="gramStart"/>
      <w:r>
        <w:rPr>
          <w:sz w:val="26"/>
          <w:szCs w:val="26"/>
        </w:rPr>
        <w:t>Request(</w:t>
      </w:r>
      <w:proofErr w:type="gramEnd"/>
      <w:r>
        <w:rPr>
          <w:sz w:val="26"/>
          <w:szCs w:val="26"/>
        </w:rPr>
        <w:t>MIFA</w:t>
      </w:r>
      <w:r w:rsidR="003F7B67">
        <w:rPr>
          <w:sz w:val="26"/>
          <w:szCs w:val="26"/>
        </w:rPr>
        <w:t>RE</w:t>
      </w:r>
      <w:r>
        <w:rPr>
          <w:sz w:val="26"/>
          <w:szCs w:val="26"/>
        </w:rPr>
        <w:t>Reader.PICC_REQIDL)</w:t>
      </w:r>
    </w:p>
    <w:p w14:paraId="1B0EA4E3" w14:textId="77777777" w:rsidR="000A5D78" w:rsidRDefault="00856699" w:rsidP="00972C78">
      <w:pPr>
        <w:pStyle w:val="Paragraph"/>
        <w:jc w:val="left"/>
        <w:rPr>
          <w:sz w:val="26"/>
          <w:szCs w:val="26"/>
        </w:rPr>
      </w:pPr>
      <w:r>
        <w:rPr>
          <w:sz w:val="26"/>
          <w:szCs w:val="26"/>
        </w:rPr>
        <w:lastRenderedPageBreak/>
        <w:t xml:space="preserve">        (status, uid) = MIFAREReader.MFRC522_</w:t>
      </w:r>
      <w:proofErr w:type="gramStart"/>
      <w:r>
        <w:rPr>
          <w:sz w:val="26"/>
          <w:szCs w:val="26"/>
        </w:rPr>
        <w:t>Anticoll(</w:t>
      </w:r>
      <w:proofErr w:type="gramEnd"/>
      <w:r>
        <w:rPr>
          <w:sz w:val="26"/>
          <w:szCs w:val="26"/>
        </w:rPr>
        <w:t>)</w:t>
      </w:r>
    </w:p>
    <w:p w14:paraId="1BD84DBE" w14:textId="77777777" w:rsidR="00856699" w:rsidRDefault="00856699" w:rsidP="00972C78">
      <w:pPr>
        <w:pStyle w:val="Paragraph"/>
        <w:jc w:val="left"/>
        <w:rPr>
          <w:sz w:val="26"/>
          <w:szCs w:val="26"/>
        </w:rPr>
      </w:pPr>
      <w:r>
        <w:rPr>
          <w:sz w:val="26"/>
          <w:szCs w:val="26"/>
        </w:rPr>
        <w:t xml:space="preserve">        </w:t>
      </w:r>
      <w:r w:rsidR="00142AD9">
        <w:rPr>
          <w:sz w:val="26"/>
          <w:szCs w:val="26"/>
        </w:rPr>
        <w:t>i</w:t>
      </w:r>
      <w:r w:rsidR="00214669">
        <w:rPr>
          <w:sz w:val="26"/>
          <w:szCs w:val="26"/>
        </w:rPr>
        <w:t>f (status == MIFAREReader.MI_OK):</w:t>
      </w:r>
    </w:p>
    <w:p w14:paraId="542B2B1E" w14:textId="77777777" w:rsidR="00214669" w:rsidRDefault="00214669" w:rsidP="00972C78">
      <w:pPr>
        <w:pStyle w:val="Paragraph"/>
        <w:jc w:val="left"/>
        <w:rPr>
          <w:sz w:val="26"/>
          <w:szCs w:val="26"/>
        </w:rPr>
      </w:pPr>
      <w:r>
        <w:rPr>
          <w:sz w:val="26"/>
          <w:szCs w:val="26"/>
        </w:rPr>
        <w:t xml:space="preserve">            start = </w:t>
      </w:r>
      <w:proofErr w:type="gramStart"/>
      <w:r>
        <w:rPr>
          <w:sz w:val="26"/>
          <w:szCs w:val="26"/>
        </w:rPr>
        <w:t>time.time</w:t>
      </w:r>
      <w:proofErr w:type="gramEnd"/>
      <w:r>
        <w:rPr>
          <w:sz w:val="26"/>
          <w:szCs w:val="26"/>
        </w:rPr>
        <w:t>()</w:t>
      </w:r>
    </w:p>
    <w:p w14:paraId="1722077A" w14:textId="77777777" w:rsidR="00214669" w:rsidRDefault="00214669" w:rsidP="00972C78">
      <w:pPr>
        <w:pStyle w:val="Paragraph"/>
        <w:jc w:val="left"/>
        <w:rPr>
          <w:sz w:val="26"/>
          <w:szCs w:val="26"/>
        </w:rPr>
      </w:pPr>
      <w:r>
        <w:rPr>
          <w:sz w:val="26"/>
          <w:szCs w:val="26"/>
        </w:rPr>
        <w:t xml:space="preserve">            _timeIn = </w:t>
      </w:r>
      <w:proofErr w:type="gramStart"/>
      <w:r>
        <w:rPr>
          <w:sz w:val="26"/>
          <w:szCs w:val="26"/>
        </w:rPr>
        <w:t>datetime.datetime.now(</w:t>
      </w:r>
      <w:proofErr w:type="gramEnd"/>
      <w:r>
        <w:rPr>
          <w:sz w:val="26"/>
          <w:szCs w:val="26"/>
        </w:rPr>
        <w:t>).strftime(‘%Y-%m-%d %H:%M:%S’)</w:t>
      </w:r>
    </w:p>
    <w:p w14:paraId="0F85842D" w14:textId="77777777" w:rsidR="00214669" w:rsidRDefault="00214669" w:rsidP="00972C78">
      <w:pPr>
        <w:pStyle w:val="Paragraph"/>
        <w:jc w:val="left"/>
        <w:rPr>
          <w:sz w:val="26"/>
          <w:szCs w:val="26"/>
        </w:rPr>
      </w:pPr>
      <w:r>
        <w:rPr>
          <w:sz w:val="26"/>
          <w:szCs w:val="26"/>
        </w:rPr>
        <w:t xml:space="preserve">            _uid = str(</w:t>
      </w:r>
      <w:proofErr w:type="gramStart"/>
      <w:r>
        <w:rPr>
          <w:sz w:val="26"/>
          <w:szCs w:val="26"/>
        </w:rPr>
        <w:t>uid[</w:t>
      </w:r>
      <w:proofErr w:type="gramEnd"/>
      <w:r>
        <w:rPr>
          <w:sz w:val="26"/>
          <w:szCs w:val="26"/>
        </w:rPr>
        <w:t>0]) + “.” + str(uid[1]) + “.” + str(uid[2]) + “.” + str(uid[3])</w:t>
      </w:r>
    </w:p>
    <w:p w14:paraId="102C7650" w14:textId="77777777" w:rsidR="00214669" w:rsidRDefault="00214669" w:rsidP="00972C78">
      <w:pPr>
        <w:pStyle w:val="Paragraph"/>
        <w:jc w:val="left"/>
        <w:rPr>
          <w:sz w:val="26"/>
          <w:szCs w:val="26"/>
        </w:rPr>
      </w:pPr>
      <w:r>
        <w:rPr>
          <w:sz w:val="26"/>
          <w:szCs w:val="26"/>
        </w:rPr>
        <w:t xml:space="preserve">            lcd_</w:t>
      </w:r>
      <w:proofErr w:type="gramStart"/>
      <w:r>
        <w:rPr>
          <w:sz w:val="26"/>
          <w:szCs w:val="26"/>
        </w:rPr>
        <w:t>string(</w:t>
      </w:r>
      <w:proofErr w:type="gramEnd"/>
      <w:r>
        <w:rPr>
          <w:sz w:val="26"/>
          <w:szCs w:val="26"/>
        </w:rPr>
        <w:t>“ID:” + _uid, LCD_LINE_1)</w:t>
      </w:r>
    </w:p>
    <w:p w14:paraId="14C384E0" w14:textId="77777777" w:rsidR="00214669" w:rsidRDefault="00214669" w:rsidP="00972C78">
      <w:pPr>
        <w:pStyle w:val="Paragraph"/>
        <w:jc w:val="left"/>
        <w:rPr>
          <w:sz w:val="26"/>
          <w:szCs w:val="26"/>
        </w:rPr>
      </w:pPr>
      <w:r>
        <w:rPr>
          <w:sz w:val="26"/>
          <w:szCs w:val="26"/>
        </w:rPr>
        <w:t xml:space="preserve">            _idx = idx + 1</w:t>
      </w:r>
    </w:p>
    <w:p w14:paraId="2BCD467D" w14:textId="77777777" w:rsidR="00214669" w:rsidRDefault="00214669" w:rsidP="00972C78">
      <w:pPr>
        <w:pStyle w:val="Paragraph"/>
        <w:jc w:val="left"/>
        <w:rPr>
          <w:sz w:val="26"/>
          <w:szCs w:val="26"/>
        </w:rPr>
      </w:pPr>
      <w:r>
        <w:rPr>
          <w:sz w:val="26"/>
          <w:szCs w:val="26"/>
        </w:rPr>
        <w:t xml:space="preserve">        </w:t>
      </w:r>
      <w:proofErr w:type="gramStart"/>
      <w:r>
        <w:rPr>
          <w:sz w:val="26"/>
          <w:szCs w:val="26"/>
        </w:rPr>
        <w:t>InsertDB(</w:t>
      </w:r>
      <w:proofErr w:type="gramEnd"/>
      <w:r>
        <w:rPr>
          <w:sz w:val="26"/>
          <w:szCs w:val="26"/>
        </w:rPr>
        <w:t>“ParkingSlot”, “AutoPlate”, “UID”, _uid, “TimeIn”, _timeIn)</w:t>
      </w:r>
    </w:p>
    <w:p w14:paraId="7D15FD54" w14:textId="77777777" w:rsidR="00214669" w:rsidRDefault="00214669" w:rsidP="00972C78">
      <w:pPr>
        <w:pStyle w:val="Paragraph"/>
        <w:jc w:val="left"/>
        <w:rPr>
          <w:sz w:val="26"/>
          <w:szCs w:val="26"/>
        </w:rPr>
      </w:pPr>
      <w:r>
        <w:rPr>
          <w:sz w:val="26"/>
          <w:szCs w:val="26"/>
        </w:rPr>
        <w:t xml:space="preserve">        Mul_UpdateDB_4(“ParkingSlot”, “Slot”, “INP”, _idx, “Number”, _number)</w:t>
      </w:r>
    </w:p>
    <w:p w14:paraId="4FA46A23" w14:textId="77777777" w:rsidR="002A2ACF" w:rsidRDefault="002A2ACF" w:rsidP="00972C78">
      <w:pPr>
        <w:pStyle w:val="Paragraph"/>
        <w:jc w:val="left"/>
        <w:rPr>
          <w:sz w:val="26"/>
          <w:szCs w:val="26"/>
        </w:rPr>
      </w:pPr>
      <w:r>
        <w:rPr>
          <w:sz w:val="26"/>
          <w:szCs w:val="26"/>
        </w:rPr>
        <w:t xml:space="preserve">        _money = </w:t>
      </w:r>
      <w:proofErr w:type="gramStart"/>
      <w:r>
        <w:rPr>
          <w:sz w:val="26"/>
          <w:szCs w:val="26"/>
        </w:rPr>
        <w:t>SelectDB(</w:t>
      </w:r>
      <w:proofErr w:type="gramEnd"/>
      <w:r>
        <w:rPr>
          <w:sz w:val="26"/>
          <w:szCs w:val="26"/>
        </w:rPr>
        <w:t>“Money”, “ParkingSlot”, “DataSample”, “UID”, _uid)</w:t>
      </w:r>
    </w:p>
    <w:p w14:paraId="7188ACD5" w14:textId="77777777" w:rsidR="002A2ACF" w:rsidRDefault="002A2ACF" w:rsidP="00972C78">
      <w:pPr>
        <w:pStyle w:val="Paragraph"/>
        <w:jc w:val="left"/>
        <w:rPr>
          <w:sz w:val="26"/>
          <w:szCs w:val="26"/>
        </w:rPr>
      </w:pPr>
      <w:r>
        <w:rPr>
          <w:sz w:val="26"/>
          <w:szCs w:val="26"/>
        </w:rPr>
        <w:t xml:space="preserve">        </w:t>
      </w:r>
      <w:r w:rsidR="00E92A2E">
        <w:rPr>
          <w:sz w:val="26"/>
          <w:szCs w:val="26"/>
        </w:rPr>
        <w:t>l</w:t>
      </w:r>
      <w:r>
        <w:rPr>
          <w:sz w:val="26"/>
          <w:szCs w:val="26"/>
        </w:rPr>
        <w:t>cd_</w:t>
      </w:r>
      <w:proofErr w:type="gramStart"/>
      <w:r>
        <w:rPr>
          <w:sz w:val="26"/>
          <w:szCs w:val="26"/>
        </w:rPr>
        <w:t>string(</w:t>
      </w:r>
      <w:proofErr w:type="gramEnd"/>
      <w:r>
        <w:rPr>
          <w:sz w:val="26"/>
          <w:szCs w:val="26"/>
        </w:rPr>
        <w:t>“Balance: “, + str(_money), LCD_LINE_1)</w:t>
      </w:r>
    </w:p>
    <w:p w14:paraId="235B6BB4" w14:textId="77777777" w:rsidR="002A2ACF" w:rsidRDefault="002A2ACF" w:rsidP="00972C78">
      <w:pPr>
        <w:pStyle w:val="Paragraph"/>
        <w:jc w:val="left"/>
        <w:rPr>
          <w:sz w:val="26"/>
          <w:szCs w:val="26"/>
        </w:rPr>
      </w:pPr>
      <w:r>
        <w:rPr>
          <w:sz w:val="26"/>
          <w:szCs w:val="26"/>
        </w:rPr>
        <w:t xml:space="preserve">        #imgOriginalScene = cv2.imread(“2.jpg”)</w:t>
      </w:r>
    </w:p>
    <w:p w14:paraId="053FA9D7" w14:textId="77777777" w:rsidR="002A2ACF" w:rsidRDefault="002A2ACF" w:rsidP="00972C78">
      <w:pPr>
        <w:pStyle w:val="Paragraph"/>
        <w:jc w:val="left"/>
        <w:rPr>
          <w:sz w:val="26"/>
          <w:szCs w:val="26"/>
        </w:rPr>
      </w:pPr>
      <w:r>
        <w:rPr>
          <w:sz w:val="26"/>
          <w:szCs w:val="26"/>
        </w:rPr>
        <w:t xml:space="preserve">        imgOriginalScene = </w:t>
      </w:r>
      <w:proofErr w:type="gramStart"/>
      <w:r>
        <w:rPr>
          <w:sz w:val="26"/>
          <w:szCs w:val="26"/>
        </w:rPr>
        <w:t>GetImage(</w:t>
      </w:r>
      <w:proofErr w:type="gramEnd"/>
      <w:r>
        <w:rPr>
          <w:sz w:val="26"/>
          <w:szCs w:val="26"/>
        </w:rPr>
        <w:t>)</w:t>
      </w:r>
    </w:p>
    <w:p w14:paraId="76636196" w14:textId="77777777" w:rsidR="002A2ACF" w:rsidRDefault="002A2ACF" w:rsidP="00972C78">
      <w:pPr>
        <w:pStyle w:val="Paragraph"/>
        <w:jc w:val="left"/>
        <w:rPr>
          <w:sz w:val="26"/>
          <w:szCs w:val="26"/>
        </w:rPr>
      </w:pPr>
      <w:r>
        <w:rPr>
          <w:sz w:val="26"/>
          <w:szCs w:val="26"/>
        </w:rPr>
        <w:t xml:space="preserve">        _license_plate = GetPlate(imgOriginalScene)</w:t>
      </w:r>
    </w:p>
    <w:p w14:paraId="5DA3B871" w14:textId="77777777" w:rsidR="002A2ACF" w:rsidRDefault="002A2ACF" w:rsidP="00972C78">
      <w:pPr>
        <w:pStyle w:val="Paragraph"/>
        <w:jc w:val="left"/>
        <w:rPr>
          <w:sz w:val="26"/>
          <w:szCs w:val="26"/>
        </w:rPr>
      </w:pPr>
      <w:r>
        <w:rPr>
          <w:sz w:val="26"/>
          <w:szCs w:val="26"/>
        </w:rPr>
        <w:t xml:space="preserve">        cv2.imwrite(</w:t>
      </w:r>
      <w:proofErr w:type="gramStart"/>
      <w:r>
        <w:rPr>
          <w:sz w:val="26"/>
          <w:szCs w:val="26"/>
        </w:rPr>
        <w:t>os.path</w:t>
      </w:r>
      <w:proofErr w:type="gramEnd"/>
      <w:r>
        <w:rPr>
          <w:sz w:val="26"/>
          <w:szCs w:val="26"/>
        </w:rPr>
        <w:t>.join(os.path.join(os.getcwd(), “result/” + _license_plate + “_” + str(_idx) + “.png”)), imgOriginalScene)</w:t>
      </w:r>
    </w:p>
    <w:p w14:paraId="6CE7B81D" w14:textId="77777777" w:rsidR="002A2ACF" w:rsidRDefault="002A2ACF" w:rsidP="00972C78">
      <w:pPr>
        <w:pStyle w:val="Paragraph"/>
        <w:jc w:val="left"/>
        <w:rPr>
          <w:sz w:val="26"/>
          <w:szCs w:val="26"/>
        </w:rPr>
      </w:pPr>
      <w:r>
        <w:rPr>
          <w:sz w:val="26"/>
          <w:szCs w:val="26"/>
        </w:rPr>
        <w:t xml:space="preserve">        lcd_</w:t>
      </w:r>
      <w:proofErr w:type="gramStart"/>
      <w:r>
        <w:rPr>
          <w:sz w:val="26"/>
          <w:szCs w:val="26"/>
        </w:rPr>
        <w:t>string(</w:t>
      </w:r>
      <w:proofErr w:type="gramEnd"/>
      <w:r>
        <w:rPr>
          <w:sz w:val="26"/>
          <w:szCs w:val="26"/>
        </w:rPr>
        <w:t>“Plate: “ + _license_plate, LCD_LINE_2)</w:t>
      </w:r>
    </w:p>
    <w:p w14:paraId="108F346A" w14:textId="77777777" w:rsidR="002A2ACF" w:rsidRDefault="002A2ACF" w:rsidP="00972C78">
      <w:pPr>
        <w:pStyle w:val="Paragraph"/>
        <w:jc w:val="left"/>
        <w:rPr>
          <w:sz w:val="26"/>
          <w:szCs w:val="26"/>
        </w:rPr>
      </w:pPr>
      <w:r>
        <w:rPr>
          <w:sz w:val="26"/>
          <w:szCs w:val="26"/>
        </w:rPr>
        <w:t xml:space="preserve">        Mul_UpdateDB_6(“ParkingSlot”, “AutoPlate”, “PlateIN”, _license_plate, “Balance”, _money, “UID”, _uid)</w:t>
      </w:r>
    </w:p>
    <w:p w14:paraId="60DA6DFE" w14:textId="77777777" w:rsidR="002A2ACF" w:rsidRDefault="002A2ACF" w:rsidP="00972C78">
      <w:pPr>
        <w:pStyle w:val="Paragraph"/>
        <w:jc w:val="left"/>
        <w:rPr>
          <w:sz w:val="26"/>
          <w:szCs w:val="26"/>
        </w:rPr>
      </w:pPr>
      <w:r>
        <w:rPr>
          <w:sz w:val="26"/>
          <w:szCs w:val="26"/>
        </w:rPr>
        <w:t xml:space="preserve">        _outp = </w:t>
      </w:r>
      <w:proofErr w:type="gramStart"/>
      <w:r>
        <w:rPr>
          <w:sz w:val="26"/>
          <w:szCs w:val="26"/>
        </w:rPr>
        <w:t>SelectDB(</w:t>
      </w:r>
      <w:proofErr w:type="gramEnd"/>
      <w:r>
        <w:rPr>
          <w:sz w:val="26"/>
          <w:szCs w:val="26"/>
        </w:rPr>
        <w:t>“OUTP”, ParkingSlot”, “Slot”, “Number”, _number)</w:t>
      </w:r>
    </w:p>
    <w:p w14:paraId="36BA9EE9" w14:textId="77777777" w:rsidR="002A2ACF" w:rsidRDefault="002A2ACF" w:rsidP="00972C78">
      <w:pPr>
        <w:pStyle w:val="Paragraph"/>
        <w:jc w:val="left"/>
        <w:rPr>
          <w:sz w:val="26"/>
          <w:szCs w:val="26"/>
        </w:rPr>
      </w:pPr>
      <w:r>
        <w:rPr>
          <w:sz w:val="26"/>
          <w:szCs w:val="26"/>
        </w:rPr>
        <w:t xml:space="preserve">        _inp = </w:t>
      </w:r>
      <w:proofErr w:type="gramStart"/>
      <w:r>
        <w:rPr>
          <w:sz w:val="26"/>
          <w:szCs w:val="26"/>
        </w:rPr>
        <w:t>SelectDB(</w:t>
      </w:r>
      <w:proofErr w:type="gramEnd"/>
      <w:r>
        <w:rPr>
          <w:sz w:val="26"/>
          <w:szCs w:val="26"/>
        </w:rPr>
        <w:t>“INP”, “ParkingSlot”, “Slot”, “Number”, _number)</w:t>
      </w:r>
    </w:p>
    <w:p w14:paraId="306F313A" w14:textId="77777777" w:rsidR="002A2ACF" w:rsidRDefault="002A2ACF" w:rsidP="00972C78">
      <w:pPr>
        <w:pStyle w:val="Paragraph"/>
        <w:jc w:val="left"/>
        <w:rPr>
          <w:sz w:val="26"/>
          <w:szCs w:val="26"/>
        </w:rPr>
      </w:pPr>
      <w:r>
        <w:rPr>
          <w:sz w:val="26"/>
          <w:szCs w:val="26"/>
        </w:rPr>
        <w:lastRenderedPageBreak/>
        <w:t xml:space="preserve">        available = 10 – int(_inp) + int(_outp)</w:t>
      </w:r>
    </w:p>
    <w:p w14:paraId="34C05D15" w14:textId="77777777" w:rsidR="002A2ACF" w:rsidRDefault="002A2ACF" w:rsidP="00972C78">
      <w:pPr>
        <w:pStyle w:val="Paragraph"/>
        <w:jc w:val="left"/>
        <w:rPr>
          <w:sz w:val="26"/>
          <w:szCs w:val="26"/>
        </w:rPr>
      </w:pPr>
      <w:r>
        <w:rPr>
          <w:sz w:val="26"/>
          <w:szCs w:val="26"/>
        </w:rPr>
        <w:t xml:space="preserve">        lcd_</w:t>
      </w:r>
      <w:proofErr w:type="gramStart"/>
      <w:r>
        <w:rPr>
          <w:sz w:val="26"/>
          <w:szCs w:val="26"/>
        </w:rPr>
        <w:t>string(</w:t>
      </w:r>
      <w:proofErr w:type="gramEnd"/>
      <w:r>
        <w:rPr>
          <w:sz w:val="26"/>
          <w:szCs w:val="26"/>
        </w:rPr>
        <w:t>“Available: ” + str(available), LCD_LINE_2)</w:t>
      </w:r>
    </w:p>
    <w:p w14:paraId="52BFAE64" w14:textId="77777777" w:rsidR="002A2ACF" w:rsidRDefault="002A2ACF" w:rsidP="00972C78">
      <w:pPr>
        <w:pStyle w:val="Paragraph"/>
        <w:jc w:val="left"/>
        <w:rPr>
          <w:sz w:val="26"/>
          <w:szCs w:val="26"/>
        </w:rPr>
      </w:pPr>
      <w:r>
        <w:rPr>
          <w:sz w:val="26"/>
          <w:szCs w:val="26"/>
        </w:rPr>
        <w:t xml:space="preserve">        if (available &lt; </w:t>
      </w:r>
      <w:proofErr w:type="gramStart"/>
      <w:r>
        <w:rPr>
          <w:sz w:val="26"/>
          <w:szCs w:val="26"/>
        </w:rPr>
        <w:t>5 )</w:t>
      </w:r>
      <w:proofErr w:type="gramEnd"/>
      <w:r>
        <w:rPr>
          <w:sz w:val="26"/>
          <w:szCs w:val="26"/>
        </w:rPr>
        <w:t>:</w:t>
      </w:r>
    </w:p>
    <w:p w14:paraId="1E922246" w14:textId="77777777" w:rsidR="002A2ACF" w:rsidRDefault="002A2ACF" w:rsidP="00972C78">
      <w:pPr>
        <w:pStyle w:val="Paragraph"/>
        <w:jc w:val="left"/>
        <w:rPr>
          <w:sz w:val="26"/>
          <w:szCs w:val="26"/>
        </w:rPr>
      </w:pPr>
      <w:r>
        <w:rPr>
          <w:sz w:val="26"/>
          <w:szCs w:val="26"/>
        </w:rPr>
        <w:t xml:space="preserve">            lcd_</w:t>
      </w:r>
      <w:proofErr w:type="gramStart"/>
      <w:r>
        <w:rPr>
          <w:sz w:val="26"/>
          <w:szCs w:val="26"/>
        </w:rPr>
        <w:t>string(</w:t>
      </w:r>
      <w:proofErr w:type="gramEnd"/>
      <w:r>
        <w:rPr>
          <w:sz w:val="26"/>
          <w:szCs w:val="26"/>
        </w:rPr>
        <w:t>“ParkingSlot Full”, LCD_LINE_2)</w:t>
      </w:r>
    </w:p>
    <w:p w14:paraId="67399924" w14:textId="77777777" w:rsidR="00CE3ADD" w:rsidRDefault="002A2ACF" w:rsidP="00972C78">
      <w:pPr>
        <w:pStyle w:val="Paragraph"/>
        <w:jc w:val="left"/>
        <w:rPr>
          <w:sz w:val="26"/>
          <w:szCs w:val="26"/>
        </w:rPr>
      </w:pPr>
      <w:r>
        <w:rPr>
          <w:sz w:val="26"/>
          <w:szCs w:val="26"/>
        </w:rPr>
        <w:t xml:space="preserve">        </w:t>
      </w:r>
      <w:proofErr w:type="gramStart"/>
      <w:r>
        <w:rPr>
          <w:sz w:val="26"/>
          <w:szCs w:val="26"/>
        </w:rPr>
        <w:t>print(</w:t>
      </w:r>
      <w:proofErr w:type="gramEnd"/>
      <w:r>
        <w:rPr>
          <w:sz w:val="26"/>
          <w:szCs w:val="26"/>
        </w:rPr>
        <w:t xml:space="preserve">“Time: ”, </w:t>
      </w:r>
      <w:r w:rsidR="00411B4D">
        <w:rPr>
          <w:sz w:val="26"/>
          <w:szCs w:val="26"/>
        </w:rPr>
        <w:t>time.time()</w:t>
      </w:r>
      <w:r>
        <w:rPr>
          <w:sz w:val="26"/>
          <w:szCs w:val="26"/>
        </w:rPr>
        <w:t xml:space="preserve"> – start)</w:t>
      </w:r>
    </w:p>
    <w:p w14:paraId="27B4DF62" w14:textId="77777777" w:rsidR="00CE3ADD" w:rsidRDefault="00CE3ADD" w:rsidP="00972C78">
      <w:pPr>
        <w:pStyle w:val="Paragraph"/>
        <w:jc w:val="left"/>
        <w:rPr>
          <w:sz w:val="26"/>
          <w:szCs w:val="26"/>
        </w:rPr>
      </w:pPr>
      <w:r>
        <w:rPr>
          <w:sz w:val="26"/>
          <w:szCs w:val="26"/>
        </w:rPr>
        <w:t>if __name__ == “__main__”:</w:t>
      </w:r>
    </w:p>
    <w:p w14:paraId="60EA7C41" w14:textId="77777777" w:rsidR="002A2ACF" w:rsidRDefault="00CE3ADD" w:rsidP="00972C78">
      <w:pPr>
        <w:pStyle w:val="Paragraph"/>
        <w:jc w:val="left"/>
        <w:rPr>
          <w:sz w:val="26"/>
          <w:szCs w:val="26"/>
        </w:rPr>
      </w:pPr>
      <w:r>
        <w:rPr>
          <w:sz w:val="26"/>
          <w:szCs w:val="26"/>
        </w:rPr>
        <w:t xml:space="preserve">    </w:t>
      </w:r>
      <w:proofErr w:type="gramStart"/>
      <w:r>
        <w:rPr>
          <w:sz w:val="26"/>
          <w:szCs w:val="26"/>
        </w:rPr>
        <w:t>main(</w:t>
      </w:r>
      <w:proofErr w:type="gramEnd"/>
      <w:r>
        <w:rPr>
          <w:sz w:val="26"/>
          <w:szCs w:val="26"/>
        </w:rPr>
        <w:t>)</w:t>
      </w:r>
      <w:r w:rsidR="002A2ACF">
        <w:rPr>
          <w:sz w:val="26"/>
          <w:szCs w:val="26"/>
        </w:rPr>
        <w:t xml:space="preserve"> </w:t>
      </w:r>
    </w:p>
    <w:p w14:paraId="1EADB8A9" w14:textId="77777777" w:rsidR="003F7B67" w:rsidRPr="00F63A4C" w:rsidRDefault="003F7B67" w:rsidP="000A5D78">
      <w:pPr>
        <w:pStyle w:val="Paragraph"/>
        <w:jc w:val="left"/>
        <w:rPr>
          <w:sz w:val="26"/>
          <w:szCs w:val="26"/>
        </w:rPr>
      </w:pPr>
    </w:p>
    <w:p w14:paraId="0991E638" w14:textId="77777777" w:rsidR="003F7B67" w:rsidRDefault="00436287" w:rsidP="003F7B67">
      <w:pPr>
        <w:pStyle w:val="Paragraph"/>
        <w:numPr>
          <w:ilvl w:val="0"/>
          <w:numId w:val="47"/>
        </w:numPr>
        <w:rPr>
          <w:sz w:val="26"/>
          <w:szCs w:val="26"/>
        </w:rPr>
      </w:pPr>
      <w:r>
        <w:rPr>
          <w:sz w:val="26"/>
          <w:szCs w:val="26"/>
        </w:rPr>
        <w:t>Chương trình cho phía Client:</w:t>
      </w:r>
    </w:p>
    <w:p w14:paraId="3D399603" w14:textId="77777777" w:rsidR="003F7B67" w:rsidRDefault="003F7B67" w:rsidP="00972C78">
      <w:pPr>
        <w:pStyle w:val="Paragraph"/>
        <w:jc w:val="left"/>
        <w:rPr>
          <w:sz w:val="26"/>
          <w:szCs w:val="26"/>
        </w:rPr>
      </w:pPr>
      <w:proofErr w:type="gramStart"/>
      <w:r>
        <w:rPr>
          <w:sz w:val="26"/>
          <w:szCs w:val="26"/>
        </w:rPr>
        <w:t>#!/</w:t>
      </w:r>
      <w:proofErr w:type="gramEnd"/>
      <w:r>
        <w:rPr>
          <w:sz w:val="26"/>
          <w:szCs w:val="26"/>
        </w:rPr>
        <w:t>usr/bin/python3</w:t>
      </w:r>
    </w:p>
    <w:p w14:paraId="653CB63F" w14:textId="77777777" w:rsidR="003F7B67" w:rsidRDefault="003F7B67" w:rsidP="00972C78">
      <w:pPr>
        <w:pStyle w:val="Paragraph"/>
        <w:jc w:val="left"/>
        <w:rPr>
          <w:sz w:val="26"/>
          <w:szCs w:val="26"/>
        </w:rPr>
      </w:pPr>
      <w:r>
        <w:rPr>
          <w:sz w:val="26"/>
          <w:szCs w:val="26"/>
        </w:rPr>
        <w:t>#-*- coding: utf8 -*-</w:t>
      </w:r>
    </w:p>
    <w:p w14:paraId="652881D3" w14:textId="77777777" w:rsidR="003F7B67" w:rsidRDefault="003F7B67" w:rsidP="00972C78">
      <w:pPr>
        <w:pStyle w:val="Paragraph"/>
        <w:jc w:val="left"/>
        <w:rPr>
          <w:sz w:val="26"/>
          <w:szCs w:val="26"/>
        </w:rPr>
      </w:pPr>
    </w:p>
    <w:p w14:paraId="5E096DEB" w14:textId="77777777" w:rsidR="003F7B67" w:rsidRDefault="003F7B67" w:rsidP="00972C78">
      <w:pPr>
        <w:pStyle w:val="Paragraph"/>
        <w:jc w:val="left"/>
        <w:rPr>
          <w:sz w:val="26"/>
          <w:szCs w:val="26"/>
        </w:rPr>
      </w:pPr>
      <w:r>
        <w:rPr>
          <w:sz w:val="26"/>
          <w:szCs w:val="26"/>
        </w:rPr>
        <w:t>from getImage import *</w:t>
      </w:r>
    </w:p>
    <w:p w14:paraId="2ACAAA49" w14:textId="77777777" w:rsidR="003F7B67" w:rsidRDefault="003F7B67" w:rsidP="00972C78">
      <w:pPr>
        <w:pStyle w:val="Paragraph"/>
        <w:jc w:val="left"/>
        <w:rPr>
          <w:sz w:val="26"/>
          <w:szCs w:val="26"/>
        </w:rPr>
      </w:pPr>
      <w:r>
        <w:rPr>
          <w:sz w:val="26"/>
          <w:szCs w:val="26"/>
        </w:rPr>
        <w:t>from insert_db import *</w:t>
      </w:r>
    </w:p>
    <w:p w14:paraId="3BF38B29" w14:textId="77777777" w:rsidR="003F7B67" w:rsidRDefault="003F7B67" w:rsidP="00972C78">
      <w:pPr>
        <w:pStyle w:val="Paragraph"/>
        <w:jc w:val="left"/>
        <w:rPr>
          <w:sz w:val="26"/>
          <w:szCs w:val="26"/>
        </w:rPr>
      </w:pPr>
      <w:r>
        <w:rPr>
          <w:sz w:val="26"/>
          <w:szCs w:val="26"/>
        </w:rPr>
        <w:t>from mul_update_db_4 import *</w:t>
      </w:r>
    </w:p>
    <w:p w14:paraId="092E792B" w14:textId="77777777" w:rsidR="003F7B67" w:rsidRDefault="003F7B67" w:rsidP="00972C78">
      <w:pPr>
        <w:pStyle w:val="Paragraph"/>
        <w:jc w:val="left"/>
        <w:rPr>
          <w:sz w:val="26"/>
          <w:szCs w:val="26"/>
        </w:rPr>
      </w:pPr>
      <w:r>
        <w:rPr>
          <w:sz w:val="26"/>
          <w:szCs w:val="26"/>
        </w:rPr>
        <w:t>from select_db import *</w:t>
      </w:r>
    </w:p>
    <w:p w14:paraId="56EB0EDB" w14:textId="77777777" w:rsidR="003F7B67" w:rsidRDefault="003F7B67" w:rsidP="00972C78">
      <w:pPr>
        <w:pStyle w:val="Paragraph"/>
        <w:jc w:val="left"/>
        <w:rPr>
          <w:sz w:val="26"/>
          <w:szCs w:val="26"/>
        </w:rPr>
      </w:pPr>
      <w:r>
        <w:rPr>
          <w:sz w:val="26"/>
          <w:szCs w:val="26"/>
        </w:rPr>
        <w:t>from mul_update_db_6 import *</w:t>
      </w:r>
    </w:p>
    <w:p w14:paraId="12A5D628" w14:textId="77777777" w:rsidR="003F7B67" w:rsidRDefault="003F7B67" w:rsidP="00972C78">
      <w:pPr>
        <w:pStyle w:val="Paragraph"/>
        <w:jc w:val="left"/>
        <w:rPr>
          <w:sz w:val="26"/>
          <w:szCs w:val="26"/>
        </w:rPr>
      </w:pPr>
      <w:r>
        <w:rPr>
          <w:sz w:val="26"/>
          <w:szCs w:val="26"/>
        </w:rPr>
        <w:t>frm mul_update_db_10 import *</w:t>
      </w:r>
    </w:p>
    <w:p w14:paraId="7F1573E6" w14:textId="77777777" w:rsidR="003F7B67" w:rsidRDefault="003F7B67" w:rsidP="00972C78">
      <w:pPr>
        <w:pStyle w:val="Paragraph"/>
        <w:jc w:val="left"/>
        <w:rPr>
          <w:sz w:val="26"/>
          <w:szCs w:val="26"/>
        </w:rPr>
      </w:pPr>
      <w:r>
        <w:rPr>
          <w:sz w:val="26"/>
          <w:szCs w:val="26"/>
        </w:rPr>
        <w:t>from DetectChars import *</w:t>
      </w:r>
    </w:p>
    <w:p w14:paraId="750C47AC" w14:textId="77777777" w:rsidR="003F7B67" w:rsidRDefault="003F7B67" w:rsidP="00972C78">
      <w:pPr>
        <w:pStyle w:val="Paragraph"/>
        <w:jc w:val="left"/>
        <w:rPr>
          <w:sz w:val="26"/>
          <w:szCs w:val="26"/>
        </w:rPr>
      </w:pPr>
      <w:r>
        <w:rPr>
          <w:sz w:val="26"/>
          <w:szCs w:val="26"/>
        </w:rPr>
        <w:t>from DetectPlates import *</w:t>
      </w:r>
    </w:p>
    <w:p w14:paraId="73267AE8" w14:textId="77777777" w:rsidR="003F7B67" w:rsidRDefault="003F7B67" w:rsidP="00972C78">
      <w:pPr>
        <w:pStyle w:val="Paragraph"/>
        <w:jc w:val="left"/>
        <w:rPr>
          <w:sz w:val="26"/>
          <w:szCs w:val="26"/>
        </w:rPr>
      </w:pPr>
      <w:r>
        <w:rPr>
          <w:sz w:val="26"/>
          <w:szCs w:val="26"/>
        </w:rPr>
        <w:lastRenderedPageBreak/>
        <w:t>from PossibePlate import *</w:t>
      </w:r>
    </w:p>
    <w:p w14:paraId="26460600" w14:textId="77777777" w:rsidR="003F7B67" w:rsidRDefault="003F7B67" w:rsidP="00972C78">
      <w:pPr>
        <w:pStyle w:val="Paragraph"/>
        <w:jc w:val="left"/>
        <w:rPr>
          <w:sz w:val="26"/>
          <w:szCs w:val="26"/>
        </w:rPr>
      </w:pPr>
      <w:r>
        <w:rPr>
          <w:sz w:val="26"/>
          <w:szCs w:val="26"/>
        </w:rPr>
        <w:t>from getPlate import *</w:t>
      </w:r>
    </w:p>
    <w:p w14:paraId="6761013E" w14:textId="77777777" w:rsidR="003F7B67" w:rsidRDefault="003F7B67" w:rsidP="00972C78">
      <w:pPr>
        <w:pStyle w:val="Paragraph"/>
        <w:jc w:val="left"/>
        <w:rPr>
          <w:sz w:val="26"/>
          <w:szCs w:val="26"/>
        </w:rPr>
      </w:pPr>
      <w:r>
        <w:rPr>
          <w:sz w:val="26"/>
          <w:szCs w:val="26"/>
        </w:rPr>
        <w:t>from LCD import *</w:t>
      </w:r>
    </w:p>
    <w:p w14:paraId="0F79A029" w14:textId="77777777" w:rsidR="003F7B67" w:rsidRDefault="003F7B67" w:rsidP="00972C78">
      <w:pPr>
        <w:pStyle w:val="Paragraph"/>
        <w:jc w:val="left"/>
        <w:rPr>
          <w:sz w:val="26"/>
          <w:szCs w:val="26"/>
        </w:rPr>
      </w:pPr>
      <w:r>
        <w:rPr>
          <w:sz w:val="26"/>
          <w:szCs w:val="26"/>
        </w:rPr>
        <w:t>from MFRC522 import *</w:t>
      </w:r>
    </w:p>
    <w:p w14:paraId="4802094E" w14:textId="77777777" w:rsidR="003F7B67" w:rsidRDefault="003F7B67" w:rsidP="00972C78">
      <w:pPr>
        <w:pStyle w:val="Paragraph"/>
        <w:jc w:val="left"/>
        <w:rPr>
          <w:sz w:val="26"/>
          <w:szCs w:val="26"/>
        </w:rPr>
      </w:pPr>
      <w:r>
        <w:rPr>
          <w:sz w:val="26"/>
          <w:szCs w:val="26"/>
        </w:rPr>
        <w:t>import time</w:t>
      </w:r>
    </w:p>
    <w:p w14:paraId="112BC8F6" w14:textId="77777777" w:rsidR="003F7B67" w:rsidRDefault="003F7B67" w:rsidP="00972C78">
      <w:pPr>
        <w:pStyle w:val="Paragraph"/>
        <w:jc w:val="left"/>
        <w:rPr>
          <w:sz w:val="26"/>
          <w:szCs w:val="26"/>
        </w:rPr>
      </w:pPr>
      <w:r>
        <w:rPr>
          <w:sz w:val="26"/>
          <w:szCs w:val="26"/>
        </w:rPr>
        <w:t>import datetime</w:t>
      </w:r>
    </w:p>
    <w:p w14:paraId="57C92DC1" w14:textId="77777777" w:rsidR="003F7B67" w:rsidRDefault="003F7B67" w:rsidP="00972C78">
      <w:pPr>
        <w:pStyle w:val="Paragraph"/>
        <w:jc w:val="left"/>
        <w:rPr>
          <w:sz w:val="26"/>
          <w:szCs w:val="26"/>
        </w:rPr>
      </w:pPr>
      <w:r>
        <w:rPr>
          <w:sz w:val="26"/>
          <w:szCs w:val="26"/>
        </w:rPr>
        <w:t>import RPi.GPIO as GPIO</w:t>
      </w:r>
    </w:p>
    <w:p w14:paraId="5BED1B48" w14:textId="77777777" w:rsidR="003F7B67" w:rsidRDefault="003F7B67" w:rsidP="00972C78">
      <w:pPr>
        <w:pStyle w:val="Paragraph"/>
        <w:jc w:val="left"/>
        <w:rPr>
          <w:sz w:val="26"/>
          <w:szCs w:val="26"/>
        </w:rPr>
      </w:pPr>
      <w:r>
        <w:rPr>
          <w:sz w:val="26"/>
          <w:szCs w:val="26"/>
        </w:rPr>
        <w:t>import cv2</w:t>
      </w:r>
    </w:p>
    <w:p w14:paraId="323C6EA7" w14:textId="77777777" w:rsidR="003F7B67" w:rsidRDefault="003F7B67" w:rsidP="00972C78">
      <w:pPr>
        <w:pStyle w:val="Paragraph"/>
        <w:jc w:val="left"/>
        <w:rPr>
          <w:sz w:val="26"/>
          <w:szCs w:val="26"/>
        </w:rPr>
      </w:pPr>
      <w:proofErr w:type="gramStart"/>
      <w:r>
        <w:rPr>
          <w:sz w:val="26"/>
          <w:szCs w:val="26"/>
        </w:rPr>
        <w:t>import</w:t>
      </w:r>
      <w:proofErr w:type="gramEnd"/>
      <w:r>
        <w:rPr>
          <w:sz w:val="26"/>
          <w:szCs w:val="26"/>
        </w:rPr>
        <w:t xml:space="preserve"> numpy as np</w:t>
      </w:r>
    </w:p>
    <w:p w14:paraId="536DB9CF" w14:textId="77777777" w:rsidR="003F7B67" w:rsidRDefault="003F7B67" w:rsidP="00972C78">
      <w:pPr>
        <w:pStyle w:val="Paragraph"/>
        <w:jc w:val="left"/>
        <w:rPr>
          <w:sz w:val="26"/>
          <w:szCs w:val="26"/>
        </w:rPr>
      </w:pPr>
      <w:proofErr w:type="gramStart"/>
      <w:r>
        <w:rPr>
          <w:sz w:val="26"/>
          <w:szCs w:val="26"/>
        </w:rPr>
        <w:t>import os</w:t>
      </w:r>
      <w:proofErr w:type="gramEnd"/>
    </w:p>
    <w:p w14:paraId="337E1C6E" w14:textId="77777777" w:rsidR="003F7B67" w:rsidRDefault="003F7B67" w:rsidP="00972C78">
      <w:pPr>
        <w:pStyle w:val="Paragraph"/>
        <w:jc w:val="left"/>
        <w:rPr>
          <w:sz w:val="26"/>
          <w:szCs w:val="26"/>
        </w:rPr>
      </w:pPr>
    </w:p>
    <w:p w14:paraId="081586D3" w14:textId="77777777" w:rsidR="003F7B67" w:rsidRDefault="003F7B67" w:rsidP="00972C78">
      <w:pPr>
        <w:pStyle w:val="Paragraph"/>
        <w:jc w:val="left"/>
        <w:rPr>
          <w:sz w:val="26"/>
          <w:szCs w:val="26"/>
        </w:rPr>
      </w:pPr>
      <w:r>
        <w:rPr>
          <w:sz w:val="26"/>
          <w:szCs w:val="26"/>
        </w:rPr>
        <w:t>GPIO.setup(12, GPIO.OUT)</w:t>
      </w:r>
    </w:p>
    <w:p w14:paraId="3CE1FE7B" w14:textId="77777777" w:rsidR="003F7B67" w:rsidRDefault="003F7B67" w:rsidP="00972C78">
      <w:pPr>
        <w:pStyle w:val="Paragraph"/>
        <w:jc w:val="left"/>
        <w:rPr>
          <w:sz w:val="26"/>
          <w:szCs w:val="26"/>
        </w:rPr>
      </w:pPr>
      <w:r>
        <w:rPr>
          <w:sz w:val="26"/>
          <w:szCs w:val="26"/>
        </w:rPr>
        <w:t xml:space="preserve">pwm = </w:t>
      </w:r>
      <w:proofErr w:type="gramStart"/>
      <w:r>
        <w:rPr>
          <w:sz w:val="26"/>
          <w:szCs w:val="26"/>
        </w:rPr>
        <w:t>GPIO.PWM(</w:t>
      </w:r>
      <w:proofErr w:type="gramEnd"/>
      <w:r>
        <w:rPr>
          <w:sz w:val="26"/>
          <w:szCs w:val="26"/>
        </w:rPr>
        <w:t>12, 50)</w:t>
      </w:r>
    </w:p>
    <w:p w14:paraId="44EC8681" w14:textId="77777777" w:rsidR="003F7B67" w:rsidRDefault="003F7B67" w:rsidP="00972C78">
      <w:pPr>
        <w:pStyle w:val="Paragraph"/>
        <w:jc w:val="left"/>
        <w:rPr>
          <w:sz w:val="26"/>
          <w:szCs w:val="26"/>
        </w:rPr>
      </w:pPr>
    </w:p>
    <w:p w14:paraId="40F0EA31" w14:textId="77777777" w:rsidR="003F7B67" w:rsidRDefault="003F7B67" w:rsidP="00972C78">
      <w:pPr>
        <w:pStyle w:val="Paragraph"/>
        <w:jc w:val="left"/>
        <w:rPr>
          <w:sz w:val="26"/>
          <w:szCs w:val="26"/>
        </w:rPr>
      </w:pPr>
      <w:r>
        <w:rPr>
          <w:sz w:val="26"/>
          <w:szCs w:val="26"/>
        </w:rPr>
        <w:t>SCALAR_BLACK = (0.0, 0.0, 0.0)</w:t>
      </w:r>
    </w:p>
    <w:p w14:paraId="75551FC8" w14:textId="77777777" w:rsidR="003F7B67" w:rsidRDefault="003F7B67" w:rsidP="00972C78">
      <w:pPr>
        <w:pStyle w:val="Paragraph"/>
        <w:jc w:val="left"/>
        <w:rPr>
          <w:sz w:val="26"/>
          <w:szCs w:val="26"/>
        </w:rPr>
      </w:pPr>
      <w:r>
        <w:rPr>
          <w:sz w:val="26"/>
          <w:szCs w:val="26"/>
        </w:rPr>
        <w:t>SCALAR_WHITE = (255.0, 255.0, 255.0)</w:t>
      </w:r>
    </w:p>
    <w:p w14:paraId="5DB12E85" w14:textId="77777777" w:rsidR="003F7B67" w:rsidRDefault="004D13CD" w:rsidP="00972C78">
      <w:pPr>
        <w:pStyle w:val="Paragraph"/>
        <w:jc w:val="left"/>
        <w:rPr>
          <w:sz w:val="26"/>
          <w:szCs w:val="26"/>
        </w:rPr>
      </w:pPr>
      <w:r>
        <w:rPr>
          <w:sz w:val="26"/>
          <w:szCs w:val="26"/>
        </w:rPr>
        <w:t>SCALAR_YELLOW = (0.0, 255.0, 255.0)</w:t>
      </w:r>
    </w:p>
    <w:p w14:paraId="71528FB0" w14:textId="77777777" w:rsidR="004D13CD" w:rsidRDefault="004D13CD" w:rsidP="00972C78">
      <w:pPr>
        <w:pStyle w:val="Paragraph"/>
        <w:jc w:val="left"/>
        <w:rPr>
          <w:sz w:val="26"/>
          <w:szCs w:val="26"/>
        </w:rPr>
      </w:pPr>
      <w:r>
        <w:rPr>
          <w:sz w:val="26"/>
          <w:szCs w:val="26"/>
        </w:rPr>
        <w:t>SCALAR_GREEN = (0.0, 255.0, 0.0)</w:t>
      </w:r>
    </w:p>
    <w:p w14:paraId="075F37F2" w14:textId="77777777" w:rsidR="004D13CD" w:rsidRDefault="004D13CD" w:rsidP="00972C78">
      <w:pPr>
        <w:pStyle w:val="Paragraph"/>
        <w:jc w:val="left"/>
        <w:rPr>
          <w:sz w:val="26"/>
          <w:szCs w:val="26"/>
        </w:rPr>
      </w:pPr>
      <w:r>
        <w:rPr>
          <w:sz w:val="26"/>
          <w:szCs w:val="26"/>
        </w:rPr>
        <w:t>SCALAR_RED = (0.0, 0.0, 255.0)</w:t>
      </w:r>
    </w:p>
    <w:p w14:paraId="6AF1ECB1" w14:textId="77777777" w:rsidR="004D13CD" w:rsidRDefault="004D13CD" w:rsidP="00972C78">
      <w:pPr>
        <w:pStyle w:val="Paragraph"/>
        <w:jc w:val="left"/>
        <w:rPr>
          <w:sz w:val="26"/>
          <w:szCs w:val="26"/>
        </w:rPr>
      </w:pPr>
      <w:r>
        <w:rPr>
          <w:sz w:val="26"/>
          <w:szCs w:val="26"/>
        </w:rPr>
        <w:t>showSteps = False</w:t>
      </w:r>
    </w:p>
    <w:p w14:paraId="5E1241D4" w14:textId="77777777" w:rsidR="004D13CD" w:rsidRDefault="004D13CD" w:rsidP="00972C78">
      <w:pPr>
        <w:pStyle w:val="Paragraph"/>
        <w:jc w:val="left"/>
        <w:rPr>
          <w:sz w:val="26"/>
          <w:szCs w:val="26"/>
        </w:rPr>
      </w:pPr>
      <w:r>
        <w:rPr>
          <w:sz w:val="26"/>
          <w:szCs w:val="26"/>
        </w:rPr>
        <w:lastRenderedPageBreak/>
        <w:t>GPIO.setmode(GPIO.BCM)</w:t>
      </w:r>
    </w:p>
    <w:p w14:paraId="7D7441D8" w14:textId="77777777" w:rsidR="004D13CD" w:rsidRDefault="004D13CD" w:rsidP="00972C78">
      <w:pPr>
        <w:pStyle w:val="Paragraph"/>
        <w:jc w:val="left"/>
        <w:rPr>
          <w:sz w:val="26"/>
          <w:szCs w:val="26"/>
        </w:rPr>
      </w:pPr>
      <w:r>
        <w:rPr>
          <w:sz w:val="26"/>
          <w:szCs w:val="26"/>
        </w:rPr>
        <w:t>GPIO.setwarnings(False)</w:t>
      </w:r>
    </w:p>
    <w:p w14:paraId="700F07E2" w14:textId="77777777" w:rsidR="004D13CD" w:rsidRDefault="004D13CD" w:rsidP="00972C78">
      <w:pPr>
        <w:pStyle w:val="Paragraph"/>
        <w:jc w:val="left"/>
        <w:rPr>
          <w:sz w:val="26"/>
          <w:szCs w:val="26"/>
        </w:rPr>
      </w:pPr>
    </w:p>
    <w:p w14:paraId="0BAE523B" w14:textId="77777777" w:rsidR="004D13CD" w:rsidRDefault="004D13CD" w:rsidP="00972C78">
      <w:pPr>
        <w:pStyle w:val="Paragraph"/>
        <w:jc w:val="left"/>
        <w:rPr>
          <w:sz w:val="26"/>
          <w:szCs w:val="26"/>
        </w:rPr>
      </w:pPr>
      <w:r>
        <w:rPr>
          <w:sz w:val="26"/>
          <w:szCs w:val="26"/>
        </w:rPr>
        <w:t>MIFAREReader = MFRC522()</w:t>
      </w:r>
    </w:p>
    <w:p w14:paraId="39954EEA" w14:textId="77777777" w:rsidR="004D13CD" w:rsidRDefault="004D13CD" w:rsidP="00972C78">
      <w:pPr>
        <w:pStyle w:val="Paragraph"/>
        <w:jc w:val="left"/>
        <w:rPr>
          <w:sz w:val="26"/>
          <w:szCs w:val="26"/>
        </w:rPr>
      </w:pPr>
      <w:r>
        <w:rPr>
          <w:sz w:val="26"/>
          <w:szCs w:val="26"/>
        </w:rPr>
        <w:t xml:space="preserve">connection = </w:t>
      </w:r>
      <w:proofErr w:type="gramStart"/>
      <w:r>
        <w:rPr>
          <w:sz w:val="26"/>
          <w:szCs w:val="26"/>
        </w:rPr>
        <w:t>myconnutils.getConnection</w:t>
      </w:r>
      <w:proofErr w:type="gramEnd"/>
      <w:r>
        <w:rPr>
          <w:sz w:val="26"/>
          <w:szCs w:val="26"/>
        </w:rPr>
        <w:t>()</w:t>
      </w:r>
    </w:p>
    <w:p w14:paraId="30014AAA" w14:textId="77777777" w:rsidR="004D13CD" w:rsidRDefault="004D13CD" w:rsidP="00972C78">
      <w:pPr>
        <w:pStyle w:val="Paragraph"/>
        <w:jc w:val="left"/>
        <w:rPr>
          <w:sz w:val="26"/>
          <w:szCs w:val="26"/>
        </w:rPr>
      </w:pPr>
      <w:r>
        <w:rPr>
          <w:sz w:val="26"/>
          <w:szCs w:val="26"/>
        </w:rPr>
        <w:t xml:space="preserve">cursor = </w:t>
      </w:r>
      <w:proofErr w:type="gramStart"/>
      <w:r>
        <w:rPr>
          <w:sz w:val="26"/>
          <w:szCs w:val="26"/>
        </w:rPr>
        <w:t>connection.cursor</w:t>
      </w:r>
      <w:proofErr w:type="gramEnd"/>
      <w:r>
        <w:rPr>
          <w:sz w:val="26"/>
          <w:szCs w:val="26"/>
        </w:rPr>
        <w:t>()</w:t>
      </w:r>
    </w:p>
    <w:p w14:paraId="3C9A2590" w14:textId="77777777" w:rsidR="004D13CD" w:rsidRDefault="004D13CD" w:rsidP="00972C78">
      <w:pPr>
        <w:pStyle w:val="Paragraph"/>
        <w:jc w:val="left"/>
        <w:rPr>
          <w:sz w:val="26"/>
          <w:szCs w:val="26"/>
        </w:rPr>
      </w:pPr>
    </w:p>
    <w:p w14:paraId="009FDBEF" w14:textId="77777777" w:rsidR="004D13CD" w:rsidRDefault="004D13CD" w:rsidP="00972C78">
      <w:pPr>
        <w:pStyle w:val="Paragraph"/>
        <w:jc w:val="left"/>
        <w:rPr>
          <w:sz w:val="26"/>
          <w:szCs w:val="26"/>
        </w:rPr>
      </w:pPr>
      <w:r>
        <w:rPr>
          <w:sz w:val="26"/>
          <w:szCs w:val="26"/>
        </w:rPr>
        <w:t>_number = ‘ID1’</w:t>
      </w:r>
    </w:p>
    <w:p w14:paraId="0FC51267" w14:textId="77777777" w:rsidR="004D13CD" w:rsidRDefault="004D13CD" w:rsidP="00972C78">
      <w:pPr>
        <w:pStyle w:val="Paragraph"/>
        <w:jc w:val="left"/>
        <w:rPr>
          <w:sz w:val="26"/>
          <w:szCs w:val="26"/>
        </w:rPr>
      </w:pPr>
      <w:r>
        <w:rPr>
          <w:sz w:val="26"/>
          <w:szCs w:val="26"/>
        </w:rPr>
        <w:t>_price = ‘5000’</w:t>
      </w:r>
    </w:p>
    <w:p w14:paraId="165FC433" w14:textId="77777777" w:rsidR="004D13CD" w:rsidRDefault="004D13CD" w:rsidP="00972C78">
      <w:pPr>
        <w:pStyle w:val="Paragraph"/>
        <w:jc w:val="left"/>
        <w:rPr>
          <w:sz w:val="26"/>
          <w:szCs w:val="26"/>
        </w:rPr>
      </w:pPr>
    </w:p>
    <w:p w14:paraId="72F6A224" w14:textId="77777777" w:rsidR="004D13CD" w:rsidRDefault="004D13CD" w:rsidP="00972C78">
      <w:pPr>
        <w:pStyle w:val="Paragraph"/>
        <w:jc w:val="left"/>
        <w:rPr>
          <w:sz w:val="26"/>
          <w:szCs w:val="26"/>
        </w:rPr>
      </w:pPr>
      <w:r>
        <w:rPr>
          <w:sz w:val="26"/>
          <w:szCs w:val="26"/>
        </w:rPr>
        <w:t>def SetAngle(angle):</w:t>
      </w:r>
    </w:p>
    <w:p w14:paraId="7AB73DD1" w14:textId="77777777" w:rsidR="004D13CD" w:rsidRDefault="004D13CD" w:rsidP="00972C78">
      <w:pPr>
        <w:pStyle w:val="Paragraph"/>
        <w:jc w:val="left"/>
        <w:rPr>
          <w:sz w:val="26"/>
          <w:szCs w:val="26"/>
        </w:rPr>
      </w:pPr>
      <w:r>
        <w:rPr>
          <w:sz w:val="26"/>
          <w:szCs w:val="26"/>
        </w:rPr>
        <w:t xml:space="preserve">    duty = angle / 18 + 2</w:t>
      </w:r>
    </w:p>
    <w:p w14:paraId="62CB7163" w14:textId="77777777" w:rsidR="004D13CD" w:rsidRDefault="004D13CD" w:rsidP="00972C78">
      <w:pPr>
        <w:pStyle w:val="Paragraph"/>
        <w:jc w:val="left"/>
        <w:rPr>
          <w:sz w:val="26"/>
          <w:szCs w:val="26"/>
        </w:rPr>
      </w:pPr>
      <w:r>
        <w:rPr>
          <w:sz w:val="26"/>
          <w:szCs w:val="26"/>
        </w:rPr>
        <w:t xml:space="preserve">    GPIO.output(12, True)</w:t>
      </w:r>
    </w:p>
    <w:p w14:paraId="31C9C38C" w14:textId="77777777" w:rsidR="004D13CD" w:rsidRDefault="004D13CD" w:rsidP="00972C78">
      <w:pPr>
        <w:pStyle w:val="Paragraph"/>
        <w:jc w:val="left"/>
        <w:rPr>
          <w:sz w:val="26"/>
          <w:szCs w:val="26"/>
        </w:rPr>
      </w:pPr>
      <w:r>
        <w:rPr>
          <w:sz w:val="26"/>
          <w:szCs w:val="26"/>
        </w:rPr>
        <w:t xml:space="preserve">    </w:t>
      </w:r>
      <w:proofErr w:type="gramStart"/>
      <w:r>
        <w:rPr>
          <w:sz w:val="26"/>
          <w:szCs w:val="26"/>
        </w:rPr>
        <w:t>pwm.ChangeDutyCycle</w:t>
      </w:r>
      <w:proofErr w:type="gramEnd"/>
      <w:r>
        <w:rPr>
          <w:sz w:val="26"/>
          <w:szCs w:val="26"/>
        </w:rPr>
        <w:t>(duty)</w:t>
      </w:r>
    </w:p>
    <w:p w14:paraId="245FB0DF" w14:textId="77777777" w:rsidR="004D13CD" w:rsidRDefault="004D13CD" w:rsidP="00972C78">
      <w:pPr>
        <w:pStyle w:val="Paragraph"/>
        <w:jc w:val="left"/>
        <w:rPr>
          <w:sz w:val="26"/>
          <w:szCs w:val="26"/>
        </w:rPr>
      </w:pPr>
      <w:r>
        <w:rPr>
          <w:sz w:val="26"/>
          <w:szCs w:val="26"/>
        </w:rPr>
        <w:t xml:space="preserve">    </w:t>
      </w:r>
      <w:proofErr w:type="gramStart"/>
      <w:r>
        <w:rPr>
          <w:sz w:val="26"/>
          <w:szCs w:val="26"/>
        </w:rPr>
        <w:t>time.sleep</w:t>
      </w:r>
      <w:proofErr w:type="gramEnd"/>
      <w:r>
        <w:rPr>
          <w:sz w:val="26"/>
          <w:szCs w:val="26"/>
        </w:rPr>
        <w:t>(1)</w:t>
      </w:r>
    </w:p>
    <w:p w14:paraId="06111AC8" w14:textId="77777777" w:rsidR="004D13CD" w:rsidRDefault="004D13CD" w:rsidP="00972C78">
      <w:pPr>
        <w:pStyle w:val="Paragraph"/>
        <w:jc w:val="left"/>
        <w:rPr>
          <w:sz w:val="26"/>
          <w:szCs w:val="26"/>
        </w:rPr>
      </w:pPr>
      <w:r>
        <w:rPr>
          <w:sz w:val="26"/>
          <w:szCs w:val="26"/>
        </w:rPr>
        <w:t xml:space="preserve">    GPIO.output(12, False)</w:t>
      </w:r>
    </w:p>
    <w:p w14:paraId="593D0DDF" w14:textId="77777777" w:rsidR="004D13CD" w:rsidRDefault="004D13CD" w:rsidP="00972C78">
      <w:pPr>
        <w:pStyle w:val="Paragraph"/>
        <w:jc w:val="left"/>
        <w:rPr>
          <w:sz w:val="26"/>
          <w:szCs w:val="26"/>
        </w:rPr>
      </w:pPr>
      <w:r>
        <w:rPr>
          <w:sz w:val="26"/>
          <w:szCs w:val="26"/>
        </w:rPr>
        <w:t xml:space="preserve">    </w:t>
      </w:r>
      <w:proofErr w:type="gramStart"/>
      <w:r>
        <w:rPr>
          <w:sz w:val="26"/>
          <w:szCs w:val="26"/>
        </w:rPr>
        <w:t>pwm.ChangeDutyCycle</w:t>
      </w:r>
      <w:proofErr w:type="gramEnd"/>
      <w:r>
        <w:rPr>
          <w:sz w:val="26"/>
          <w:szCs w:val="26"/>
        </w:rPr>
        <w:t>(0)</w:t>
      </w:r>
    </w:p>
    <w:p w14:paraId="164A0C17" w14:textId="77777777" w:rsidR="004D13CD" w:rsidRDefault="004D13CD" w:rsidP="00972C78">
      <w:pPr>
        <w:pStyle w:val="Paragraph"/>
        <w:jc w:val="left"/>
        <w:rPr>
          <w:sz w:val="26"/>
          <w:szCs w:val="26"/>
        </w:rPr>
      </w:pPr>
    </w:p>
    <w:p w14:paraId="31BE8D4C" w14:textId="77777777" w:rsidR="00C46DDF" w:rsidRDefault="00C46DDF" w:rsidP="00972C78">
      <w:pPr>
        <w:pStyle w:val="Paragraph"/>
        <w:jc w:val="left"/>
        <w:rPr>
          <w:sz w:val="26"/>
          <w:szCs w:val="26"/>
        </w:rPr>
      </w:pPr>
      <w:r>
        <w:rPr>
          <w:sz w:val="26"/>
          <w:szCs w:val="26"/>
        </w:rPr>
        <w:t xml:space="preserve">def </w:t>
      </w:r>
      <w:proofErr w:type="gramStart"/>
      <w:r>
        <w:rPr>
          <w:sz w:val="26"/>
          <w:szCs w:val="26"/>
        </w:rPr>
        <w:t>TurnServo(</w:t>
      </w:r>
      <w:proofErr w:type="gramEnd"/>
      <w:r>
        <w:rPr>
          <w:sz w:val="26"/>
          <w:szCs w:val="26"/>
        </w:rPr>
        <w:t>)</w:t>
      </w:r>
    </w:p>
    <w:p w14:paraId="763F6643" w14:textId="77777777" w:rsidR="00C46DDF" w:rsidRDefault="00C46DDF" w:rsidP="00972C78">
      <w:pPr>
        <w:pStyle w:val="Paragraph"/>
        <w:jc w:val="left"/>
        <w:rPr>
          <w:sz w:val="26"/>
          <w:szCs w:val="26"/>
        </w:rPr>
      </w:pPr>
      <w:r>
        <w:rPr>
          <w:sz w:val="26"/>
          <w:szCs w:val="26"/>
        </w:rPr>
        <w:t xml:space="preserve">    </w:t>
      </w:r>
      <w:proofErr w:type="gramStart"/>
      <w:r>
        <w:rPr>
          <w:sz w:val="26"/>
          <w:szCs w:val="26"/>
        </w:rPr>
        <w:t>pwm.start</w:t>
      </w:r>
      <w:proofErr w:type="gramEnd"/>
      <w:r>
        <w:rPr>
          <w:sz w:val="26"/>
          <w:szCs w:val="26"/>
        </w:rPr>
        <w:t>(0)</w:t>
      </w:r>
    </w:p>
    <w:p w14:paraId="79430761" w14:textId="77777777" w:rsidR="00C46DDF" w:rsidRDefault="00C46DDF" w:rsidP="00972C78">
      <w:pPr>
        <w:pStyle w:val="Paragraph"/>
        <w:jc w:val="left"/>
        <w:rPr>
          <w:sz w:val="26"/>
          <w:szCs w:val="26"/>
        </w:rPr>
      </w:pPr>
      <w:r>
        <w:rPr>
          <w:sz w:val="26"/>
          <w:szCs w:val="26"/>
        </w:rPr>
        <w:lastRenderedPageBreak/>
        <w:t xml:space="preserve">    </w:t>
      </w:r>
      <w:proofErr w:type="gramStart"/>
      <w:r>
        <w:rPr>
          <w:sz w:val="26"/>
          <w:szCs w:val="26"/>
        </w:rPr>
        <w:t>SetAngle(</w:t>
      </w:r>
      <w:proofErr w:type="gramEnd"/>
      <w:r>
        <w:rPr>
          <w:sz w:val="26"/>
          <w:szCs w:val="26"/>
        </w:rPr>
        <w:t>0)</w:t>
      </w:r>
    </w:p>
    <w:p w14:paraId="1B7F1BF0" w14:textId="77777777" w:rsidR="00C46DDF" w:rsidRDefault="00C46DDF" w:rsidP="00972C78">
      <w:pPr>
        <w:pStyle w:val="Paragraph"/>
        <w:jc w:val="left"/>
        <w:rPr>
          <w:sz w:val="26"/>
          <w:szCs w:val="26"/>
        </w:rPr>
      </w:pPr>
      <w:r>
        <w:rPr>
          <w:sz w:val="26"/>
          <w:szCs w:val="26"/>
        </w:rPr>
        <w:t xml:space="preserve">    </w:t>
      </w:r>
      <w:proofErr w:type="gramStart"/>
      <w:r>
        <w:rPr>
          <w:sz w:val="26"/>
          <w:szCs w:val="26"/>
        </w:rPr>
        <w:t>time.sleep</w:t>
      </w:r>
      <w:proofErr w:type="gramEnd"/>
      <w:r>
        <w:rPr>
          <w:sz w:val="26"/>
          <w:szCs w:val="26"/>
        </w:rPr>
        <w:t>(2)</w:t>
      </w:r>
    </w:p>
    <w:p w14:paraId="765F77DD" w14:textId="77777777" w:rsidR="00C46DDF" w:rsidRDefault="00C46DDF" w:rsidP="00972C78">
      <w:pPr>
        <w:pStyle w:val="Paragraph"/>
        <w:jc w:val="left"/>
        <w:rPr>
          <w:sz w:val="26"/>
          <w:szCs w:val="26"/>
        </w:rPr>
      </w:pPr>
      <w:r>
        <w:rPr>
          <w:sz w:val="26"/>
          <w:szCs w:val="26"/>
        </w:rPr>
        <w:t xml:space="preserve">    </w:t>
      </w:r>
      <w:proofErr w:type="gramStart"/>
      <w:r>
        <w:rPr>
          <w:sz w:val="26"/>
          <w:szCs w:val="26"/>
        </w:rPr>
        <w:t>SetAngle(</w:t>
      </w:r>
      <w:proofErr w:type="gramEnd"/>
      <w:r>
        <w:rPr>
          <w:sz w:val="26"/>
          <w:szCs w:val="26"/>
        </w:rPr>
        <w:t>90)</w:t>
      </w:r>
    </w:p>
    <w:p w14:paraId="47864389" w14:textId="77777777" w:rsidR="00C46DDF" w:rsidRDefault="00C46DDF" w:rsidP="00972C78">
      <w:pPr>
        <w:pStyle w:val="Paragraph"/>
        <w:jc w:val="left"/>
        <w:rPr>
          <w:sz w:val="26"/>
          <w:szCs w:val="26"/>
        </w:rPr>
      </w:pPr>
      <w:r>
        <w:rPr>
          <w:sz w:val="26"/>
          <w:szCs w:val="26"/>
        </w:rPr>
        <w:t xml:space="preserve">    </w:t>
      </w:r>
      <w:proofErr w:type="gramStart"/>
      <w:r>
        <w:rPr>
          <w:sz w:val="26"/>
          <w:szCs w:val="26"/>
        </w:rPr>
        <w:t>time.sleep</w:t>
      </w:r>
      <w:proofErr w:type="gramEnd"/>
      <w:r>
        <w:rPr>
          <w:sz w:val="26"/>
          <w:szCs w:val="26"/>
        </w:rPr>
        <w:t>(1)</w:t>
      </w:r>
    </w:p>
    <w:p w14:paraId="04D9A821" w14:textId="77777777" w:rsidR="00C46DDF" w:rsidRDefault="00C46DDF" w:rsidP="00972C78">
      <w:pPr>
        <w:pStyle w:val="Paragraph"/>
        <w:jc w:val="left"/>
        <w:rPr>
          <w:sz w:val="26"/>
          <w:szCs w:val="26"/>
        </w:rPr>
      </w:pPr>
      <w:r>
        <w:rPr>
          <w:sz w:val="26"/>
          <w:szCs w:val="26"/>
        </w:rPr>
        <w:t xml:space="preserve">    </w:t>
      </w:r>
      <w:proofErr w:type="gramStart"/>
      <w:r>
        <w:rPr>
          <w:sz w:val="26"/>
          <w:szCs w:val="26"/>
        </w:rPr>
        <w:t>pwm.stop</w:t>
      </w:r>
      <w:proofErr w:type="gramEnd"/>
      <w:r>
        <w:rPr>
          <w:sz w:val="26"/>
          <w:szCs w:val="26"/>
        </w:rPr>
        <w:t>()</w:t>
      </w:r>
    </w:p>
    <w:p w14:paraId="2D13A6CC" w14:textId="77777777" w:rsidR="00C46DDF" w:rsidRDefault="00C46DDF" w:rsidP="00972C78">
      <w:pPr>
        <w:pStyle w:val="Paragraph"/>
        <w:jc w:val="left"/>
        <w:rPr>
          <w:sz w:val="26"/>
          <w:szCs w:val="26"/>
        </w:rPr>
      </w:pPr>
      <w:r>
        <w:rPr>
          <w:sz w:val="26"/>
          <w:szCs w:val="26"/>
        </w:rPr>
        <w:t xml:space="preserve">    GPIO.clean()</w:t>
      </w:r>
    </w:p>
    <w:p w14:paraId="65F2AB69" w14:textId="77777777" w:rsidR="00F0616E" w:rsidRDefault="00F0616E" w:rsidP="00972C78">
      <w:pPr>
        <w:pStyle w:val="Paragraph"/>
        <w:jc w:val="left"/>
        <w:rPr>
          <w:sz w:val="26"/>
          <w:szCs w:val="26"/>
        </w:rPr>
      </w:pPr>
    </w:p>
    <w:p w14:paraId="29A6CA0A" w14:textId="77777777" w:rsidR="004D13CD" w:rsidRDefault="004D13CD" w:rsidP="00972C78">
      <w:pPr>
        <w:pStyle w:val="Paragraph"/>
        <w:jc w:val="left"/>
        <w:rPr>
          <w:sz w:val="26"/>
          <w:szCs w:val="26"/>
        </w:rPr>
      </w:pPr>
      <w:r>
        <w:rPr>
          <w:sz w:val="26"/>
          <w:szCs w:val="26"/>
        </w:rPr>
        <w:t xml:space="preserve">def </w:t>
      </w:r>
      <w:proofErr w:type="gramStart"/>
      <w:r>
        <w:rPr>
          <w:sz w:val="26"/>
          <w:szCs w:val="26"/>
        </w:rPr>
        <w:t>main(</w:t>
      </w:r>
      <w:proofErr w:type="gramEnd"/>
      <w:r>
        <w:rPr>
          <w:sz w:val="26"/>
          <w:szCs w:val="26"/>
        </w:rPr>
        <w:t>):</w:t>
      </w:r>
    </w:p>
    <w:p w14:paraId="7EA1B4E0" w14:textId="77777777" w:rsidR="004D13CD" w:rsidRDefault="004D13CD" w:rsidP="00972C78">
      <w:pPr>
        <w:pStyle w:val="Paragraph"/>
        <w:jc w:val="left"/>
        <w:rPr>
          <w:sz w:val="26"/>
          <w:szCs w:val="26"/>
        </w:rPr>
      </w:pPr>
      <w:r>
        <w:rPr>
          <w:sz w:val="26"/>
          <w:szCs w:val="26"/>
        </w:rPr>
        <w:t xml:space="preserve">    blnKNNTraingSuccessful = </w:t>
      </w:r>
      <w:proofErr w:type="gramStart"/>
      <w:r>
        <w:rPr>
          <w:sz w:val="26"/>
          <w:szCs w:val="26"/>
        </w:rPr>
        <w:t>loadKNNDataAndTrainKNN(</w:t>
      </w:r>
      <w:proofErr w:type="gramEnd"/>
      <w:r>
        <w:rPr>
          <w:sz w:val="26"/>
          <w:szCs w:val="26"/>
        </w:rPr>
        <w:t>)</w:t>
      </w:r>
    </w:p>
    <w:p w14:paraId="1CA4EE03" w14:textId="77777777" w:rsidR="004D13CD" w:rsidRDefault="004D13CD" w:rsidP="00972C78">
      <w:pPr>
        <w:pStyle w:val="Paragraph"/>
        <w:jc w:val="left"/>
        <w:rPr>
          <w:sz w:val="26"/>
          <w:szCs w:val="26"/>
        </w:rPr>
      </w:pPr>
      <w:r>
        <w:rPr>
          <w:sz w:val="26"/>
          <w:szCs w:val="26"/>
        </w:rPr>
        <w:t xml:space="preserve">    if blnKNNTrainingSuccessfull == False:</w:t>
      </w:r>
    </w:p>
    <w:p w14:paraId="7E4BADA5" w14:textId="77777777" w:rsidR="004D13CD" w:rsidRDefault="004D13CD" w:rsidP="00972C78">
      <w:pPr>
        <w:pStyle w:val="Paragraph"/>
        <w:jc w:val="left"/>
        <w:rPr>
          <w:sz w:val="26"/>
          <w:szCs w:val="26"/>
        </w:rPr>
      </w:pPr>
      <w:r>
        <w:rPr>
          <w:sz w:val="26"/>
          <w:szCs w:val="26"/>
        </w:rPr>
        <w:t xml:space="preserve">        </w:t>
      </w:r>
      <w:proofErr w:type="gramStart"/>
      <w:r>
        <w:rPr>
          <w:sz w:val="26"/>
          <w:szCs w:val="26"/>
        </w:rPr>
        <w:t>print(</w:t>
      </w:r>
      <w:proofErr w:type="gramEnd"/>
      <w:r>
        <w:rPr>
          <w:sz w:val="26"/>
          <w:szCs w:val="26"/>
        </w:rPr>
        <w:t>“\nerror: KNN training was not successful\n”)</w:t>
      </w:r>
    </w:p>
    <w:p w14:paraId="38519ADD" w14:textId="77777777" w:rsidR="004D13CD" w:rsidRDefault="004D13CD" w:rsidP="00972C78">
      <w:pPr>
        <w:pStyle w:val="Paragraph"/>
        <w:jc w:val="left"/>
        <w:rPr>
          <w:sz w:val="26"/>
          <w:szCs w:val="26"/>
        </w:rPr>
      </w:pPr>
      <w:r>
        <w:rPr>
          <w:sz w:val="26"/>
          <w:szCs w:val="26"/>
        </w:rPr>
        <w:t xml:space="preserve">    _outp = 0</w:t>
      </w:r>
    </w:p>
    <w:p w14:paraId="2DAED6F2" w14:textId="77777777" w:rsidR="002C5F62" w:rsidRDefault="002C5F62" w:rsidP="00972C78">
      <w:pPr>
        <w:pStyle w:val="Paragraph"/>
        <w:jc w:val="left"/>
        <w:rPr>
          <w:sz w:val="26"/>
          <w:szCs w:val="26"/>
        </w:rPr>
      </w:pPr>
      <w:r>
        <w:rPr>
          <w:sz w:val="26"/>
          <w:szCs w:val="26"/>
        </w:rPr>
        <w:t xml:space="preserve">    _idx = 0</w:t>
      </w:r>
    </w:p>
    <w:p w14:paraId="2778C068" w14:textId="77777777" w:rsidR="004D13CD" w:rsidRDefault="004D13CD" w:rsidP="00972C78">
      <w:pPr>
        <w:pStyle w:val="Paragraph"/>
        <w:jc w:val="left"/>
        <w:rPr>
          <w:sz w:val="26"/>
          <w:szCs w:val="26"/>
        </w:rPr>
      </w:pPr>
      <w:r>
        <w:rPr>
          <w:sz w:val="26"/>
          <w:szCs w:val="26"/>
        </w:rPr>
        <w:t xml:space="preserve">    while True:</w:t>
      </w:r>
    </w:p>
    <w:p w14:paraId="5E7A1BFD" w14:textId="77777777" w:rsidR="004D13CD" w:rsidRDefault="004D13CD" w:rsidP="00972C78">
      <w:pPr>
        <w:pStyle w:val="Paragraph"/>
        <w:jc w:val="left"/>
        <w:rPr>
          <w:sz w:val="26"/>
          <w:szCs w:val="26"/>
        </w:rPr>
      </w:pPr>
      <w:r>
        <w:rPr>
          <w:sz w:val="26"/>
          <w:szCs w:val="26"/>
        </w:rPr>
        <w:t xml:space="preserve">        (status, TagType) = MIFAREReader.MFRC522_</w:t>
      </w:r>
      <w:proofErr w:type="gramStart"/>
      <w:r>
        <w:rPr>
          <w:sz w:val="26"/>
          <w:szCs w:val="26"/>
        </w:rPr>
        <w:t>Request(</w:t>
      </w:r>
      <w:proofErr w:type="gramEnd"/>
      <w:r>
        <w:rPr>
          <w:sz w:val="26"/>
          <w:szCs w:val="26"/>
        </w:rPr>
        <w:t>MIFAREReader.PICC_REQIDL)</w:t>
      </w:r>
    </w:p>
    <w:p w14:paraId="0D909A52" w14:textId="77777777" w:rsidR="00B76340" w:rsidRDefault="005F4C0C" w:rsidP="00972C78">
      <w:pPr>
        <w:pStyle w:val="Paragraph"/>
        <w:jc w:val="left"/>
        <w:rPr>
          <w:sz w:val="26"/>
          <w:szCs w:val="26"/>
        </w:rPr>
      </w:pPr>
      <w:r>
        <w:rPr>
          <w:sz w:val="26"/>
          <w:szCs w:val="26"/>
        </w:rPr>
        <w:t xml:space="preserve">        (status, uid) = MIFAREReader.MFRC522_</w:t>
      </w:r>
      <w:proofErr w:type="gramStart"/>
      <w:r>
        <w:rPr>
          <w:sz w:val="26"/>
          <w:szCs w:val="26"/>
        </w:rPr>
        <w:t>Anticoll(</w:t>
      </w:r>
      <w:proofErr w:type="gramEnd"/>
      <w:r>
        <w:rPr>
          <w:sz w:val="26"/>
          <w:szCs w:val="26"/>
        </w:rPr>
        <w:t>)</w:t>
      </w:r>
    </w:p>
    <w:p w14:paraId="7F7CF45B" w14:textId="77777777" w:rsidR="005F4C0C" w:rsidRDefault="005F4C0C" w:rsidP="00972C78">
      <w:pPr>
        <w:pStyle w:val="Paragraph"/>
        <w:jc w:val="left"/>
        <w:rPr>
          <w:sz w:val="26"/>
          <w:szCs w:val="26"/>
        </w:rPr>
      </w:pPr>
      <w:r>
        <w:rPr>
          <w:sz w:val="26"/>
          <w:szCs w:val="26"/>
        </w:rPr>
        <w:t xml:space="preserve">        if (status = MIFAREReader.MI_OK):</w:t>
      </w:r>
    </w:p>
    <w:p w14:paraId="77B74C94" w14:textId="77777777" w:rsidR="005F4C0C" w:rsidRDefault="005F4C0C" w:rsidP="00972C78">
      <w:pPr>
        <w:pStyle w:val="Paragraph"/>
        <w:jc w:val="left"/>
        <w:rPr>
          <w:sz w:val="26"/>
          <w:szCs w:val="26"/>
        </w:rPr>
      </w:pPr>
      <w:r>
        <w:rPr>
          <w:sz w:val="26"/>
          <w:szCs w:val="26"/>
        </w:rPr>
        <w:t xml:space="preserve">            start = </w:t>
      </w:r>
      <w:proofErr w:type="gramStart"/>
      <w:r>
        <w:rPr>
          <w:sz w:val="26"/>
          <w:szCs w:val="26"/>
        </w:rPr>
        <w:t>time.time</w:t>
      </w:r>
      <w:proofErr w:type="gramEnd"/>
      <w:r>
        <w:rPr>
          <w:sz w:val="26"/>
          <w:szCs w:val="26"/>
        </w:rPr>
        <w:t>()</w:t>
      </w:r>
    </w:p>
    <w:p w14:paraId="4E01BDFB" w14:textId="77777777" w:rsidR="005F4C0C" w:rsidRDefault="005F4C0C" w:rsidP="00972C78">
      <w:pPr>
        <w:pStyle w:val="Paragraph"/>
        <w:jc w:val="left"/>
        <w:rPr>
          <w:sz w:val="26"/>
          <w:szCs w:val="26"/>
        </w:rPr>
      </w:pPr>
      <w:r>
        <w:rPr>
          <w:sz w:val="26"/>
          <w:szCs w:val="26"/>
        </w:rPr>
        <w:t xml:space="preserve">            _timeOut = </w:t>
      </w:r>
      <w:proofErr w:type="gramStart"/>
      <w:r>
        <w:rPr>
          <w:sz w:val="26"/>
          <w:szCs w:val="26"/>
        </w:rPr>
        <w:t>datetime.datetime.now(</w:t>
      </w:r>
      <w:proofErr w:type="gramEnd"/>
      <w:r>
        <w:rPr>
          <w:sz w:val="26"/>
          <w:szCs w:val="26"/>
        </w:rPr>
        <w:t>).strftime(‘%Y-%m-%d %H:%M:%S’)</w:t>
      </w:r>
    </w:p>
    <w:p w14:paraId="33E21589" w14:textId="77777777" w:rsidR="005F4C0C" w:rsidRDefault="005F4C0C" w:rsidP="00972C78">
      <w:pPr>
        <w:pStyle w:val="Paragraph"/>
        <w:jc w:val="left"/>
        <w:rPr>
          <w:sz w:val="26"/>
          <w:szCs w:val="26"/>
        </w:rPr>
      </w:pPr>
      <w:r>
        <w:rPr>
          <w:sz w:val="26"/>
          <w:szCs w:val="26"/>
        </w:rPr>
        <w:t xml:space="preserve">            _uid = str(</w:t>
      </w:r>
      <w:proofErr w:type="gramStart"/>
      <w:r>
        <w:rPr>
          <w:sz w:val="26"/>
          <w:szCs w:val="26"/>
        </w:rPr>
        <w:t>uid[</w:t>
      </w:r>
      <w:proofErr w:type="gramEnd"/>
      <w:r>
        <w:rPr>
          <w:sz w:val="26"/>
          <w:szCs w:val="26"/>
        </w:rPr>
        <w:t>0]) + “.” + str(uid[1]) + “.” + str(uid[2]) + “.” + str(uid[3])</w:t>
      </w:r>
    </w:p>
    <w:p w14:paraId="0360E9F6" w14:textId="77777777" w:rsidR="001D6A17" w:rsidRDefault="005F4C0C" w:rsidP="00972C78">
      <w:pPr>
        <w:pStyle w:val="Paragraph"/>
        <w:jc w:val="left"/>
        <w:rPr>
          <w:sz w:val="26"/>
          <w:szCs w:val="26"/>
        </w:rPr>
      </w:pPr>
      <w:r>
        <w:rPr>
          <w:sz w:val="26"/>
          <w:szCs w:val="26"/>
        </w:rPr>
        <w:lastRenderedPageBreak/>
        <w:t xml:space="preserve">            </w:t>
      </w:r>
      <w:proofErr w:type="gramStart"/>
      <w:r>
        <w:rPr>
          <w:sz w:val="26"/>
          <w:szCs w:val="26"/>
        </w:rPr>
        <w:t>lcd.string</w:t>
      </w:r>
      <w:proofErr w:type="gramEnd"/>
      <w:r>
        <w:rPr>
          <w:sz w:val="26"/>
          <w:szCs w:val="26"/>
        </w:rPr>
        <w:t>(“ID:” + _uid, LCD_LINE_1)</w:t>
      </w:r>
    </w:p>
    <w:p w14:paraId="37FC36E5" w14:textId="77777777" w:rsidR="002C5F62" w:rsidRDefault="001D6A17" w:rsidP="00972C78">
      <w:pPr>
        <w:pStyle w:val="Paragraph"/>
        <w:jc w:val="left"/>
        <w:rPr>
          <w:sz w:val="26"/>
          <w:szCs w:val="26"/>
        </w:rPr>
      </w:pPr>
      <w:r>
        <w:rPr>
          <w:sz w:val="26"/>
          <w:szCs w:val="26"/>
        </w:rPr>
        <w:t xml:space="preserve">        _balance = </w:t>
      </w:r>
      <w:proofErr w:type="gramStart"/>
      <w:r w:rsidR="002C5F62">
        <w:rPr>
          <w:sz w:val="26"/>
          <w:szCs w:val="26"/>
        </w:rPr>
        <w:t>SelectDB(</w:t>
      </w:r>
      <w:proofErr w:type="gramEnd"/>
      <w:r w:rsidR="002C5F62">
        <w:rPr>
          <w:sz w:val="26"/>
          <w:szCs w:val="26"/>
        </w:rPr>
        <w:t>“Balance”, “ParkingSlot”, “AutoPlate”, “UID”, _uid)</w:t>
      </w:r>
    </w:p>
    <w:p w14:paraId="61D2AF54" w14:textId="77777777" w:rsidR="002C5F62" w:rsidRDefault="002C5F62" w:rsidP="00972C78">
      <w:pPr>
        <w:pStyle w:val="Paragraph"/>
        <w:jc w:val="left"/>
        <w:rPr>
          <w:sz w:val="26"/>
          <w:szCs w:val="26"/>
        </w:rPr>
      </w:pPr>
      <w:r>
        <w:rPr>
          <w:sz w:val="26"/>
          <w:szCs w:val="26"/>
        </w:rPr>
        <w:t xml:space="preserve">        #imgOriginalScene = cv2.</w:t>
      </w:r>
      <w:proofErr w:type="gramStart"/>
      <w:r>
        <w:rPr>
          <w:sz w:val="26"/>
          <w:szCs w:val="26"/>
        </w:rPr>
        <w:t>imread(‘</w:t>
      </w:r>
      <w:proofErr w:type="gramEnd"/>
      <w:r>
        <w:rPr>
          <w:sz w:val="26"/>
          <w:szCs w:val="26"/>
        </w:rPr>
        <w:t>2.jpg’)</w:t>
      </w:r>
    </w:p>
    <w:p w14:paraId="6A9D15EF" w14:textId="77777777" w:rsidR="005F4C0C" w:rsidRDefault="002C5F62" w:rsidP="00972C78">
      <w:pPr>
        <w:pStyle w:val="Paragraph"/>
        <w:jc w:val="left"/>
        <w:rPr>
          <w:sz w:val="26"/>
          <w:szCs w:val="26"/>
        </w:rPr>
      </w:pPr>
      <w:r>
        <w:rPr>
          <w:sz w:val="26"/>
          <w:szCs w:val="26"/>
        </w:rPr>
        <w:t xml:space="preserve">        imgOriginalScene = </w:t>
      </w:r>
      <w:proofErr w:type="gramStart"/>
      <w:r>
        <w:rPr>
          <w:sz w:val="26"/>
          <w:szCs w:val="26"/>
        </w:rPr>
        <w:t>GetImage(</w:t>
      </w:r>
      <w:proofErr w:type="gramEnd"/>
      <w:r>
        <w:rPr>
          <w:sz w:val="26"/>
          <w:szCs w:val="26"/>
        </w:rPr>
        <w:t>)</w:t>
      </w:r>
    </w:p>
    <w:p w14:paraId="275F6BA9" w14:textId="77777777" w:rsidR="002C5F62" w:rsidRDefault="002C5F62" w:rsidP="00972C78">
      <w:pPr>
        <w:pStyle w:val="Paragraph"/>
        <w:jc w:val="left"/>
        <w:rPr>
          <w:sz w:val="26"/>
          <w:szCs w:val="26"/>
        </w:rPr>
      </w:pPr>
      <w:r>
        <w:rPr>
          <w:sz w:val="26"/>
          <w:szCs w:val="26"/>
        </w:rPr>
        <w:t xml:space="preserve">        _license_plate = GetPlate(imgOriginalScene)</w:t>
      </w:r>
    </w:p>
    <w:p w14:paraId="12B1F336" w14:textId="77777777" w:rsidR="002C5F62" w:rsidRDefault="002C5F62" w:rsidP="00972C78">
      <w:pPr>
        <w:pStyle w:val="Paragraph"/>
        <w:jc w:val="left"/>
        <w:rPr>
          <w:sz w:val="26"/>
          <w:szCs w:val="26"/>
        </w:rPr>
      </w:pPr>
      <w:r>
        <w:rPr>
          <w:sz w:val="26"/>
          <w:szCs w:val="26"/>
        </w:rPr>
        <w:t xml:space="preserve">        </w:t>
      </w:r>
      <w:r w:rsidR="00C46DDF">
        <w:rPr>
          <w:sz w:val="26"/>
          <w:szCs w:val="26"/>
        </w:rPr>
        <w:t>c</w:t>
      </w:r>
      <w:r>
        <w:rPr>
          <w:sz w:val="26"/>
          <w:szCs w:val="26"/>
        </w:rPr>
        <w:t>v2.imwrite(</w:t>
      </w:r>
      <w:proofErr w:type="gramStart"/>
      <w:r>
        <w:rPr>
          <w:sz w:val="26"/>
          <w:szCs w:val="26"/>
        </w:rPr>
        <w:t>os.path</w:t>
      </w:r>
      <w:proofErr w:type="gramEnd"/>
      <w:r>
        <w:rPr>
          <w:sz w:val="26"/>
          <w:szCs w:val="26"/>
        </w:rPr>
        <w:t>.join(os.path.join(os.getcwd(), “result/” + _license_plate + “_” + str(_idx</w:t>
      </w:r>
      <w:r w:rsidR="00C46DDF">
        <w:rPr>
          <w:sz w:val="26"/>
          <w:szCs w:val="26"/>
        </w:rPr>
        <w:t>) + “.png”)), imgOriginalScene)</w:t>
      </w:r>
    </w:p>
    <w:p w14:paraId="4FCC16AA" w14:textId="77777777" w:rsidR="00C46DDF" w:rsidRDefault="00C46DDF" w:rsidP="00972C78">
      <w:pPr>
        <w:pStyle w:val="Paragraph"/>
        <w:jc w:val="left"/>
        <w:rPr>
          <w:sz w:val="26"/>
          <w:szCs w:val="26"/>
        </w:rPr>
      </w:pPr>
      <w:r>
        <w:rPr>
          <w:sz w:val="26"/>
          <w:szCs w:val="26"/>
        </w:rPr>
        <w:t xml:space="preserve">        Mul_UpdateDB_4(“ParkingSlot”, “AutoPlate”, “PlateOUT”, _license_plate, “UID”, _uid)</w:t>
      </w:r>
    </w:p>
    <w:p w14:paraId="638E4C80" w14:textId="77777777" w:rsidR="00C46DDF" w:rsidRDefault="00C46DDF" w:rsidP="00972C78">
      <w:pPr>
        <w:pStyle w:val="Paragraph"/>
        <w:jc w:val="left"/>
        <w:rPr>
          <w:sz w:val="26"/>
          <w:szCs w:val="26"/>
        </w:rPr>
      </w:pPr>
      <w:r>
        <w:rPr>
          <w:sz w:val="26"/>
          <w:szCs w:val="26"/>
        </w:rPr>
        <w:t xml:space="preserve">        _plateIn = </w:t>
      </w:r>
      <w:proofErr w:type="gramStart"/>
      <w:r>
        <w:rPr>
          <w:sz w:val="26"/>
          <w:szCs w:val="26"/>
        </w:rPr>
        <w:t>SelectDB(</w:t>
      </w:r>
      <w:proofErr w:type="gramEnd"/>
      <w:r>
        <w:rPr>
          <w:sz w:val="26"/>
          <w:szCs w:val="26"/>
        </w:rPr>
        <w:t>“PlateIN”, “ParkingSlot”, “AutoPlate”, “UID”, _uid)</w:t>
      </w:r>
    </w:p>
    <w:p w14:paraId="6519B50C" w14:textId="77777777" w:rsidR="00C46DDF" w:rsidRDefault="00C46DDF" w:rsidP="00972C78">
      <w:pPr>
        <w:pStyle w:val="Paragraph"/>
        <w:jc w:val="left"/>
        <w:rPr>
          <w:sz w:val="26"/>
          <w:szCs w:val="26"/>
        </w:rPr>
      </w:pPr>
      <w:r>
        <w:rPr>
          <w:sz w:val="26"/>
          <w:szCs w:val="26"/>
        </w:rPr>
        <w:t xml:space="preserve">        _uid_db = </w:t>
      </w:r>
      <w:proofErr w:type="gramStart"/>
      <w:r>
        <w:rPr>
          <w:sz w:val="26"/>
          <w:szCs w:val="26"/>
        </w:rPr>
        <w:t>SelectDB(</w:t>
      </w:r>
      <w:proofErr w:type="gramEnd"/>
      <w:r>
        <w:rPr>
          <w:sz w:val="26"/>
          <w:szCs w:val="26"/>
        </w:rPr>
        <w:t>“UID”, “ParkingSlot”, “AutoPlate”, “UID”, _uid)</w:t>
      </w:r>
    </w:p>
    <w:p w14:paraId="26437271" w14:textId="77777777" w:rsidR="00C46DDF" w:rsidRDefault="00C46DDF" w:rsidP="00972C78">
      <w:pPr>
        <w:pStyle w:val="Paragraph"/>
        <w:jc w:val="left"/>
        <w:rPr>
          <w:sz w:val="26"/>
          <w:szCs w:val="26"/>
        </w:rPr>
      </w:pPr>
    </w:p>
    <w:p w14:paraId="048A0DCE" w14:textId="77777777" w:rsidR="00C46DDF" w:rsidRDefault="00C46DDF" w:rsidP="00972C78">
      <w:pPr>
        <w:pStyle w:val="Paragraph"/>
        <w:jc w:val="left"/>
        <w:rPr>
          <w:sz w:val="26"/>
          <w:szCs w:val="26"/>
        </w:rPr>
      </w:pPr>
      <w:r>
        <w:rPr>
          <w:sz w:val="26"/>
          <w:szCs w:val="26"/>
        </w:rPr>
        <w:t xml:space="preserve">        if </w:t>
      </w:r>
      <w:proofErr w:type="gramStart"/>
      <w:r>
        <w:rPr>
          <w:sz w:val="26"/>
          <w:szCs w:val="26"/>
        </w:rPr>
        <w:t>((_</w:t>
      </w:r>
      <w:proofErr w:type="gramEnd"/>
      <w:r>
        <w:rPr>
          <w:sz w:val="26"/>
          <w:szCs w:val="26"/>
        </w:rPr>
        <w:t>plateIn == _license_plate) and (_uid_db == _uid)):</w:t>
      </w:r>
    </w:p>
    <w:p w14:paraId="3F404684" w14:textId="77777777" w:rsidR="00C46DDF" w:rsidRDefault="00C46DDF" w:rsidP="00972C78">
      <w:pPr>
        <w:pStyle w:val="Paragraph"/>
        <w:jc w:val="left"/>
        <w:rPr>
          <w:sz w:val="26"/>
          <w:szCs w:val="26"/>
        </w:rPr>
      </w:pPr>
      <w:r>
        <w:rPr>
          <w:sz w:val="26"/>
          <w:szCs w:val="26"/>
        </w:rPr>
        <w:t xml:space="preserve">            _balance = int(_balance) – int(_price)</w:t>
      </w:r>
    </w:p>
    <w:p w14:paraId="1FDE1603" w14:textId="77777777" w:rsidR="00C46DDF" w:rsidRDefault="00C46DDF" w:rsidP="00972C78">
      <w:pPr>
        <w:pStyle w:val="Paragraph"/>
        <w:jc w:val="left"/>
        <w:rPr>
          <w:sz w:val="26"/>
          <w:szCs w:val="26"/>
        </w:rPr>
      </w:pPr>
      <w:r>
        <w:rPr>
          <w:sz w:val="26"/>
          <w:szCs w:val="26"/>
        </w:rPr>
        <w:t xml:space="preserve">            Mul_UpdateDB_10(“ParkingSlot”, “AutoPlate”, “TimeOUT”, _timeOut, “Price”, _price, “Money”, _balance, “UID”, _uid, “PlateIN”, _plateIn)</w:t>
      </w:r>
    </w:p>
    <w:p w14:paraId="25FF45B0" w14:textId="77777777" w:rsidR="00C46DDF" w:rsidRDefault="00C46DDF" w:rsidP="00972C78">
      <w:pPr>
        <w:pStyle w:val="Paragraph"/>
        <w:jc w:val="left"/>
        <w:rPr>
          <w:sz w:val="26"/>
          <w:szCs w:val="26"/>
        </w:rPr>
      </w:pPr>
      <w:r>
        <w:rPr>
          <w:sz w:val="26"/>
          <w:szCs w:val="26"/>
        </w:rPr>
        <w:t xml:space="preserve">            _outp = _outp + 1</w:t>
      </w:r>
    </w:p>
    <w:p w14:paraId="4D21272F" w14:textId="77777777" w:rsidR="00C46DDF" w:rsidRDefault="00C46DDF" w:rsidP="00972C78">
      <w:pPr>
        <w:pStyle w:val="Paragraph"/>
        <w:jc w:val="left"/>
        <w:rPr>
          <w:sz w:val="26"/>
          <w:szCs w:val="26"/>
        </w:rPr>
      </w:pPr>
      <w:r>
        <w:rPr>
          <w:sz w:val="26"/>
          <w:szCs w:val="26"/>
        </w:rPr>
        <w:t xml:space="preserve">            Mul_UpdateDB_4(“ParkingSlot”, “Slot”, “OUTP”, _outp, “Number”, _number)</w:t>
      </w:r>
    </w:p>
    <w:p w14:paraId="0BE92366" w14:textId="77777777" w:rsidR="00C46DDF" w:rsidRDefault="00C46DDF" w:rsidP="00972C78">
      <w:pPr>
        <w:pStyle w:val="Paragraph"/>
        <w:jc w:val="left"/>
        <w:rPr>
          <w:sz w:val="26"/>
          <w:szCs w:val="26"/>
        </w:rPr>
      </w:pPr>
      <w:r>
        <w:rPr>
          <w:sz w:val="26"/>
          <w:szCs w:val="26"/>
        </w:rPr>
        <w:t xml:space="preserve">            </w:t>
      </w:r>
      <w:proofErr w:type="gramStart"/>
      <w:r>
        <w:rPr>
          <w:sz w:val="26"/>
          <w:szCs w:val="26"/>
        </w:rPr>
        <w:t>lcd.string</w:t>
      </w:r>
      <w:proofErr w:type="gramEnd"/>
      <w:r>
        <w:rPr>
          <w:sz w:val="26"/>
          <w:szCs w:val="26"/>
        </w:rPr>
        <w:t>(“Plate Correct!”, LCD_LINE_2)</w:t>
      </w:r>
    </w:p>
    <w:p w14:paraId="09FFB40F" w14:textId="77777777" w:rsidR="00C46DDF" w:rsidRDefault="00C46DDF" w:rsidP="00972C78">
      <w:pPr>
        <w:pStyle w:val="Paragraph"/>
        <w:jc w:val="left"/>
        <w:rPr>
          <w:sz w:val="26"/>
          <w:szCs w:val="26"/>
        </w:rPr>
      </w:pPr>
      <w:r>
        <w:rPr>
          <w:sz w:val="26"/>
          <w:szCs w:val="26"/>
        </w:rPr>
        <w:t xml:space="preserve">            </w:t>
      </w:r>
      <w:proofErr w:type="gramStart"/>
      <w:r>
        <w:rPr>
          <w:sz w:val="26"/>
          <w:szCs w:val="26"/>
        </w:rPr>
        <w:t>lcd.string</w:t>
      </w:r>
      <w:proofErr w:type="gramEnd"/>
      <w:r>
        <w:rPr>
          <w:sz w:val="26"/>
          <w:szCs w:val="26"/>
        </w:rPr>
        <w:t>(“Money: ” + str(_balance), LCD_LINE_1)</w:t>
      </w:r>
    </w:p>
    <w:p w14:paraId="31AB592D" w14:textId="77777777" w:rsidR="001259CE" w:rsidRDefault="001259CE" w:rsidP="00972C78">
      <w:pPr>
        <w:pStyle w:val="Paragraph"/>
        <w:jc w:val="left"/>
        <w:rPr>
          <w:sz w:val="26"/>
          <w:szCs w:val="26"/>
        </w:rPr>
      </w:pPr>
      <w:r>
        <w:rPr>
          <w:sz w:val="26"/>
          <w:szCs w:val="26"/>
        </w:rPr>
        <w:t xml:space="preserve">            </w:t>
      </w:r>
      <w:proofErr w:type="gramStart"/>
      <w:r>
        <w:rPr>
          <w:sz w:val="26"/>
          <w:szCs w:val="26"/>
        </w:rPr>
        <w:t>TurnServo(</w:t>
      </w:r>
      <w:proofErr w:type="gramEnd"/>
      <w:r>
        <w:rPr>
          <w:sz w:val="26"/>
          <w:szCs w:val="26"/>
        </w:rPr>
        <w:t>)</w:t>
      </w:r>
    </w:p>
    <w:p w14:paraId="1588CFE5" w14:textId="77777777" w:rsidR="001259CE" w:rsidRDefault="001259CE" w:rsidP="00972C78">
      <w:pPr>
        <w:pStyle w:val="Paragraph"/>
        <w:jc w:val="left"/>
        <w:rPr>
          <w:sz w:val="26"/>
          <w:szCs w:val="26"/>
        </w:rPr>
      </w:pPr>
      <w:r>
        <w:rPr>
          <w:sz w:val="26"/>
          <w:szCs w:val="26"/>
        </w:rPr>
        <w:lastRenderedPageBreak/>
        <w:t xml:space="preserve">        else:</w:t>
      </w:r>
    </w:p>
    <w:p w14:paraId="3C9C2EAD" w14:textId="77777777" w:rsidR="001259CE" w:rsidRDefault="00FB247B" w:rsidP="00972C78">
      <w:pPr>
        <w:pStyle w:val="Paragraph"/>
        <w:jc w:val="left"/>
        <w:rPr>
          <w:sz w:val="26"/>
          <w:szCs w:val="26"/>
        </w:rPr>
      </w:pPr>
      <w:r>
        <w:rPr>
          <w:sz w:val="26"/>
          <w:szCs w:val="26"/>
        </w:rPr>
        <w:t xml:space="preserve">            _outp = _outp</w:t>
      </w:r>
    </w:p>
    <w:p w14:paraId="4EB77C50" w14:textId="77777777" w:rsidR="00FB247B" w:rsidRDefault="001259CE" w:rsidP="00972C78">
      <w:pPr>
        <w:pStyle w:val="Paragraph"/>
        <w:jc w:val="left"/>
        <w:rPr>
          <w:sz w:val="26"/>
          <w:szCs w:val="26"/>
        </w:rPr>
      </w:pPr>
      <w:r>
        <w:rPr>
          <w:sz w:val="26"/>
          <w:szCs w:val="26"/>
        </w:rPr>
        <w:t xml:space="preserve">            Mul_UpdateDB_4(</w:t>
      </w:r>
      <w:r w:rsidR="00FB247B">
        <w:rPr>
          <w:sz w:val="26"/>
          <w:szCs w:val="26"/>
        </w:rPr>
        <w:t>“ParkingSlot”, “Slot”, “OUTP”, _outp, “Number”, _number)</w:t>
      </w:r>
    </w:p>
    <w:p w14:paraId="7028DE41" w14:textId="77777777" w:rsidR="00FB247B" w:rsidRDefault="00FB247B" w:rsidP="00972C78">
      <w:pPr>
        <w:pStyle w:val="Paragraph"/>
        <w:jc w:val="left"/>
        <w:rPr>
          <w:sz w:val="26"/>
          <w:szCs w:val="26"/>
        </w:rPr>
      </w:pPr>
      <w:r>
        <w:rPr>
          <w:sz w:val="26"/>
          <w:szCs w:val="26"/>
        </w:rPr>
        <w:t xml:space="preserve">            </w:t>
      </w:r>
      <w:proofErr w:type="gramStart"/>
      <w:r>
        <w:rPr>
          <w:sz w:val="26"/>
          <w:szCs w:val="26"/>
        </w:rPr>
        <w:t>lcd.string</w:t>
      </w:r>
      <w:proofErr w:type="gramEnd"/>
      <w:r>
        <w:rPr>
          <w:sz w:val="26"/>
          <w:szCs w:val="26"/>
        </w:rPr>
        <w:t>(“Plate Incorrect!”, LCD_LINE_2)</w:t>
      </w:r>
    </w:p>
    <w:p w14:paraId="6AE3519B" w14:textId="77777777" w:rsidR="00FB247B" w:rsidRDefault="00FB247B" w:rsidP="00972C78">
      <w:pPr>
        <w:pStyle w:val="Paragraph"/>
        <w:jc w:val="left"/>
        <w:rPr>
          <w:sz w:val="26"/>
          <w:szCs w:val="26"/>
        </w:rPr>
      </w:pPr>
      <w:r>
        <w:rPr>
          <w:sz w:val="26"/>
          <w:szCs w:val="26"/>
        </w:rPr>
        <w:t xml:space="preserve">        Mul_UpdateDB_4(“ParkingSlot”, “DataSample”, “Money”, _balance, “UID”, _uid)</w:t>
      </w:r>
    </w:p>
    <w:p w14:paraId="2DBE9A06" w14:textId="77777777" w:rsidR="00FB247B" w:rsidRDefault="00FB247B" w:rsidP="00972C78">
      <w:pPr>
        <w:pStyle w:val="Paragraph"/>
        <w:jc w:val="left"/>
        <w:rPr>
          <w:sz w:val="26"/>
          <w:szCs w:val="26"/>
        </w:rPr>
      </w:pPr>
      <w:r>
        <w:rPr>
          <w:sz w:val="26"/>
          <w:szCs w:val="26"/>
        </w:rPr>
        <w:t xml:space="preserve">        </w:t>
      </w:r>
      <w:proofErr w:type="gramStart"/>
      <w:r>
        <w:rPr>
          <w:sz w:val="26"/>
          <w:szCs w:val="26"/>
        </w:rPr>
        <w:t>print(</w:t>
      </w:r>
      <w:proofErr w:type="gramEnd"/>
      <w:r>
        <w:rPr>
          <w:sz w:val="26"/>
          <w:szCs w:val="26"/>
        </w:rPr>
        <w:t>“Time: ”, time.time() – start)</w:t>
      </w:r>
    </w:p>
    <w:p w14:paraId="0427B59F" w14:textId="77777777" w:rsidR="00FB247B" w:rsidRDefault="00FB247B" w:rsidP="00972C78">
      <w:pPr>
        <w:pStyle w:val="Paragraph"/>
        <w:jc w:val="left"/>
        <w:rPr>
          <w:sz w:val="26"/>
          <w:szCs w:val="26"/>
        </w:rPr>
      </w:pPr>
      <w:r>
        <w:rPr>
          <w:sz w:val="26"/>
          <w:szCs w:val="26"/>
        </w:rPr>
        <w:t>if __name__ =</w:t>
      </w:r>
      <w:proofErr w:type="gramStart"/>
      <w:r>
        <w:rPr>
          <w:sz w:val="26"/>
          <w:szCs w:val="26"/>
        </w:rPr>
        <w:t>= ‘_</w:t>
      </w:r>
      <w:proofErr w:type="gramEnd"/>
      <w:r>
        <w:rPr>
          <w:sz w:val="26"/>
          <w:szCs w:val="26"/>
        </w:rPr>
        <w:t>_main__’:</w:t>
      </w:r>
    </w:p>
    <w:p w14:paraId="026F3549" w14:textId="77777777" w:rsidR="001259CE" w:rsidRDefault="00FB247B" w:rsidP="00972C78">
      <w:pPr>
        <w:pStyle w:val="Paragraph"/>
        <w:jc w:val="left"/>
        <w:rPr>
          <w:sz w:val="26"/>
          <w:szCs w:val="26"/>
        </w:rPr>
      </w:pPr>
      <w:r>
        <w:rPr>
          <w:sz w:val="26"/>
          <w:szCs w:val="26"/>
        </w:rPr>
        <w:t xml:space="preserve">    </w:t>
      </w:r>
      <w:proofErr w:type="gramStart"/>
      <w:r>
        <w:rPr>
          <w:sz w:val="26"/>
          <w:szCs w:val="26"/>
        </w:rPr>
        <w:t>main(</w:t>
      </w:r>
      <w:proofErr w:type="gramEnd"/>
      <w:r>
        <w:rPr>
          <w:sz w:val="26"/>
          <w:szCs w:val="26"/>
        </w:rPr>
        <w:t>)</w:t>
      </w:r>
      <w:r w:rsidR="001259CE">
        <w:rPr>
          <w:sz w:val="26"/>
          <w:szCs w:val="26"/>
        </w:rPr>
        <w:t xml:space="preserve">        </w:t>
      </w:r>
    </w:p>
    <w:p w14:paraId="7F5BDE8C" w14:textId="77777777" w:rsidR="00E92A2E" w:rsidRPr="003F7B67" w:rsidRDefault="00E92A2E" w:rsidP="003F7B67">
      <w:pPr>
        <w:pStyle w:val="Paragraph"/>
        <w:rPr>
          <w:sz w:val="26"/>
          <w:szCs w:val="26"/>
        </w:rPr>
      </w:pPr>
    </w:p>
    <w:p w14:paraId="0275A770" w14:textId="77777777" w:rsidR="00436287" w:rsidRPr="00436287" w:rsidRDefault="00436287" w:rsidP="00436287">
      <w:pPr>
        <w:pStyle w:val="Paragraph"/>
        <w:numPr>
          <w:ilvl w:val="0"/>
          <w:numId w:val="47"/>
        </w:numPr>
        <w:rPr>
          <w:sz w:val="26"/>
          <w:szCs w:val="26"/>
        </w:rPr>
      </w:pPr>
      <w:r>
        <w:rPr>
          <w:sz w:val="26"/>
          <w:szCs w:val="26"/>
        </w:rPr>
        <w:t>Chương trình ứng dụng Deep Learning</w:t>
      </w:r>
      <w:r w:rsidR="00972C78">
        <w:rPr>
          <w:sz w:val="26"/>
          <w:szCs w:val="26"/>
        </w:rPr>
        <w:t xml:space="preserve"> (bổ sung thêm)</w:t>
      </w:r>
      <w:r>
        <w:rPr>
          <w:sz w:val="26"/>
          <w:szCs w:val="26"/>
        </w:rPr>
        <w:t>:</w:t>
      </w:r>
    </w:p>
    <w:p w14:paraId="76A52091" w14:textId="77777777" w:rsidR="008B5787" w:rsidRDefault="008B5787" w:rsidP="00D86A4C">
      <w:pPr>
        <w:pStyle w:val="Paragraph"/>
        <w:jc w:val="left"/>
        <w:rPr>
          <w:sz w:val="26"/>
          <w:szCs w:val="26"/>
        </w:rPr>
      </w:pPr>
      <w:proofErr w:type="gramStart"/>
      <w:r>
        <w:rPr>
          <w:sz w:val="26"/>
          <w:szCs w:val="26"/>
        </w:rPr>
        <w:t>i</w:t>
      </w:r>
      <w:r w:rsidRPr="008B5787">
        <w:rPr>
          <w:sz w:val="26"/>
          <w:szCs w:val="26"/>
        </w:rPr>
        <w:t>mport</w:t>
      </w:r>
      <w:proofErr w:type="gramEnd"/>
      <w:r>
        <w:rPr>
          <w:sz w:val="26"/>
          <w:szCs w:val="26"/>
        </w:rPr>
        <w:t xml:space="preserve"> glob, os, sys, time</w:t>
      </w:r>
    </w:p>
    <w:p w14:paraId="37DF5350" w14:textId="77777777" w:rsidR="008B5787" w:rsidRDefault="008B5787" w:rsidP="00D86A4C">
      <w:pPr>
        <w:pStyle w:val="Paragraph"/>
        <w:jc w:val="left"/>
        <w:rPr>
          <w:sz w:val="26"/>
          <w:szCs w:val="26"/>
        </w:rPr>
      </w:pPr>
      <w:r>
        <w:rPr>
          <w:sz w:val="26"/>
          <w:szCs w:val="26"/>
        </w:rPr>
        <w:t>import shutil</w:t>
      </w:r>
    </w:p>
    <w:p w14:paraId="0D8BFF8E" w14:textId="77777777" w:rsidR="008B5787" w:rsidRDefault="008B5787" w:rsidP="00D86A4C">
      <w:pPr>
        <w:pStyle w:val="Paragraph"/>
        <w:jc w:val="left"/>
        <w:rPr>
          <w:sz w:val="26"/>
          <w:szCs w:val="26"/>
        </w:rPr>
      </w:pPr>
      <w:r>
        <w:rPr>
          <w:sz w:val="26"/>
          <w:szCs w:val="26"/>
        </w:rPr>
        <w:t>import cv2</w:t>
      </w:r>
    </w:p>
    <w:p w14:paraId="4ED795BE" w14:textId="77777777" w:rsidR="008B5787" w:rsidRDefault="008B5787" w:rsidP="00D86A4C">
      <w:pPr>
        <w:pStyle w:val="Paragraph"/>
        <w:jc w:val="left"/>
        <w:rPr>
          <w:sz w:val="26"/>
          <w:szCs w:val="26"/>
        </w:rPr>
      </w:pPr>
      <w:proofErr w:type="gramStart"/>
      <w:r>
        <w:rPr>
          <w:sz w:val="26"/>
          <w:szCs w:val="26"/>
        </w:rPr>
        <w:t>import</w:t>
      </w:r>
      <w:proofErr w:type="gramEnd"/>
      <w:r>
        <w:rPr>
          <w:sz w:val="26"/>
          <w:szCs w:val="26"/>
        </w:rPr>
        <w:t xml:space="preserve"> numpy as np</w:t>
      </w:r>
    </w:p>
    <w:p w14:paraId="3F988BD7" w14:textId="77777777" w:rsidR="008B5787" w:rsidRDefault="008B5787" w:rsidP="00D86A4C">
      <w:pPr>
        <w:pStyle w:val="Paragraph"/>
        <w:jc w:val="left"/>
        <w:rPr>
          <w:sz w:val="26"/>
          <w:szCs w:val="26"/>
        </w:rPr>
      </w:pPr>
      <w:r>
        <w:rPr>
          <w:sz w:val="26"/>
          <w:szCs w:val="26"/>
        </w:rPr>
        <w:t>import tensorflow as tf</w:t>
      </w:r>
    </w:p>
    <w:p w14:paraId="5A398D92" w14:textId="77777777" w:rsidR="008B5787" w:rsidRDefault="008B5787" w:rsidP="00D86A4C">
      <w:pPr>
        <w:pStyle w:val="Paragraph"/>
        <w:jc w:val="left"/>
        <w:rPr>
          <w:sz w:val="26"/>
          <w:szCs w:val="26"/>
        </w:rPr>
      </w:pPr>
      <w:proofErr w:type="gramStart"/>
      <w:r>
        <w:rPr>
          <w:sz w:val="26"/>
          <w:szCs w:val="26"/>
        </w:rPr>
        <w:t>sys.path</w:t>
      </w:r>
      <w:proofErr w:type="gramEnd"/>
      <w:r>
        <w:rPr>
          <w:sz w:val="26"/>
          <w:szCs w:val="26"/>
        </w:rPr>
        <w:t>.append(‘.’)</w:t>
      </w:r>
    </w:p>
    <w:p w14:paraId="6CF90B67" w14:textId="77777777" w:rsidR="008B5787" w:rsidRDefault="008B5787" w:rsidP="00D86A4C">
      <w:pPr>
        <w:pStyle w:val="Paragraph"/>
        <w:jc w:val="left"/>
        <w:rPr>
          <w:sz w:val="26"/>
          <w:szCs w:val="26"/>
        </w:rPr>
      </w:pPr>
      <w:r>
        <w:rPr>
          <w:sz w:val="26"/>
          <w:szCs w:val="26"/>
        </w:rPr>
        <w:t xml:space="preserve">from </w:t>
      </w:r>
      <w:proofErr w:type="gramStart"/>
      <w:r>
        <w:rPr>
          <w:sz w:val="26"/>
          <w:szCs w:val="26"/>
        </w:rPr>
        <w:t>lib.detect</w:t>
      </w:r>
      <w:proofErr w:type="gramEnd"/>
      <w:r>
        <w:rPr>
          <w:sz w:val="26"/>
          <w:szCs w:val="26"/>
        </w:rPr>
        <w:t>.text_2_line_detector import *</w:t>
      </w:r>
    </w:p>
    <w:p w14:paraId="293767CE" w14:textId="77777777" w:rsidR="008B5787" w:rsidRDefault="008B5787" w:rsidP="00D86A4C">
      <w:pPr>
        <w:pStyle w:val="Paragraph"/>
        <w:jc w:val="left"/>
        <w:rPr>
          <w:sz w:val="26"/>
          <w:szCs w:val="26"/>
        </w:rPr>
      </w:pPr>
      <w:r>
        <w:rPr>
          <w:sz w:val="26"/>
          <w:szCs w:val="26"/>
        </w:rPr>
        <w:t xml:space="preserve">from </w:t>
      </w:r>
      <w:proofErr w:type="gramStart"/>
      <w:r>
        <w:rPr>
          <w:sz w:val="26"/>
          <w:szCs w:val="26"/>
        </w:rPr>
        <w:t>lib.detect</w:t>
      </w:r>
      <w:proofErr w:type="gramEnd"/>
      <w:r>
        <w:rPr>
          <w:sz w:val="26"/>
          <w:szCs w:val="26"/>
        </w:rPr>
        <w:t>.plaeDetector import *</w:t>
      </w:r>
    </w:p>
    <w:p w14:paraId="4D960734" w14:textId="77777777" w:rsidR="008B5787" w:rsidRDefault="008B5787" w:rsidP="00D86A4C">
      <w:pPr>
        <w:pStyle w:val="Paragraph"/>
        <w:jc w:val="left"/>
        <w:rPr>
          <w:sz w:val="26"/>
          <w:szCs w:val="26"/>
        </w:rPr>
      </w:pPr>
      <w:r>
        <w:rPr>
          <w:sz w:val="26"/>
          <w:szCs w:val="26"/>
        </w:rPr>
        <w:t xml:space="preserve">from </w:t>
      </w:r>
      <w:proofErr w:type="gramStart"/>
      <w:r>
        <w:rPr>
          <w:sz w:val="26"/>
          <w:szCs w:val="26"/>
        </w:rPr>
        <w:t>lib.tools</w:t>
      </w:r>
      <w:proofErr w:type="gramEnd"/>
      <w:r>
        <w:rPr>
          <w:sz w:val="26"/>
          <w:szCs w:val="26"/>
        </w:rPr>
        <w:t xml:space="preserve"> import *</w:t>
      </w:r>
    </w:p>
    <w:p w14:paraId="0F9F26AB" w14:textId="77777777" w:rsidR="008B5787" w:rsidRDefault="008B5787" w:rsidP="00D86A4C">
      <w:pPr>
        <w:pStyle w:val="Paragraph"/>
        <w:jc w:val="left"/>
        <w:rPr>
          <w:sz w:val="26"/>
          <w:szCs w:val="26"/>
        </w:rPr>
      </w:pPr>
      <w:r>
        <w:rPr>
          <w:sz w:val="26"/>
          <w:szCs w:val="26"/>
        </w:rPr>
        <w:lastRenderedPageBreak/>
        <w:t>from lib.lprnet.run_lprnet import *</w:t>
      </w:r>
    </w:p>
    <w:p w14:paraId="679B1A40" w14:textId="77777777" w:rsidR="008B5787" w:rsidRDefault="008B5787" w:rsidP="00D86A4C">
      <w:pPr>
        <w:pStyle w:val="Paragraph"/>
        <w:jc w:val="left"/>
        <w:rPr>
          <w:sz w:val="26"/>
          <w:szCs w:val="26"/>
        </w:rPr>
      </w:pPr>
    </w:p>
    <w:p w14:paraId="444B08EE" w14:textId="77777777" w:rsidR="008B5787" w:rsidRDefault="008B5787" w:rsidP="00D86A4C">
      <w:pPr>
        <w:pStyle w:val="Paragraph"/>
        <w:jc w:val="left"/>
        <w:rPr>
          <w:sz w:val="26"/>
          <w:szCs w:val="26"/>
        </w:rPr>
      </w:pPr>
      <w:r>
        <w:rPr>
          <w:sz w:val="26"/>
          <w:szCs w:val="26"/>
        </w:rPr>
        <w:t>plate_number1 = {}</w:t>
      </w:r>
    </w:p>
    <w:p w14:paraId="0DA259B9" w14:textId="77777777" w:rsidR="008B5787" w:rsidRDefault="008B5787" w:rsidP="00D86A4C">
      <w:pPr>
        <w:pStyle w:val="Paragraph"/>
        <w:jc w:val="left"/>
        <w:rPr>
          <w:sz w:val="26"/>
          <w:szCs w:val="26"/>
        </w:rPr>
      </w:pPr>
      <w:r>
        <w:rPr>
          <w:sz w:val="26"/>
          <w:szCs w:val="26"/>
        </w:rPr>
        <w:t>plate_number2 = {}</w:t>
      </w:r>
    </w:p>
    <w:p w14:paraId="2858B7B8" w14:textId="77777777" w:rsidR="008B5787" w:rsidRDefault="008B5787" w:rsidP="00D86A4C">
      <w:pPr>
        <w:pStyle w:val="Paragraph"/>
        <w:jc w:val="left"/>
        <w:rPr>
          <w:sz w:val="26"/>
          <w:szCs w:val="26"/>
        </w:rPr>
      </w:pPr>
    </w:p>
    <w:p w14:paraId="6E8CD972" w14:textId="77777777" w:rsidR="008B5787" w:rsidRDefault="008B5787" w:rsidP="00D86A4C">
      <w:pPr>
        <w:pStyle w:val="Paragraph"/>
        <w:jc w:val="left"/>
        <w:rPr>
          <w:sz w:val="26"/>
          <w:szCs w:val="26"/>
        </w:rPr>
      </w:pPr>
      <w:r>
        <w:rPr>
          <w:sz w:val="26"/>
          <w:szCs w:val="26"/>
        </w:rPr>
        <w:t>def get_low_box(coods):</w:t>
      </w:r>
    </w:p>
    <w:p w14:paraId="2C7ECED2" w14:textId="77777777" w:rsidR="008B5787" w:rsidRDefault="008B5787" w:rsidP="00D86A4C">
      <w:pPr>
        <w:pStyle w:val="Paragraph"/>
        <w:jc w:val="left"/>
        <w:rPr>
          <w:sz w:val="26"/>
          <w:szCs w:val="26"/>
        </w:rPr>
      </w:pPr>
      <w:r>
        <w:rPr>
          <w:sz w:val="26"/>
          <w:szCs w:val="26"/>
        </w:rPr>
        <w:t xml:space="preserve">    temp = []</w:t>
      </w:r>
    </w:p>
    <w:p w14:paraId="17D1110E" w14:textId="77777777" w:rsidR="008B5787" w:rsidRDefault="008B5787" w:rsidP="00D86A4C">
      <w:pPr>
        <w:pStyle w:val="Paragraph"/>
        <w:jc w:val="left"/>
        <w:rPr>
          <w:sz w:val="26"/>
          <w:szCs w:val="26"/>
        </w:rPr>
      </w:pPr>
      <w:r>
        <w:rPr>
          <w:sz w:val="26"/>
          <w:szCs w:val="26"/>
        </w:rPr>
        <w:t xml:space="preserve">    for i in </w:t>
      </w:r>
      <w:proofErr w:type="gramStart"/>
      <w:r>
        <w:rPr>
          <w:sz w:val="26"/>
          <w:szCs w:val="26"/>
        </w:rPr>
        <w:t>range(</w:t>
      </w:r>
      <w:proofErr w:type="gramEnd"/>
      <w:r>
        <w:rPr>
          <w:sz w:val="26"/>
          <w:szCs w:val="26"/>
        </w:rPr>
        <w:t>0, len(coods)):</w:t>
      </w:r>
    </w:p>
    <w:p w14:paraId="4A87F37E" w14:textId="77777777" w:rsidR="008B5787" w:rsidRDefault="008B5787" w:rsidP="00D86A4C">
      <w:pPr>
        <w:pStyle w:val="Paragraph"/>
        <w:jc w:val="left"/>
        <w:rPr>
          <w:sz w:val="26"/>
          <w:szCs w:val="26"/>
        </w:rPr>
      </w:pPr>
      <w:r>
        <w:rPr>
          <w:sz w:val="26"/>
          <w:szCs w:val="26"/>
        </w:rPr>
        <w:t xml:space="preserve">        box = coods[i]</w:t>
      </w:r>
    </w:p>
    <w:p w14:paraId="5C950575" w14:textId="77777777" w:rsidR="008B5787" w:rsidRDefault="008B5787" w:rsidP="00D86A4C">
      <w:pPr>
        <w:pStyle w:val="Paragraph"/>
        <w:jc w:val="left"/>
        <w:rPr>
          <w:sz w:val="26"/>
          <w:szCs w:val="26"/>
        </w:rPr>
      </w:pPr>
      <w:r>
        <w:rPr>
          <w:sz w:val="26"/>
          <w:szCs w:val="26"/>
        </w:rPr>
        <w:t xml:space="preserve">        y_max = max(int(</w:t>
      </w:r>
      <w:proofErr w:type="gramStart"/>
      <w:r>
        <w:rPr>
          <w:sz w:val="26"/>
          <w:szCs w:val="26"/>
        </w:rPr>
        <w:t>box[</w:t>
      </w:r>
      <w:proofErr w:type="gramEnd"/>
      <w:r>
        <w:rPr>
          <w:sz w:val="26"/>
          <w:szCs w:val="26"/>
        </w:rPr>
        <w:t>1], int(box[3]))</w:t>
      </w:r>
    </w:p>
    <w:p w14:paraId="5BFF4DCB" w14:textId="77777777" w:rsidR="008B5787" w:rsidRDefault="008B5787" w:rsidP="00D86A4C">
      <w:pPr>
        <w:pStyle w:val="Paragraph"/>
        <w:jc w:val="left"/>
        <w:rPr>
          <w:sz w:val="26"/>
          <w:szCs w:val="26"/>
        </w:rPr>
      </w:pPr>
      <w:r>
        <w:rPr>
          <w:sz w:val="26"/>
          <w:szCs w:val="26"/>
        </w:rPr>
        <w:t xml:space="preserve">        </w:t>
      </w:r>
      <w:proofErr w:type="gramStart"/>
      <w:r>
        <w:rPr>
          <w:sz w:val="26"/>
          <w:szCs w:val="26"/>
        </w:rPr>
        <w:t>temp.append</w:t>
      </w:r>
      <w:proofErr w:type="gramEnd"/>
      <w:r>
        <w:rPr>
          <w:sz w:val="26"/>
          <w:szCs w:val="26"/>
        </w:rPr>
        <w:t>(y_max)</w:t>
      </w:r>
    </w:p>
    <w:p w14:paraId="6C583AFC" w14:textId="77777777" w:rsidR="008B5787" w:rsidRDefault="008B5787" w:rsidP="00D86A4C">
      <w:pPr>
        <w:pStyle w:val="Paragraph"/>
        <w:jc w:val="left"/>
        <w:rPr>
          <w:sz w:val="26"/>
          <w:szCs w:val="26"/>
        </w:rPr>
      </w:pPr>
      <w:r>
        <w:rPr>
          <w:sz w:val="26"/>
          <w:szCs w:val="26"/>
        </w:rPr>
        <w:t xml:space="preserve">    if temp:</w:t>
      </w:r>
    </w:p>
    <w:p w14:paraId="0FDBD860" w14:textId="77777777" w:rsidR="008B5787" w:rsidRDefault="008B5787" w:rsidP="00D86A4C">
      <w:pPr>
        <w:pStyle w:val="Paragraph"/>
        <w:jc w:val="left"/>
        <w:rPr>
          <w:sz w:val="26"/>
          <w:szCs w:val="26"/>
        </w:rPr>
      </w:pPr>
      <w:r>
        <w:rPr>
          <w:sz w:val="26"/>
          <w:szCs w:val="26"/>
        </w:rPr>
        <w:t xml:space="preserve">        return </w:t>
      </w:r>
      <w:proofErr w:type="gramStart"/>
      <w:r>
        <w:rPr>
          <w:sz w:val="26"/>
          <w:szCs w:val="26"/>
        </w:rPr>
        <w:t>temp.index</w:t>
      </w:r>
      <w:proofErr w:type="gramEnd"/>
      <w:r>
        <w:rPr>
          <w:sz w:val="26"/>
          <w:szCs w:val="26"/>
        </w:rPr>
        <w:t>(max(temp))</w:t>
      </w:r>
    </w:p>
    <w:p w14:paraId="0008940D" w14:textId="77777777" w:rsidR="008B5787" w:rsidRDefault="008B5787" w:rsidP="00D86A4C">
      <w:pPr>
        <w:pStyle w:val="Paragraph"/>
        <w:jc w:val="left"/>
        <w:rPr>
          <w:sz w:val="26"/>
          <w:szCs w:val="26"/>
        </w:rPr>
      </w:pPr>
      <w:r>
        <w:rPr>
          <w:sz w:val="26"/>
          <w:szCs w:val="26"/>
        </w:rPr>
        <w:t xml:space="preserve">    return temp</w:t>
      </w:r>
    </w:p>
    <w:p w14:paraId="64245A89" w14:textId="77777777" w:rsidR="008B5787" w:rsidRDefault="008B5787" w:rsidP="00D86A4C">
      <w:pPr>
        <w:pStyle w:val="Paragraph"/>
        <w:jc w:val="left"/>
        <w:rPr>
          <w:sz w:val="26"/>
          <w:szCs w:val="26"/>
        </w:rPr>
      </w:pPr>
    </w:p>
    <w:p w14:paraId="61B2333A" w14:textId="77777777" w:rsidR="008B5787" w:rsidRDefault="008B5787" w:rsidP="00D86A4C">
      <w:pPr>
        <w:pStyle w:val="Paragraph"/>
        <w:jc w:val="left"/>
        <w:rPr>
          <w:sz w:val="26"/>
          <w:szCs w:val="26"/>
        </w:rPr>
      </w:pPr>
      <w:r>
        <w:rPr>
          <w:sz w:val="26"/>
          <w:szCs w:val="26"/>
        </w:rPr>
        <w:t>def save_image_</w:t>
      </w:r>
      <w:proofErr w:type="gramStart"/>
      <w:r>
        <w:rPr>
          <w:sz w:val="26"/>
          <w:szCs w:val="26"/>
        </w:rPr>
        <w:t>full(</w:t>
      </w:r>
      <w:proofErr w:type="gramEnd"/>
      <w:r>
        <w:rPr>
          <w:sz w:val="26"/>
          <w:szCs w:val="26"/>
        </w:rPr>
        <w:t>image, name):</w:t>
      </w:r>
    </w:p>
    <w:p w14:paraId="0C643069" w14:textId="77777777" w:rsidR="008B5787" w:rsidRDefault="008B5787" w:rsidP="00D86A4C">
      <w:pPr>
        <w:pStyle w:val="Paragraph"/>
        <w:jc w:val="left"/>
        <w:rPr>
          <w:sz w:val="26"/>
          <w:szCs w:val="26"/>
        </w:rPr>
      </w:pPr>
      <w:r>
        <w:rPr>
          <w:sz w:val="26"/>
          <w:szCs w:val="26"/>
        </w:rPr>
        <w:t xml:space="preserve">    cv2.</w:t>
      </w:r>
      <w:r w:rsidR="00CA5C33">
        <w:rPr>
          <w:sz w:val="26"/>
          <w:szCs w:val="26"/>
        </w:rPr>
        <w:t>write(</w:t>
      </w:r>
      <w:proofErr w:type="gramStart"/>
      <w:r w:rsidR="00CA5C33">
        <w:rPr>
          <w:sz w:val="26"/>
          <w:szCs w:val="26"/>
        </w:rPr>
        <w:t>os.path</w:t>
      </w:r>
      <w:proofErr w:type="gramEnd"/>
      <w:r w:rsidR="00CA5C33">
        <w:rPr>
          <w:sz w:val="26"/>
          <w:szCs w:val="26"/>
        </w:rPr>
        <w:t>.join(os.path.join(os.getcwd(), “data/result_full/” + name)), image)</w:t>
      </w:r>
    </w:p>
    <w:p w14:paraId="7AA1D4AD" w14:textId="77777777" w:rsidR="00CA5C33" w:rsidRDefault="00CA5C33" w:rsidP="00D86A4C">
      <w:pPr>
        <w:pStyle w:val="Paragraph"/>
        <w:jc w:val="left"/>
        <w:rPr>
          <w:sz w:val="26"/>
          <w:szCs w:val="26"/>
        </w:rPr>
      </w:pPr>
    </w:p>
    <w:p w14:paraId="2D68FB51" w14:textId="77777777" w:rsidR="00CA5C33" w:rsidRDefault="00CA5C33" w:rsidP="00D86A4C">
      <w:pPr>
        <w:pStyle w:val="Paragraph"/>
        <w:jc w:val="left"/>
        <w:rPr>
          <w:sz w:val="26"/>
          <w:szCs w:val="26"/>
        </w:rPr>
      </w:pPr>
      <w:r>
        <w:rPr>
          <w:sz w:val="26"/>
          <w:szCs w:val="26"/>
        </w:rPr>
        <w:t>def save_image_</w:t>
      </w:r>
      <w:proofErr w:type="gramStart"/>
      <w:r>
        <w:rPr>
          <w:sz w:val="26"/>
          <w:szCs w:val="26"/>
        </w:rPr>
        <w:t>low(</w:t>
      </w:r>
      <w:proofErr w:type="gramEnd"/>
      <w:r>
        <w:rPr>
          <w:sz w:val="26"/>
          <w:szCs w:val="26"/>
        </w:rPr>
        <w:t>image, name):</w:t>
      </w:r>
    </w:p>
    <w:p w14:paraId="2F7E1FAE" w14:textId="77777777" w:rsidR="00CA5C33" w:rsidRDefault="00CA5C33" w:rsidP="00D86A4C">
      <w:pPr>
        <w:pStyle w:val="Paragraph"/>
        <w:jc w:val="left"/>
        <w:rPr>
          <w:sz w:val="26"/>
          <w:szCs w:val="26"/>
        </w:rPr>
      </w:pPr>
      <w:r>
        <w:rPr>
          <w:sz w:val="26"/>
          <w:szCs w:val="26"/>
        </w:rPr>
        <w:lastRenderedPageBreak/>
        <w:t xml:space="preserve">    cv2.write(</w:t>
      </w:r>
      <w:proofErr w:type="gramStart"/>
      <w:r>
        <w:rPr>
          <w:sz w:val="26"/>
          <w:szCs w:val="26"/>
        </w:rPr>
        <w:t>os.path</w:t>
      </w:r>
      <w:proofErr w:type="gramEnd"/>
      <w:r>
        <w:rPr>
          <w:sz w:val="26"/>
          <w:szCs w:val="26"/>
        </w:rPr>
        <w:t>.join(os.path.join(os.getcwd(), “data/result_low/” + name)), image)</w:t>
      </w:r>
    </w:p>
    <w:p w14:paraId="1492141B" w14:textId="77777777" w:rsidR="00CA5C33" w:rsidRDefault="00CA5C33" w:rsidP="00D86A4C">
      <w:pPr>
        <w:pStyle w:val="Paragraph"/>
        <w:jc w:val="left"/>
        <w:rPr>
          <w:sz w:val="26"/>
          <w:szCs w:val="26"/>
        </w:rPr>
      </w:pPr>
    </w:p>
    <w:p w14:paraId="431A04A2" w14:textId="77777777" w:rsidR="00CA5C33" w:rsidRDefault="00CA5C33" w:rsidP="00D86A4C">
      <w:pPr>
        <w:pStyle w:val="Paragraph"/>
        <w:jc w:val="left"/>
        <w:rPr>
          <w:sz w:val="26"/>
          <w:szCs w:val="26"/>
        </w:rPr>
      </w:pPr>
      <w:r>
        <w:rPr>
          <w:sz w:val="26"/>
          <w:szCs w:val="26"/>
        </w:rPr>
        <w:t>if __name__ =</w:t>
      </w:r>
      <w:proofErr w:type="gramStart"/>
      <w:r>
        <w:rPr>
          <w:sz w:val="26"/>
          <w:szCs w:val="26"/>
        </w:rPr>
        <w:t>= ‘_</w:t>
      </w:r>
      <w:proofErr w:type="gramEnd"/>
      <w:r>
        <w:rPr>
          <w:sz w:val="26"/>
          <w:szCs w:val="26"/>
        </w:rPr>
        <w:t>_main__’:</w:t>
      </w:r>
    </w:p>
    <w:p w14:paraId="583096DD" w14:textId="77777777" w:rsidR="00CA5C33" w:rsidRDefault="00CA5C33" w:rsidP="00D86A4C">
      <w:pPr>
        <w:pStyle w:val="Paragraph"/>
        <w:jc w:val="left"/>
        <w:rPr>
          <w:sz w:val="26"/>
          <w:szCs w:val="26"/>
        </w:rPr>
      </w:pPr>
      <w:r>
        <w:rPr>
          <w:sz w:val="26"/>
          <w:szCs w:val="26"/>
        </w:rPr>
        <w:t xml:space="preserve">    path = </w:t>
      </w:r>
      <w:proofErr w:type="gramStart"/>
      <w:r>
        <w:rPr>
          <w:sz w:val="26"/>
          <w:szCs w:val="26"/>
        </w:rPr>
        <w:t>‘./</w:t>
      </w:r>
      <w:proofErr w:type="gramEnd"/>
      <w:r>
        <w:rPr>
          <w:sz w:val="26"/>
          <w:szCs w:val="26"/>
        </w:rPr>
        <w:t>data/demo’</w:t>
      </w:r>
    </w:p>
    <w:p w14:paraId="5B187839" w14:textId="77777777" w:rsidR="00CA5C33" w:rsidRDefault="00CA5C33" w:rsidP="00D86A4C">
      <w:pPr>
        <w:pStyle w:val="Paragraph"/>
        <w:jc w:val="left"/>
        <w:rPr>
          <w:sz w:val="26"/>
          <w:szCs w:val="26"/>
        </w:rPr>
      </w:pPr>
      <w:r>
        <w:rPr>
          <w:sz w:val="26"/>
          <w:szCs w:val="26"/>
        </w:rPr>
        <w:t xml:space="preserve">    im_names = get_file_list(path)</w:t>
      </w:r>
    </w:p>
    <w:p w14:paraId="54C8F7AD" w14:textId="77777777" w:rsidR="00CA5C33" w:rsidRDefault="00CA5C33" w:rsidP="00D86A4C">
      <w:pPr>
        <w:pStyle w:val="Paragraph"/>
        <w:jc w:val="left"/>
        <w:rPr>
          <w:sz w:val="26"/>
          <w:szCs w:val="26"/>
        </w:rPr>
      </w:pPr>
      <w:r>
        <w:rPr>
          <w:sz w:val="26"/>
          <w:szCs w:val="26"/>
        </w:rPr>
        <w:t xml:space="preserve">    for im_name in im_names:</w:t>
      </w:r>
    </w:p>
    <w:p w14:paraId="3CD280F0" w14:textId="77777777" w:rsidR="00CA5C33" w:rsidRDefault="00CA5C33" w:rsidP="00D86A4C">
      <w:pPr>
        <w:pStyle w:val="Paragraph"/>
        <w:jc w:val="left"/>
        <w:rPr>
          <w:sz w:val="26"/>
          <w:szCs w:val="26"/>
        </w:rPr>
      </w:pPr>
      <w:r>
        <w:rPr>
          <w:sz w:val="26"/>
          <w:szCs w:val="26"/>
        </w:rPr>
        <w:t xml:space="preserve">        img = cv2.imread(im_name)</w:t>
      </w:r>
    </w:p>
    <w:p w14:paraId="72A94FE6" w14:textId="77777777" w:rsidR="00CA5C33" w:rsidRDefault="00CA5C33" w:rsidP="00D86A4C">
      <w:pPr>
        <w:pStyle w:val="Paragraph"/>
        <w:jc w:val="left"/>
        <w:rPr>
          <w:sz w:val="26"/>
          <w:szCs w:val="26"/>
        </w:rPr>
      </w:pPr>
      <w:r>
        <w:rPr>
          <w:sz w:val="26"/>
          <w:szCs w:val="26"/>
        </w:rPr>
        <w:t xml:space="preserve">        start = </w:t>
      </w:r>
      <w:proofErr w:type="gramStart"/>
      <w:r>
        <w:rPr>
          <w:sz w:val="26"/>
          <w:szCs w:val="26"/>
        </w:rPr>
        <w:t>time.time</w:t>
      </w:r>
      <w:proofErr w:type="gramEnd"/>
      <w:r>
        <w:rPr>
          <w:sz w:val="26"/>
          <w:szCs w:val="26"/>
        </w:rPr>
        <w:t>()</w:t>
      </w:r>
    </w:p>
    <w:p w14:paraId="646B2D27" w14:textId="77777777" w:rsidR="00CA5C33" w:rsidRDefault="00CA5C33" w:rsidP="00D86A4C">
      <w:pPr>
        <w:pStyle w:val="Paragraph"/>
        <w:jc w:val="left"/>
        <w:rPr>
          <w:sz w:val="26"/>
          <w:szCs w:val="26"/>
        </w:rPr>
      </w:pPr>
      <w:r>
        <w:rPr>
          <w:sz w:val="26"/>
          <w:szCs w:val="26"/>
        </w:rPr>
        <w:t xml:space="preserve">        detect_output_full = get_license_plate_</w:t>
      </w:r>
      <w:proofErr w:type="gramStart"/>
      <w:r>
        <w:rPr>
          <w:sz w:val="26"/>
          <w:szCs w:val="26"/>
        </w:rPr>
        <w:t>full(</w:t>
      </w:r>
      <w:proofErr w:type="gramEnd"/>
      <w:r>
        <w:rPr>
          <w:sz w:val="26"/>
          <w:szCs w:val="26"/>
        </w:rPr>
        <w:t>img, detection_graph_full)</w:t>
      </w:r>
    </w:p>
    <w:p w14:paraId="7EB02215" w14:textId="77777777" w:rsidR="00CA5C33" w:rsidRDefault="00CA5C33" w:rsidP="00D86A4C">
      <w:pPr>
        <w:pStyle w:val="Paragraph"/>
        <w:jc w:val="left"/>
        <w:rPr>
          <w:sz w:val="26"/>
          <w:szCs w:val="26"/>
        </w:rPr>
      </w:pPr>
      <w:r>
        <w:rPr>
          <w:sz w:val="26"/>
          <w:szCs w:val="26"/>
        </w:rPr>
        <w:t xml:space="preserve">        </w:t>
      </w:r>
      <w:proofErr w:type="gramStart"/>
      <w:r>
        <w:rPr>
          <w:sz w:val="26"/>
          <w:szCs w:val="26"/>
        </w:rPr>
        <w:t>print(</w:t>
      </w:r>
      <w:proofErr w:type="gramEnd"/>
      <w:r>
        <w:rPr>
          <w:sz w:val="26"/>
          <w:szCs w:val="26"/>
        </w:rPr>
        <w:t>“*****”)</w:t>
      </w:r>
    </w:p>
    <w:p w14:paraId="46187591" w14:textId="77777777" w:rsidR="008D5187" w:rsidRDefault="008D5187" w:rsidP="00D86A4C">
      <w:pPr>
        <w:pStyle w:val="Paragraph"/>
        <w:jc w:val="left"/>
        <w:rPr>
          <w:sz w:val="26"/>
          <w:szCs w:val="26"/>
        </w:rPr>
      </w:pPr>
      <w:r>
        <w:rPr>
          <w:sz w:val="26"/>
          <w:szCs w:val="26"/>
        </w:rPr>
        <w:t xml:space="preserve">        full_license_plate_image = None</w:t>
      </w:r>
    </w:p>
    <w:p w14:paraId="336311EB" w14:textId="77777777" w:rsidR="00CA5C33" w:rsidRDefault="00CA5C33" w:rsidP="00D86A4C">
      <w:pPr>
        <w:pStyle w:val="Paragraph"/>
        <w:jc w:val="left"/>
        <w:rPr>
          <w:sz w:val="26"/>
          <w:szCs w:val="26"/>
        </w:rPr>
      </w:pPr>
      <w:r>
        <w:rPr>
          <w:sz w:val="26"/>
          <w:szCs w:val="26"/>
        </w:rPr>
        <w:t xml:space="preserve">        for </w:t>
      </w:r>
      <w:r w:rsidR="008D5187">
        <w:rPr>
          <w:sz w:val="26"/>
          <w:szCs w:val="26"/>
        </w:rPr>
        <w:t>coordinate_full, label in detect_output_</w:t>
      </w:r>
      <w:proofErr w:type="gramStart"/>
      <w:r w:rsidR="008D5187">
        <w:rPr>
          <w:sz w:val="26"/>
          <w:szCs w:val="26"/>
        </w:rPr>
        <w:t>full.items</w:t>
      </w:r>
      <w:proofErr w:type="gramEnd"/>
      <w:r w:rsidR="008D5187">
        <w:rPr>
          <w:sz w:val="26"/>
          <w:szCs w:val="26"/>
        </w:rPr>
        <w:t>():</w:t>
      </w:r>
    </w:p>
    <w:p w14:paraId="7AB340D4" w14:textId="77777777" w:rsidR="008D5187" w:rsidRDefault="008D5187" w:rsidP="00D86A4C">
      <w:pPr>
        <w:pStyle w:val="Paragraph"/>
        <w:jc w:val="left"/>
        <w:rPr>
          <w:sz w:val="26"/>
          <w:szCs w:val="26"/>
        </w:rPr>
      </w:pPr>
      <w:r>
        <w:rPr>
          <w:sz w:val="26"/>
          <w:szCs w:val="26"/>
        </w:rPr>
        <w:t xml:space="preserve">            full_license_plate_image = img[int(coordinate_full[1]):int(coordinate_full[3]), int(coordinate_full[0]):int(coordinate_full[2])]</w:t>
      </w:r>
    </w:p>
    <w:p w14:paraId="49CB0AC3" w14:textId="77777777" w:rsidR="008D5187" w:rsidRDefault="00EB539F" w:rsidP="00D86A4C">
      <w:pPr>
        <w:pStyle w:val="Paragraph"/>
        <w:jc w:val="left"/>
        <w:rPr>
          <w:sz w:val="26"/>
          <w:szCs w:val="26"/>
        </w:rPr>
      </w:pPr>
      <w:r>
        <w:rPr>
          <w:sz w:val="26"/>
          <w:szCs w:val="26"/>
        </w:rPr>
        <w:t xml:space="preserve">            pad_full_license_plate_image = add_padding(full_license_plate_image)</w:t>
      </w:r>
    </w:p>
    <w:p w14:paraId="0D68BD86" w14:textId="77777777" w:rsidR="00EB539F" w:rsidRDefault="00EB539F" w:rsidP="00D86A4C">
      <w:pPr>
        <w:pStyle w:val="Paragraph"/>
        <w:jc w:val="left"/>
        <w:rPr>
          <w:sz w:val="26"/>
          <w:szCs w:val="26"/>
        </w:rPr>
      </w:pPr>
      <w:r>
        <w:rPr>
          <w:sz w:val="26"/>
          <w:szCs w:val="26"/>
        </w:rPr>
        <w:t xml:space="preserve">            detect_output_low1 = get_license_plate_</w:t>
      </w:r>
      <w:proofErr w:type="gramStart"/>
      <w:r>
        <w:rPr>
          <w:sz w:val="26"/>
          <w:szCs w:val="26"/>
        </w:rPr>
        <w:t>low(</w:t>
      </w:r>
      <w:proofErr w:type="gramEnd"/>
      <w:r>
        <w:rPr>
          <w:sz w:val="26"/>
          <w:szCs w:val="26"/>
        </w:rPr>
        <w:t>pad_full_license_plate_image, detection_graph_low)</w:t>
      </w:r>
    </w:p>
    <w:p w14:paraId="063B79A0" w14:textId="77777777" w:rsidR="00EB539F" w:rsidRDefault="00EB539F" w:rsidP="00D86A4C">
      <w:pPr>
        <w:pStyle w:val="Paragraph"/>
        <w:jc w:val="left"/>
        <w:rPr>
          <w:sz w:val="26"/>
          <w:szCs w:val="26"/>
        </w:rPr>
      </w:pPr>
      <w:r>
        <w:rPr>
          <w:sz w:val="26"/>
          <w:szCs w:val="26"/>
        </w:rPr>
        <w:t xml:space="preserve">            if len(detection_output_low1.values()) == 2:</w:t>
      </w:r>
    </w:p>
    <w:p w14:paraId="32B5AE97" w14:textId="77777777" w:rsidR="00EB539F" w:rsidRDefault="00EB539F" w:rsidP="00D86A4C">
      <w:pPr>
        <w:pStyle w:val="Paragraph"/>
        <w:jc w:val="left"/>
        <w:rPr>
          <w:sz w:val="26"/>
          <w:szCs w:val="26"/>
        </w:rPr>
      </w:pPr>
      <w:r>
        <w:rPr>
          <w:sz w:val="26"/>
          <w:szCs w:val="26"/>
        </w:rPr>
        <w:t xml:space="preserve">                multi_box1 = []</w:t>
      </w:r>
    </w:p>
    <w:p w14:paraId="7EF7AAEC" w14:textId="77777777" w:rsidR="00EB539F" w:rsidRDefault="00EB539F" w:rsidP="00D86A4C">
      <w:pPr>
        <w:pStyle w:val="Paragraph"/>
        <w:jc w:val="left"/>
        <w:rPr>
          <w:sz w:val="26"/>
          <w:szCs w:val="26"/>
        </w:rPr>
      </w:pPr>
      <w:r>
        <w:rPr>
          <w:sz w:val="26"/>
          <w:szCs w:val="26"/>
        </w:rPr>
        <w:t xml:space="preserve">                </w:t>
      </w:r>
      <w:r w:rsidR="004709F9">
        <w:rPr>
          <w:sz w:val="26"/>
          <w:szCs w:val="26"/>
        </w:rPr>
        <w:t>for coordinate_low1, label in detect_output_low1.items():</w:t>
      </w:r>
    </w:p>
    <w:p w14:paraId="7E65184A" w14:textId="77777777" w:rsidR="004709F9" w:rsidRDefault="004709F9" w:rsidP="00D86A4C">
      <w:pPr>
        <w:pStyle w:val="Paragraph"/>
        <w:jc w:val="left"/>
        <w:rPr>
          <w:sz w:val="26"/>
          <w:szCs w:val="26"/>
        </w:rPr>
      </w:pPr>
      <w:r>
        <w:rPr>
          <w:sz w:val="26"/>
          <w:szCs w:val="26"/>
        </w:rPr>
        <w:lastRenderedPageBreak/>
        <w:t xml:space="preserve">                    multi_box1.append(coordinate_box1)</w:t>
      </w:r>
    </w:p>
    <w:p w14:paraId="0761D921" w14:textId="77777777" w:rsidR="004709F9" w:rsidRDefault="004709F9" w:rsidP="00D86A4C">
      <w:pPr>
        <w:pStyle w:val="Paragraph"/>
        <w:jc w:val="left"/>
        <w:rPr>
          <w:sz w:val="26"/>
          <w:szCs w:val="26"/>
        </w:rPr>
      </w:pPr>
      <w:r>
        <w:rPr>
          <w:sz w:val="26"/>
          <w:szCs w:val="26"/>
        </w:rPr>
        <w:t xml:space="preserve">                low_box1 = get_low_box(multi_box1)</w:t>
      </w:r>
    </w:p>
    <w:p w14:paraId="4FD37F69" w14:textId="77777777" w:rsidR="004709F9" w:rsidRDefault="004709F9" w:rsidP="00D86A4C">
      <w:pPr>
        <w:pStyle w:val="Paragraph"/>
        <w:jc w:val="left"/>
        <w:rPr>
          <w:sz w:val="26"/>
          <w:szCs w:val="26"/>
        </w:rPr>
      </w:pPr>
      <w:r>
        <w:rPr>
          <w:sz w:val="26"/>
          <w:szCs w:val="26"/>
        </w:rPr>
        <w:t xml:space="preserve">                box_new1 = multi_box1[low_box1]</w:t>
      </w:r>
    </w:p>
    <w:p w14:paraId="7FCBB05D" w14:textId="77777777" w:rsidR="004709F9" w:rsidRDefault="004709F9" w:rsidP="00D86A4C">
      <w:pPr>
        <w:pStyle w:val="Paragraph"/>
        <w:jc w:val="left"/>
        <w:rPr>
          <w:sz w:val="26"/>
          <w:szCs w:val="26"/>
        </w:rPr>
      </w:pPr>
      <w:r>
        <w:rPr>
          <w:sz w:val="26"/>
          <w:szCs w:val="26"/>
        </w:rPr>
        <w:t xml:space="preserve">                license_plate_image_low1 = pad_full_license_plate_image[int(box_new1[1]):int(box_new1[3]), int(box_new1[0]):int(box_new1[2])]</w:t>
      </w:r>
    </w:p>
    <w:p w14:paraId="4439DC17" w14:textId="77777777" w:rsidR="004709F9" w:rsidRDefault="004709F9" w:rsidP="00D86A4C">
      <w:pPr>
        <w:pStyle w:val="Paragraph"/>
        <w:jc w:val="left"/>
        <w:rPr>
          <w:sz w:val="26"/>
          <w:szCs w:val="26"/>
        </w:rPr>
      </w:pPr>
      <w:r>
        <w:rPr>
          <w:sz w:val="26"/>
          <w:szCs w:val="26"/>
        </w:rPr>
        <w:t xml:space="preserve">                detected_list1 = extract_license_number(license_plae_image_low1)</w:t>
      </w:r>
    </w:p>
    <w:p w14:paraId="7ABD4561" w14:textId="77777777" w:rsidR="003B6BA8" w:rsidRDefault="004709F9" w:rsidP="00D86A4C">
      <w:pPr>
        <w:pStyle w:val="Paragraph"/>
        <w:jc w:val="left"/>
        <w:rPr>
          <w:sz w:val="26"/>
          <w:szCs w:val="26"/>
        </w:rPr>
      </w:pPr>
      <w:r>
        <w:rPr>
          <w:sz w:val="26"/>
          <w:szCs w:val="26"/>
        </w:rPr>
        <w:t xml:space="preserve">                if detected_list1 in plate_number</w:t>
      </w:r>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r w:rsidR="00B2559A">
        <w:rPr>
          <w:sz w:val="26"/>
          <w:szCs w:val="26"/>
        </w:rPr>
        <w:t>1:</w:t>
      </w:r>
    </w:p>
    <w:p w14:paraId="4A1B9113" w14:textId="77777777" w:rsidR="00B2559A" w:rsidRDefault="00B2559A" w:rsidP="00D86A4C">
      <w:pPr>
        <w:pStyle w:val="Paragraph"/>
        <w:jc w:val="left"/>
        <w:rPr>
          <w:sz w:val="26"/>
          <w:szCs w:val="26"/>
        </w:rPr>
      </w:pPr>
      <w:r>
        <w:rPr>
          <w:sz w:val="26"/>
          <w:szCs w:val="26"/>
        </w:rPr>
        <w:t xml:space="preserve">                    current_index1 = len(plate_number1[detected_list1])</w:t>
      </w:r>
    </w:p>
    <w:p w14:paraId="1E99630A" w14:textId="77777777" w:rsidR="00B2559A" w:rsidRDefault="00B2559A" w:rsidP="00D86A4C">
      <w:pPr>
        <w:pStyle w:val="Paragraph"/>
        <w:jc w:val="left"/>
        <w:rPr>
          <w:sz w:val="26"/>
          <w:szCs w:val="26"/>
        </w:rPr>
      </w:pPr>
      <w:r>
        <w:rPr>
          <w:sz w:val="26"/>
          <w:szCs w:val="26"/>
        </w:rPr>
        <w:t xml:space="preserve">                    current_plate1 = detected_list1 + “_” + </w:t>
      </w:r>
      <w:proofErr w:type="gramStart"/>
      <w:r>
        <w:rPr>
          <w:sz w:val="26"/>
          <w:szCs w:val="26"/>
        </w:rPr>
        <w:t>str(</w:t>
      </w:r>
      <w:proofErr w:type="gramEnd"/>
      <w:r>
        <w:rPr>
          <w:sz w:val="26"/>
          <w:szCs w:val="26"/>
        </w:rPr>
        <w:t>current_index1 + 1) + “.png”</w:t>
      </w:r>
    </w:p>
    <w:p w14:paraId="7D794800" w14:textId="77777777" w:rsidR="00B2559A" w:rsidRDefault="00B2559A" w:rsidP="00D86A4C">
      <w:pPr>
        <w:pStyle w:val="Paragraph"/>
        <w:jc w:val="left"/>
        <w:rPr>
          <w:sz w:val="26"/>
          <w:szCs w:val="26"/>
        </w:rPr>
      </w:pPr>
      <w:r>
        <w:rPr>
          <w:sz w:val="26"/>
          <w:szCs w:val="26"/>
        </w:rPr>
        <w:t xml:space="preserve">                    plate_number1[detected_list1</w:t>
      </w:r>
      <w:proofErr w:type="gramStart"/>
      <w:r>
        <w:rPr>
          <w:sz w:val="26"/>
          <w:szCs w:val="26"/>
        </w:rPr>
        <w:t>].append</w:t>
      </w:r>
      <w:proofErr w:type="gramEnd"/>
      <w:r>
        <w:rPr>
          <w:sz w:val="26"/>
          <w:szCs w:val="26"/>
        </w:rPr>
        <w:t>(current_plate1)</w:t>
      </w:r>
    </w:p>
    <w:p w14:paraId="30CC323E" w14:textId="77777777" w:rsidR="00B2559A" w:rsidRDefault="00B2559A" w:rsidP="00D86A4C">
      <w:pPr>
        <w:pStyle w:val="Paragraph"/>
        <w:jc w:val="left"/>
        <w:rPr>
          <w:sz w:val="26"/>
          <w:szCs w:val="26"/>
        </w:rPr>
      </w:pPr>
      <w:r>
        <w:rPr>
          <w:sz w:val="26"/>
          <w:szCs w:val="26"/>
        </w:rPr>
        <w:t xml:space="preserve">                    save_image_</w:t>
      </w:r>
      <w:proofErr w:type="gramStart"/>
      <w:r>
        <w:rPr>
          <w:sz w:val="26"/>
          <w:szCs w:val="26"/>
        </w:rPr>
        <w:t>full(</w:t>
      </w:r>
      <w:proofErr w:type="gramEnd"/>
      <w:r>
        <w:rPr>
          <w:sz w:val="26"/>
          <w:szCs w:val="26"/>
        </w:rPr>
        <w:t>full_license_plate_image, current_plate1)</w:t>
      </w:r>
    </w:p>
    <w:p w14:paraId="24B0534F" w14:textId="77777777" w:rsidR="00B2559A" w:rsidRDefault="00B2559A" w:rsidP="00D86A4C">
      <w:pPr>
        <w:pStyle w:val="Paragraph"/>
        <w:jc w:val="left"/>
        <w:rPr>
          <w:sz w:val="26"/>
          <w:szCs w:val="26"/>
        </w:rPr>
      </w:pPr>
      <w:r>
        <w:rPr>
          <w:sz w:val="26"/>
          <w:szCs w:val="26"/>
        </w:rPr>
        <w:t xml:space="preserve">                else:</w:t>
      </w:r>
    </w:p>
    <w:p w14:paraId="1B78CEED" w14:textId="77777777" w:rsidR="00B2559A" w:rsidRDefault="00B2559A" w:rsidP="00D86A4C">
      <w:pPr>
        <w:pStyle w:val="Paragraph"/>
        <w:jc w:val="left"/>
        <w:rPr>
          <w:sz w:val="26"/>
          <w:szCs w:val="26"/>
        </w:rPr>
      </w:pPr>
      <w:r>
        <w:rPr>
          <w:sz w:val="26"/>
          <w:szCs w:val="26"/>
        </w:rPr>
        <w:t xml:space="preserve">                    current_plate1 = detected_list1 + “.png”</w:t>
      </w:r>
    </w:p>
    <w:p w14:paraId="04A709AE" w14:textId="77777777" w:rsidR="00B2559A" w:rsidRDefault="00B2559A" w:rsidP="00D86A4C">
      <w:pPr>
        <w:pStyle w:val="Paragraph"/>
        <w:jc w:val="left"/>
        <w:rPr>
          <w:sz w:val="26"/>
          <w:szCs w:val="26"/>
        </w:rPr>
      </w:pPr>
      <w:r>
        <w:rPr>
          <w:sz w:val="26"/>
          <w:szCs w:val="26"/>
        </w:rPr>
        <w:t xml:space="preserve">                    plate_number1[detected_list1] = [current_plate1]</w:t>
      </w:r>
    </w:p>
    <w:p w14:paraId="172B18CD" w14:textId="77777777" w:rsidR="00B2559A" w:rsidRDefault="00B2559A" w:rsidP="00D86A4C">
      <w:pPr>
        <w:pStyle w:val="Paragraph"/>
        <w:jc w:val="left"/>
        <w:rPr>
          <w:sz w:val="26"/>
          <w:szCs w:val="26"/>
        </w:rPr>
      </w:pPr>
      <w:r>
        <w:rPr>
          <w:sz w:val="26"/>
          <w:szCs w:val="26"/>
        </w:rPr>
        <w:t xml:space="preserve">                    save_image_</w:t>
      </w:r>
      <w:proofErr w:type="gramStart"/>
      <w:r>
        <w:rPr>
          <w:sz w:val="26"/>
          <w:szCs w:val="26"/>
        </w:rPr>
        <w:t>full(</w:t>
      </w:r>
      <w:proofErr w:type="gramEnd"/>
      <w:r>
        <w:rPr>
          <w:sz w:val="26"/>
          <w:szCs w:val="26"/>
        </w:rPr>
        <w:t>full_license_plate_image, current_plate1)</w:t>
      </w:r>
    </w:p>
    <w:p w14:paraId="6B6339FA" w14:textId="77777777" w:rsidR="00B2559A" w:rsidRDefault="00B2559A" w:rsidP="00D86A4C">
      <w:pPr>
        <w:pStyle w:val="Paragraph"/>
        <w:jc w:val="left"/>
        <w:rPr>
          <w:sz w:val="26"/>
          <w:szCs w:val="26"/>
        </w:rPr>
      </w:pPr>
      <w:r>
        <w:rPr>
          <w:sz w:val="26"/>
          <w:szCs w:val="26"/>
        </w:rPr>
        <w:t xml:space="preserve">                del license_plate_image_low1</w:t>
      </w:r>
    </w:p>
    <w:p w14:paraId="58B40CED" w14:textId="77777777" w:rsidR="00B2559A" w:rsidRDefault="00B2559A" w:rsidP="00D86A4C">
      <w:pPr>
        <w:pStyle w:val="Paragraph"/>
        <w:jc w:val="left"/>
        <w:rPr>
          <w:sz w:val="26"/>
          <w:szCs w:val="26"/>
        </w:rPr>
      </w:pPr>
      <w:r>
        <w:rPr>
          <w:sz w:val="26"/>
          <w:szCs w:val="26"/>
        </w:rPr>
        <w:t xml:space="preserve">            else:</w:t>
      </w:r>
    </w:p>
    <w:p w14:paraId="0E60C986" w14:textId="77777777" w:rsidR="00B2559A" w:rsidRDefault="00B2559A" w:rsidP="00D86A4C">
      <w:pPr>
        <w:pStyle w:val="Paragraph"/>
        <w:jc w:val="left"/>
        <w:rPr>
          <w:sz w:val="26"/>
          <w:szCs w:val="26"/>
        </w:rPr>
      </w:pPr>
      <w:r>
        <w:rPr>
          <w:sz w:val="26"/>
          <w:szCs w:val="26"/>
        </w:rPr>
        <w:t xml:space="preserve">                detected_list1 = ‘’</w:t>
      </w:r>
    </w:p>
    <w:p w14:paraId="321FE2F6" w14:textId="77777777" w:rsidR="00B2559A" w:rsidRDefault="00B2559A" w:rsidP="00D86A4C">
      <w:pPr>
        <w:pStyle w:val="Paragraph"/>
        <w:jc w:val="left"/>
        <w:rPr>
          <w:sz w:val="26"/>
          <w:szCs w:val="26"/>
        </w:rPr>
      </w:pPr>
    </w:p>
    <w:p w14:paraId="0C52C393" w14:textId="77777777" w:rsidR="00B2559A" w:rsidRDefault="00B2559A" w:rsidP="00D86A4C">
      <w:pPr>
        <w:pStyle w:val="Paragraph"/>
        <w:jc w:val="left"/>
        <w:rPr>
          <w:sz w:val="26"/>
          <w:szCs w:val="26"/>
        </w:rPr>
      </w:pPr>
      <w:r>
        <w:rPr>
          <w:sz w:val="26"/>
          <w:szCs w:val="26"/>
        </w:rPr>
        <w:lastRenderedPageBreak/>
        <w:t xml:space="preserve">        detect_output_low = get_license_plate_</w:t>
      </w:r>
      <w:proofErr w:type="gramStart"/>
      <w:r>
        <w:rPr>
          <w:sz w:val="26"/>
          <w:szCs w:val="26"/>
        </w:rPr>
        <w:t>low(</w:t>
      </w:r>
      <w:proofErr w:type="gramEnd"/>
      <w:r>
        <w:rPr>
          <w:sz w:val="26"/>
          <w:szCs w:val="26"/>
        </w:rPr>
        <w:t>img, detection_graph_low)</w:t>
      </w:r>
    </w:p>
    <w:p w14:paraId="5E258776" w14:textId="77777777" w:rsidR="001F2B45" w:rsidRDefault="001F2B45" w:rsidP="00D86A4C">
      <w:pPr>
        <w:pStyle w:val="Paragraph"/>
        <w:jc w:val="left"/>
        <w:rPr>
          <w:sz w:val="26"/>
          <w:szCs w:val="26"/>
        </w:rPr>
      </w:pPr>
      <w:r>
        <w:rPr>
          <w:sz w:val="26"/>
          <w:szCs w:val="26"/>
        </w:rPr>
        <w:t xml:space="preserve">        if len(detect_output_</w:t>
      </w:r>
      <w:proofErr w:type="gramStart"/>
      <w:r>
        <w:rPr>
          <w:sz w:val="26"/>
          <w:szCs w:val="26"/>
        </w:rPr>
        <w:t>low.values</w:t>
      </w:r>
      <w:proofErr w:type="gramEnd"/>
      <w:r>
        <w:rPr>
          <w:sz w:val="26"/>
          <w:szCs w:val="26"/>
        </w:rPr>
        <w:t>()) == 2:</w:t>
      </w:r>
    </w:p>
    <w:p w14:paraId="60CAA862" w14:textId="77777777" w:rsidR="001F2B45" w:rsidRDefault="001F2B45" w:rsidP="00D86A4C">
      <w:pPr>
        <w:pStyle w:val="Paragraph"/>
        <w:jc w:val="left"/>
        <w:rPr>
          <w:sz w:val="26"/>
          <w:szCs w:val="26"/>
        </w:rPr>
      </w:pPr>
      <w:r>
        <w:rPr>
          <w:sz w:val="26"/>
          <w:szCs w:val="26"/>
        </w:rPr>
        <w:t xml:space="preserve">            multi_box = []</w:t>
      </w:r>
    </w:p>
    <w:p w14:paraId="59AAB4BB" w14:textId="77777777" w:rsidR="001F2B45" w:rsidRDefault="001F2B45" w:rsidP="00D86A4C">
      <w:pPr>
        <w:pStyle w:val="Paragraph"/>
        <w:jc w:val="left"/>
        <w:rPr>
          <w:sz w:val="26"/>
          <w:szCs w:val="26"/>
        </w:rPr>
      </w:pPr>
      <w:r>
        <w:rPr>
          <w:sz w:val="26"/>
          <w:szCs w:val="26"/>
        </w:rPr>
        <w:t xml:space="preserve">            for coordinate_low, label in detect_output_</w:t>
      </w:r>
      <w:proofErr w:type="gramStart"/>
      <w:r>
        <w:rPr>
          <w:sz w:val="26"/>
          <w:szCs w:val="26"/>
        </w:rPr>
        <w:t>low.items</w:t>
      </w:r>
      <w:proofErr w:type="gramEnd"/>
      <w:r>
        <w:rPr>
          <w:sz w:val="26"/>
          <w:szCs w:val="26"/>
        </w:rPr>
        <w:t>():</w:t>
      </w:r>
    </w:p>
    <w:p w14:paraId="04E450D0" w14:textId="77777777" w:rsidR="001F2B45" w:rsidRDefault="001F2B45" w:rsidP="00D86A4C">
      <w:pPr>
        <w:pStyle w:val="Paragraph"/>
        <w:jc w:val="left"/>
        <w:rPr>
          <w:sz w:val="26"/>
          <w:szCs w:val="26"/>
        </w:rPr>
      </w:pPr>
      <w:r>
        <w:rPr>
          <w:sz w:val="26"/>
          <w:szCs w:val="26"/>
        </w:rPr>
        <w:t xml:space="preserve">                multi_</w:t>
      </w:r>
      <w:proofErr w:type="gramStart"/>
      <w:r>
        <w:rPr>
          <w:sz w:val="26"/>
          <w:szCs w:val="26"/>
        </w:rPr>
        <w:t>box.append</w:t>
      </w:r>
      <w:proofErr w:type="gramEnd"/>
      <w:r>
        <w:rPr>
          <w:sz w:val="26"/>
          <w:szCs w:val="26"/>
        </w:rPr>
        <w:t>(coordinate_low)</w:t>
      </w:r>
    </w:p>
    <w:p w14:paraId="45FCFE19" w14:textId="77777777" w:rsidR="001F2B45" w:rsidRDefault="001F2B45" w:rsidP="00D86A4C">
      <w:pPr>
        <w:pStyle w:val="Paragraph"/>
        <w:jc w:val="left"/>
        <w:rPr>
          <w:sz w:val="26"/>
          <w:szCs w:val="26"/>
        </w:rPr>
      </w:pPr>
      <w:r>
        <w:rPr>
          <w:sz w:val="26"/>
          <w:szCs w:val="26"/>
        </w:rPr>
        <w:t xml:space="preserve">            low_box = get_low_box(multi_box)</w:t>
      </w:r>
    </w:p>
    <w:p w14:paraId="15ACEA50" w14:textId="77777777" w:rsidR="001F2B45" w:rsidRDefault="001F2B45" w:rsidP="00D86A4C">
      <w:pPr>
        <w:pStyle w:val="Paragraph"/>
        <w:jc w:val="left"/>
        <w:rPr>
          <w:sz w:val="26"/>
          <w:szCs w:val="26"/>
        </w:rPr>
      </w:pPr>
      <w:r>
        <w:rPr>
          <w:sz w:val="26"/>
          <w:szCs w:val="26"/>
        </w:rPr>
        <w:t xml:space="preserve">            box_new = multi_box[low_box]</w:t>
      </w:r>
    </w:p>
    <w:p w14:paraId="25A5C1C0" w14:textId="77777777" w:rsidR="00303AFA" w:rsidRDefault="001F2B45" w:rsidP="00D86A4C">
      <w:pPr>
        <w:pStyle w:val="Paragraph"/>
        <w:jc w:val="left"/>
        <w:rPr>
          <w:sz w:val="26"/>
          <w:szCs w:val="26"/>
        </w:rPr>
      </w:pPr>
      <w:r>
        <w:rPr>
          <w:sz w:val="26"/>
          <w:szCs w:val="26"/>
        </w:rPr>
        <w:t xml:space="preserve">            license_plate_image_low = </w:t>
      </w:r>
      <w:r w:rsidR="00303AFA">
        <w:rPr>
          <w:sz w:val="26"/>
          <w:szCs w:val="26"/>
        </w:rPr>
        <w:t>img[int(box_new[1]):int(box_new[3]), int(box_new[0]), int(box_new[2])]</w:t>
      </w:r>
    </w:p>
    <w:p w14:paraId="6306AF8D" w14:textId="77777777" w:rsidR="00B2559A" w:rsidRDefault="00303AFA" w:rsidP="00D86A4C">
      <w:pPr>
        <w:pStyle w:val="Paragraph"/>
        <w:jc w:val="left"/>
        <w:rPr>
          <w:sz w:val="26"/>
          <w:szCs w:val="26"/>
        </w:rPr>
      </w:pPr>
      <w:r>
        <w:rPr>
          <w:sz w:val="26"/>
          <w:szCs w:val="26"/>
        </w:rPr>
        <w:t xml:space="preserve">            detected_list2 = extract_license_number(license_plate_image_low)</w:t>
      </w:r>
      <w:r w:rsidR="00B2559A">
        <w:rPr>
          <w:sz w:val="26"/>
          <w:szCs w:val="26"/>
        </w:rPr>
        <w:t xml:space="preserve"> </w:t>
      </w:r>
    </w:p>
    <w:p w14:paraId="12899508" w14:textId="77777777" w:rsidR="00303AFA" w:rsidRDefault="00303AFA" w:rsidP="00D86A4C">
      <w:pPr>
        <w:pStyle w:val="Paragraph"/>
        <w:jc w:val="left"/>
        <w:rPr>
          <w:sz w:val="26"/>
          <w:szCs w:val="26"/>
        </w:rPr>
      </w:pPr>
      <w:r>
        <w:rPr>
          <w:sz w:val="26"/>
          <w:szCs w:val="26"/>
        </w:rPr>
        <w:t xml:space="preserve">            if detected_list2 in plate_number2:</w:t>
      </w:r>
    </w:p>
    <w:p w14:paraId="43272175" w14:textId="77777777" w:rsidR="00303AFA" w:rsidRDefault="00303AFA" w:rsidP="00D86A4C">
      <w:pPr>
        <w:pStyle w:val="Paragraph"/>
        <w:jc w:val="left"/>
        <w:rPr>
          <w:sz w:val="26"/>
          <w:szCs w:val="26"/>
        </w:rPr>
      </w:pPr>
      <w:r>
        <w:rPr>
          <w:sz w:val="26"/>
          <w:szCs w:val="26"/>
        </w:rPr>
        <w:t xml:space="preserve">                current_index2 = len(plate_number2[detected_list2])</w:t>
      </w:r>
    </w:p>
    <w:p w14:paraId="4F3B5F44" w14:textId="77777777" w:rsidR="00303AFA" w:rsidRDefault="00303AFA" w:rsidP="00D86A4C">
      <w:pPr>
        <w:pStyle w:val="Paragraph"/>
        <w:jc w:val="left"/>
        <w:rPr>
          <w:sz w:val="26"/>
          <w:szCs w:val="26"/>
        </w:rPr>
      </w:pPr>
      <w:r>
        <w:rPr>
          <w:sz w:val="26"/>
          <w:szCs w:val="26"/>
        </w:rPr>
        <w:t xml:space="preserve">                current_plate2 = detected_list2 + “_” + </w:t>
      </w:r>
      <w:proofErr w:type="gramStart"/>
      <w:r>
        <w:rPr>
          <w:sz w:val="26"/>
          <w:szCs w:val="26"/>
        </w:rPr>
        <w:t>str(</w:t>
      </w:r>
      <w:proofErr w:type="gramEnd"/>
      <w:r>
        <w:rPr>
          <w:sz w:val="26"/>
          <w:szCs w:val="26"/>
        </w:rPr>
        <w:t>current_index2 + 1) + “.png”</w:t>
      </w:r>
    </w:p>
    <w:p w14:paraId="33C2A4C5" w14:textId="77777777" w:rsidR="00303AFA" w:rsidRDefault="00303AFA" w:rsidP="00D86A4C">
      <w:pPr>
        <w:pStyle w:val="Paragraph"/>
        <w:jc w:val="left"/>
        <w:rPr>
          <w:sz w:val="26"/>
          <w:szCs w:val="26"/>
        </w:rPr>
      </w:pPr>
      <w:r>
        <w:rPr>
          <w:sz w:val="26"/>
          <w:szCs w:val="26"/>
        </w:rPr>
        <w:t xml:space="preserve">                plate_number2[detected_list2</w:t>
      </w:r>
      <w:proofErr w:type="gramStart"/>
      <w:r>
        <w:rPr>
          <w:sz w:val="26"/>
          <w:szCs w:val="26"/>
        </w:rPr>
        <w:t>].append</w:t>
      </w:r>
      <w:proofErr w:type="gramEnd"/>
      <w:r>
        <w:rPr>
          <w:sz w:val="26"/>
          <w:szCs w:val="26"/>
        </w:rPr>
        <w:t>(current_plate2)</w:t>
      </w:r>
    </w:p>
    <w:p w14:paraId="4D37F714" w14:textId="77777777" w:rsidR="00303AFA" w:rsidRDefault="00303AFA" w:rsidP="00D86A4C">
      <w:pPr>
        <w:pStyle w:val="Paragraph"/>
        <w:jc w:val="left"/>
        <w:rPr>
          <w:sz w:val="26"/>
          <w:szCs w:val="26"/>
        </w:rPr>
      </w:pPr>
      <w:r>
        <w:rPr>
          <w:sz w:val="26"/>
          <w:szCs w:val="26"/>
        </w:rPr>
        <w:t xml:space="preserve">                save_image_</w:t>
      </w:r>
      <w:proofErr w:type="gramStart"/>
      <w:r>
        <w:rPr>
          <w:sz w:val="26"/>
          <w:szCs w:val="26"/>
        </w:rPr>
        <w:t>low(</w:t>
      </w:r>
      <w:proofErr w:type="gramEnd"/>
      <w:r>
        <w:rPr>
          <w:sz w:val="26"/>
          <w:szCs w:val="26"/>
        </w:rPr>
        <w:t>license_plate_image_low, current_plate2)</w:t>
      </w:r>
    </w:p>
    <w:p w14:paraId="770E881D" w14:textId="77777777" w:rsidR="00303AFA" w:rsidRDefault="00303AFA" w:rsidP="00D86A4C">
      <w:pPr>
        <w:pStyle w:val="Paragraph"/>
        <w:jc w:val="left"/>
        <w:rPr>
          <w:sz w:val="26"/>
          <w:szCs w:val="26"/>
        </w:rPr>
      </w:pPr>
      <w:r>
        <w:rPr>
          <w:sz w:val="26"/>
          <w:szCs w:val="26"/>
        </w:rPr>
        <w:t xml:space="preserve">            else:</w:t>
      </w:r>
    </w:p>
    <w:p w14:paraId="0388B62D" w14:textId="77777777" w:rsidR="00303AFA" w:rsidRDefault="00303AFA" w:rsidP="00D86A4C">
      <w:pPr>
        <w:pStyle w:val="Paragraph"/>
        <w:jc w:val="left"/>
        <w:rPr>
          <w:sz w:val="26"/>
          <w:szCs w:val="26"/>
        </w:rPr>
      </w:pPr>
      <w:r>
        <w:rPr>
          <w:sz w:val="26"/>
          <w:szCs w:val="26"/>
        </w:rPr>
        <w:t xml:space="preserve">                current_plate2 = detected_list2 + “.png”</w:t>
      </w:r>
    </w:p>
    <w:p w14:paraId="2EC196B8" w14:textId="77777777" w:rsidR="00303AFA" w:rsidRDefault="00303AFA" w:rsidP="00D86A4C">
      <w:pPr>
        <w:pStyle w:val="Paragraph"/>
        <w:jc w:val="left"/>
        <w:rPr>
          <w:sz w:val="26"/>
          <w:szCs w:val="26"/>
        </w:rPr>
      </w:pPr>
      <w:r>
        <w:rPr>
          <w:sz w:val="26"/>
          <w:szCs w:val="26"/>
        </w:rPr>
        <w:t xml:space="preserve">                plate_number2[detected_list2] = [current_plate2]</w:t>
      </w:r>
    </w:p>
    <w:p w14:paraId="53BFD76D" w14:textId="77777777" w:rsidR="00303AFA" w:rsidRDefault="00303AFA" w:rsidP="00D86A4C">
      <w:pPr>
        <w:pStyle w:val="Paragraph"/>
        <w:jc w:val="left"/>
        <w:rPr>
          <w:sz w:val="26"/>
          <w:szCs w:val="26"/>
        </w:rPr>
      </w:pPr>
      <w:r>
        <w:rPr>
          <w:sz w:val="26"/>
          <w:szCs w:val="26"/>
        </w:rPr>
        <w:t xml:space="preserve">                save_image_</w:t>
      </w:r>
      <w:proofErr w:type="gramStart"/>
      <w:r>
        <w:rPr>
          <w:sz w:val="26"/>
          <w:szCs w:val="26"/>
        </w:rPr>
        <w:t>low(</w:t>
      </w:r>
      <w:proofErr w:type="gramEnd"/>
      <w:r>
        <w:rPr>
          <w:sz w:val="26"/>
          <w:szCs w:val="26"/>
        </w:rPr>
        <w:t>license_plate_image_low, current_plate2)</w:t>
      </w:r>
    </w:p>
    <w:p w14:paraId="01B84E7D" w14:textId="77777777" w:rsidR="00303AFA" w:rsidRDefault="00303AFA" w:rsidP="00D86A4C">
      <w:pPr>
        <w:pStyle w:val="Paragraph"/>
        <w:jc w:val="left"/>
        <w:rPr>
          <w:sz w:val="26"/>
          <w:szCs w:val="26"/>
        </w:rPr>
      </w:pPr>
      <w:r>
        <w:rPr>
          <w:sz w:val="26"/>
          <w:szCs w:val="26"/>
        </w:rPr>
        <w:t xml:space="preserve">            del license_plate_image_low</w:t>
      </w:r>
    </w:p>
    <w:p w14:paraId="16A7B561" w14:textId="77777777" w:rsidR="00303AFA" w:rsidRDefault="00F90921" w:rsidP="00D86A4C">
      <w:pPr>
        <w:pStyle w:val="Paragraph"/>
        <w:jc w:val="left"/>
        <w:rPr>
          <w:sz w:val="26"/>
          <w:szCs w:val="26"/>
        </w:rPr>
      </w:pPr>
      <w:r>
        <w:rPr>
          <w:sz w:val="26"/>
          <w:szCs w:val="26"/>
        </w:rPr>
        <w:t xml:space="preserve">        else:</w:t>
      </w:r>
    </w:p>
    <w:p w14:paraId="3AE604E9" w14:textId="77777777" w:rsidR="00F90921" w:rsidRDefault="00F90921" w:rsidP="00D86A4C">
      <w:pPr>
        <w:pStyle w:val="Paragraph"/>
        <w:jc w:val="left"/>
        <w:rPr>
          <w:sz w:val="26"/>
          <w:szCs w:val="26"/>
        </w:rPr>
      </w:pPr>
      <w:r>
        <w:rPr>
          <w:sz w:val="26"/>
          <w:szCs w:val="26"/>
        </w:rPr>
        <w:lastRenderedPageBreak/>
        <w:t xml:space="preserve">            detected_list2 = ‘’</w:t>
      </w:r>
    </w:p>
    <w:p w14:paraId="255731BE" w14:textId="77777777" w:rsidR="00F90921" w:rsidRDefault="00F90921" w:rsidP="00D86A4C">
      <w:pPr>
        <w:pStyle w:val="Paragraph"/>
        <w:jc w:val="left"/>
        <w:rPr>
          <w:sz w:val="26"/>
          <w:szCs w:val="26"/>
        </w:rPr>
      </w:pPr>
      <w:r>
        <w:rPr>
          <w:sz w:val="26"/>
          <w:szCs w:val="26"/>
        </w:rPr>
        <w:t xml:space="preserve">        </w:t>
      </w:r>
      <w:proofErr w:type="gramStart"/>
      <w:r>
        <w:rPr>
          <w:sz w:val="26"/>
          <w:szCs w:val="26"/>
        </w:rPr>
        <w:t>print(</w:t>
      </w:r>
      <w:proofErr w:type="gramEnd"/>
      <w:r>
        <w:rPr>
          <w:sz w:val="26"/>
          <w:szCs w:val="26"/>
        </w:rPr>
        <w:t>“Time: ”, time.time() – start)</w:t>
      </w:r>
    </w:p>
    <w:p w14:paraId="1D1C0A5C" w14:textId="77777777" w:rsidR="00F90921" w:rsidRDefault="00F90921" w:rsidP="00D86A4C">
      <w:pPr>
        <w:pStyle w:val="Paragraph"/>
        <w:jc w:val="left"/>
        <w:rPr>
          <w:sz w:val="26"/>
          <w:szCs w:val="26"/>
        </w:rPr>
      </w:pPr>
      <w:r>
        <w:rPr>
          <w:sz w:val="26"/>
          <w:szCs w:val="26"/>
        </w:rPr>
        <w:t xml:space="preserve">        detected_list = None</w:t>
      </w:r>
    </w:p>
    <w:p w14:paraId="57C63813" w14:textId="77777777" w:rsidR="00F90921" w:rsidRDefault="00F90921" w:rsidP="00D86A4C">
      <w:pPr>
        <w:pStyle w:val="Paragraph"/>
        <w:jc w:val="left"/>
        <w:rPr>
          <w:sz w:val="26"/>
          <w:szCs w:val="26"/>
        </w:rPr>
      </w:pPr>
      <w:r>
        <w:rPr>
          <w:sz w:val="26"/>
          <w:szCs w:val="26"/>
        </w:rPr>
        <w:t xml:space="preserve">        if (len(detected_list2) &gt; 3) and (len(detected_list2) &lt;6):</w:t>
      </w:r>
    </w:p>
    <w:p w14:paraId="6A6203C5" w14:textId="77777777" w:rsidR="00F90921" w:rsidRDefault="00F90921" w:rsidP="00D86A4C">
      <w:pPr>
        <w:pStyle w:val="Paragraph"/>
        <w:jc w:val="left"/>
        <w:rPr>
          <w:sz w:val="26"/>
          <w:szCs w:val="26"/>
        </w:rPr>
      </w:pPr>
      <w:r>
        <w:rPr>
          <w:sz w:val="26"/>
          <w:szCs w:val="26"/>
        </w:rPr>
        <w:t xml:space="preserve">            detected_list = detected_list2</w:t>
      </w:r>
    </w:p>
    <w:p w14:paraId="4D3798B9" w14:textId="77777777" w:rsidR="007D24CD" w:rsidRDefault="00F90921" w:rsidP="00D86A4C">
      <w:pPr>
        <w:pStyle w:val="Paragraph"/>
        <w:jc w:val="left"/>
        <w:rPr>
          <w:sz w:val="26"/>
          <w:szCs w:val="26"/>
        </w:rPr>
      </w:pPr>
      <w:r>
        <w:rPr>
          <w:sz w:val="26"/>
          <w:szCs w:val="26"/>
        </w:rPr>
        <w:t xml:space="preserve">            print(detected_list)</w:t>
      </w:r>
    </w:p>
    <w:p w14:paraId="68EACA38" w14:textId="77777777" w:rsidR="007D24CD" w:rsidRDefault="007D24CD" w:rsidP="00D86A4C">
      <w:pPr>
        <w:pStyle w:val="Paragraph"/>
        <w:jc w:val="left"/>
        <w:rPr>
          <w:sz w:val="26"/>
          <w:szCs w:val="26"/>
        </w:rPr>
      </w:pPr>
      <w:r>
        <w:rPr>
          <w:sz w:val="26"/>
          <w:szCs w:val="26"/>
        </w:rPr>
        <w:t xml:space="preserve">        elif (len(detected_list2) &lt; 4) or (len(detected_list2) &gt; 5):</w:t>
      </w:r>
    </w:p>
    <w:p w14:paraId="125CBE75" w14:textId="77777777" w:rsidR="007D24CD" w:rsidRDefault="007D24CD" w:rsidP="00D86A4C">
      <w:pPr>
        <w:pStyle w:val="Paragraph"/>
        <w:jc w:val="left"/>
        <w:rPr>
          <w:sz w:val="26"/>
          <w:szCs w:val="26"/>
        </w:rPr>
      </w:pPr>
      <w:r>
        <w:rPr>
          <w:sz w:val="26"/>
          <w:szCs w:val="26"/>
        </w:rPr>
        <w:t xml:space="preserve">            if (len(detected_list1) &gt;3) and (len(detected_list1) &lt;6):</w:t>
      </w:r>
    </w:p>
    <w:p w14:paraId="0B034881" w14:textId="77777777" w:rsidR="007D24CD" w:rsidRDefault="007D24CD" w:rsidP="00D86A4C">
      <w:pPr>
        <w:pStyle w:val="Paragraph"/>
        <w:jc w:val="left"/>
        <w:rPr>
          <w:sz w:val="26"/>
          <w:szCs w:val="26"/>
        </w:rPr>
      </w:pPr>
      <w:r>
        <w:rPr>
          <w:sz w:val="26"/>
          <w:szCs w:val="26"/>
        </w:rPr>
        <w:t xml:space="preserve">                detected_list = detected_list1</w:t>
      </w:r>
    </w:p>
    <w:p w14:paraId="1801209B" w14:textId="7F8D81AA" w:rsidR="007D24CD" w:rsidRPr="00B2559A" w:rsidRDefault="007D24CD" w:rsidP="00D86A4C">
      <w:pPr>
        <w:pStyle w:val="Paragraph"/>
        <w:jc w:val="left"/>
        <w:rPr>
          <w:sz w:val="26"/>
          <w:szCs w:val="26"/>
        </w:rPr>
      </w:pPr>
      <w:r>
        <w:rPr>
          <w:sz w:val="26"/>
          <w:szCs w:val="26"/>
        </w:rPr>
        <w:t xml:space="preserve">                print(detected_list)</w:t>
      </w:r>
    </w:p>
    <w:sectPr w:rsidR="007D24CD" w:rsidRPr="00B2559A" w:rsidSect="00874A70">
      <w:headerReference w:type="default" r:id="rId51"/>
      <w:footerReference w:type="default" r:id="rId52"/>
      <w:headerReference w:type="first" r:id="rId53"/>
      <w:footnotePr>
        <w:numRestart w:val="eachPage"/>
      </w:footnotePr>
      <w:pgSz w:w="11909" w:h="16834" w:code="9"/>
      <w:pgMar w:top="1985" w:right="1134" w:bottom="1701" w:left="1985" w:header="576" w:footer="0" w:gutter="0"/>
      <w:pgNumType w:start="1"/>
      <w:cols w:space="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2CB0C1" w14:textId="77777777" w:rsidR="00E81EA7" w:rsidRDefault="00E81EA7">
      <w:r>
        <w:separator/>
      </w:r>
    </w:p>
  </w:endnote>
  <w:endnote w:type="continuationSeparator" w:id="0">
    <w:p w14:paraId="11E74BB9" w14:textId="77777777" w:rsidR="00E81EA7" w:rsidRDefault="00E81E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inherit">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A7037E" w14:textId="77777777" w:rsidR="00F63A4C" w:rsidRPr="00A077A0" w:rsidRDefault="00F63A4C" w:rsidP="0034682A">
    <w:pPr>
      <w:pStyle w:val="Footer"/>
      <w:pBdr>
        <w:top w:val="single" w:sz="4" w:space="1" w:color="auto"/>
      </w:pBdr>
      <w:tabs>
        <w:tab w:val="clear" w:pos="4320"/>
      </w:tabs>
      <w:spacing w:before="100"/>
      <w:ind w:left="0" w:right="29"/>
      <w:jc w:val="center"/>
      <w:rPr>
        <w:sz w:val="22"/>
        <w:szCs w:val="22"/>
        <w:lang w:val="vi-VN"/>
      </w:rPr>
    </w:pPr>
  </w:p>
  <w:p w14:paraId="403DD323" w14:textId="77777777" w:rsidR="00F63A4C" w:rsidRDefault="00F63A4C" w:rsidP="00753486"/>
  <w:p w14:paraId="1ED9C1CE" w14:textId="77777777" w:rsidR="00F63A4C" w:rsidRDefault="00F63A4C" w:rsidP="0075348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6AF99B" w14:textId="77777777" w:rsidR="00DD7A92" w:rsidRPr="0004782B" w:rsidRDefault="00DD7A92" w:rsidP="00DD7A92">
    <w:pPr>
      <w:pStyle w:val="Footer"/>
      <w:pBdr>
        <w:top w:val="single" w:sz="4" w:space="1" w:color="auto"/>
      </w:pBdr>
      <w:tabs>
        <w:tab w:val="clear" w:pos="4320"/>
      </w:tabs>
      <w:spacing w:before="100"/>
      <w:ind w:left="0" w:right="29"/>
      <w:rPr>
        <w:sz w:val="22"/>
        <w:szCs w:val="22"/>
      </w:rPr>
    </w:pPr>
    <w:r>
      <w:rPr>
        <w:sz w:val="22"/>
        <w:szCs w:val="22"/>
      </w:rPr>
      <w:t>Hệ Thống Bãi Xe Tự Động</w:t>
    </w:r>
    <w:r w:rsidRPr="001A0B88">
      <w:rPr>
        <w:sz w:val="22"/>
        <w:szCs w:val="22"/>
      </w:rPr>
      <w:t xml:space="preserve"> </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sidRPr="001A0B88">
      <w:rPr>
        <w:sz w:val="22"/>
        <w:szCs w:val="22"/>
      </w:rPr>
      <w:tab/>
    </w:r>
  </w:p>
  <w:p w14:paraId="56F68074" w14:textId="77777777" w:rsidR="000D546C" w:rsidRDefault="000D546C" w:rsidP="00753486"/>
  <w:p w14:paraId="49AAD77A" w14:textId="77777777" w:rsidR="000D546C" w:rsidRDefault="000D546C" w:rsidP="0075348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D7F9B6" w14:textId="77777777" w:rsidR="00E81EA7" w:rsidRDefault="00E81EA7">
      <w:r>
        <w:separator/>
      </w:r>
    </w:p>
  </w:footnote>
  <w:footnote w:type="continuationSeparator" w:id="0">
    <w:p w14:paraId="48961CEA" w14:textId="77777777" w:rsidR="00E81EA7" w:rsidRDefault="00E81EA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D6AE09" w14:textId="77777777" w:rsidR="00F63A4C" w:rsidRPr="001A0B88" w:rsidRDefault="00F63A4C" w:rsidP="0004782B">
    <w:pPr>
      <w:pStyle w:val="Header"/>
      <w:pBdr>
        <w:bottom w:val="single" w:sz="4" w:space="1" w:color="auto"/>
      </w:pBdr>
      <w:tabs>
        <w:tab w:val="clear" w:pos="4320"/>
      </w:tabs>
      <w:jc w:val="center"/>
      <w:rPr>
        <w:sz w:val="22"/>
        <w:szCs w:val="22"/>
      </w:rPr>
    </w:pPr>
  </w:p>
  <w:p w14:paraId="15DF3D81" w14:textId="77777777" w:rsidR="00F63A4C" w:rsidRDefault="00F63A4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A3215" w14:textId="77777777" w:rsidR="000D546C" w:rsidRDefault="000D546C">
    <w:pPr>
      <w:pStyle w:val="Header"/>
    </w:pPr>
    <w:r>
      <w:ptab w:relativeTo="margin" w:alignment="center" w:leader="none"/>
    </w:r>
    <w: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C510D9" w14:textId="77777777" w:rsidR="00874A70" w:rsidRDefault="00874A70" w:rsidP="00874A70">
    <w:pPr>
      <w:pStyle w:val="Header"/>
      <w:pBdr>
        <w:bottom w:val="single" w:sz="4" w:space="1" w:color="auto"/>
      </w:pBdr>
      <w:tabs>
        <w:tab w:val="clear" w:pos="4320"/>
      </w:tabs>
      <w:jc w:val="center"/>
      <w:rPr>
        <w:sz w:val="22"/>
        <w:szCs w:val="22"/>
      </w:rPr>
    </w:pPr>
    <w:r w:rsidRPr="001A0B88">
      <w:rPr>
        <w:sz w:val="22"/>
        <w:szCs w:val="22"/>
      </w:rPr>
      <w:t xml:space="preserve">ĐỒ ÁN TỐT NGHIỆP </w:t>
    </w:r>
  </w:p>
  <w:p w14:paraId="12242A7A" w14:textId="6D4920B8" w:rsidR="00874A70" w:rsidRPr="001A0B88" w:rsidRDefault="00874A70" w:rsidP="00874A70">
    <w:pPr>
      <w:pStyle w:val="Header"/>
      <w:pBdr>
        <w:bottom w:val="single" w:sz="4" w:space="1" w:color="auto"/>
      </w:pBdr>
      <w:tabs>
        <w:tab w:val="clear" w:pos="4320"/>
      </w:tabs>
      <w:jc w:val="center"/>
      <w:rPr>
        <w:sz w:val="22"/>
        <w:szCs w:val="22"/>
      </w:rPr>
    </w:pPr>
    <w:r w:rsidRPr="001A0B88">
      <w:rPr>
        <w:sz w:val="22"/>
        <w:szCs w:val="22"/>
      </w:rPr>
      <w:t xml:space="preserve">Trang </w:t>
    </w:r>
    <w:r w:rsidRPr="001A0B88">
      <w:rPr>
        <w:rStyle w:val="PageNumber"/>
        <w:sz w:val="22"/>
        <w:szCs w:val="22"/>
      </w:rPr>
      <w:fldChar w:fldCharType="begin"/>
    </w:r>
    <w:r w:rsidRPr="001A0B88">
      <w:rPr>
        <w:rStyle w:val="PageNumber"/>
        <w:sz w:val="22"/>
        <w:szCs w:val="22"/>
      </w:rPr>
      <w:instrText xml:space="preserve"> PAGE </w:instrText>
    </w:r>
    <w:r w:rsidRPr="001A0B88">
      <w:rPr>
        <w:rStyle w:val="PageNumber"/>
        <w:sz w:val="22"/>
        <w:szCs w:val="22"/>
      </w:rPr>
      <w:fldChar w:fldCharType="separate"/>
    </w:r>
    <w:r w:rsidR="00B477FA">
      <w:rPr>
        <w:rStyle w:val="PageNumber"/>
        <w:noProof/>
        <w:sz w:val="22"/>
        <w:szCs w:val="22"/>
      </w:rPr>
      <w:t>6</w:t>
    </w:r>
    <w:r w:rsidRPr="001A0B88">
      <w:rPr>
        <w:rStyle w:val="PageNumber"/>
        <w:sz w:val="22"/>
        <w:szCs w:val="22"/>
      </w:rPr>
      <w:fldChar w:fldCharType="end"/>
    </w:r>
    <w:r w:rsidRPr="001A0B88">
      <w:rPr>
        <w:rStyle w:val="PageNumber"/>
        <w:sz w:val="22"/>
        <w:szCs w:val="22"/>
      </w:rPr>
      <w:t>/</w:t>
    </w:r>
    <w:r w:rsidRPr="001A0B88">
      <w:rPr>
        <w:rStyle w:val="PageNumber"/>
        <w:sz w:val="22"/>
        <w:szCs w:val="22"/>
      </w:rPr>
      <w:fldChar w:fldCharType="begin"/>
    </w:r>
    <w:r w:rsidRPr="001A0B88">
      <w:rPr>
        <w:rStyle w:val="PageNumber"/>
        <w:sz w:val="22"/>
        <w:szCs w:val="22"/>
      </w:rPr>
      <w:instrText xml:space="preserve"> SECTIONPAGES  \* MERGEFORMAT </w:instrText>
    </w:r>
    <w:r w:rsidRPr="001A0B88">
      <w:rPr>
        <w:rStyle w:val="PageNumber"/>
        <w:sz w:val="22"/>
        <w:szCs w:val="22"/>
      </w:rPr>
      <w:fldChar w:fldCharType="separate"/>
    </w:r>
    <w:r w:rsidR="00B174F9">
      <w:rPr>
        <w:rStyle w:val="PageNumber"/>
        <w:noProof/>
        <w:sz w:val="22"/>
        <w:szCs w:val="22"/>
      </w:rPr>
      <w:t>54</w:t>
    </w:r>
    <w:r w:rsidRPr="001A0B88">
      <w:rPr>
        <w:rStyle w:val="PageNumber"/>
        <w:sz w:val="22"/>
        <w:szCs w:val="22"/>
      </w:rPr>
      <w:fldChar w:fldCharType="end"/>
    </w:r>
  </w:p>
  <w:p w14:paraId="107E5567" w14:textId="77777777" w:rsidR="000D546C" w:rsidRDefault="000D546C"/>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E141D1" w14:textId="77777777" w:rsidR="00874A70" w:rsidRDefault="00874A70">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67E8971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0131827" o:spid="_x0000_i1025" type="#_x0000_t75" style="width:11.25pt;height:11.25pt;visibility:visible;mso-wrap-style:square">
            <v:imagedata r:id="rId1" o:title=""/>
          </v:shape>
        </w:pict>
      </mc:Choice>
      <mc:Fallback>
        <w:drawing>
          <wp:inline distT="0" distB="0" distL="0" distR="0" wp14:anchorId="1710DFC7" wp14:editId="7D658073">
            <wp:extent cx="142875" cy="142875"/>
            <wp:effectExtent l="0" t="0" r="0" b="0"/>
            <wp:docPr id="100131827" name="Picture 10013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mc:Fallback>
    </mc:AlternateContent>
  </w:numPicBullet>
  <w:abstractNum w:abstractNumId="0" w15:restartNumberingAfterBreak="0">
    <w:nsid w:val="FFFFFFFB"/>
    <w:multiLevelType w:val="multilevel"/>
    <w:tmpl w:val="E5AEC708"/>
    <w:lvl w:ilvl="0">
      <w:start w:val="1"/>
      <w:numFmt w:val="decimal"/>
      <w:pStyle w:val="Heading1"/>
      <w:lvlText w:val="CHƯƠNG %1."/>
      <w:lvlJc w:val="left"/>
      <w:pPr>
        <w:ind w:left="360" w:hanging="360"/>
      </w:pPr>
      <w:rPr>
        <w:rFonts w:hint="default"/>
      </w:rPr>
    </w:lvl>
    <w:lvl w:ilvl="1">
      <w:start w:val="1"/>
      <w:numFmt w:val="decimal"/>
      <w:pStyle w:val="Heading2"/>
      <w:lvlText w:val="%1.%2"/>
      <w:legacy w:legacy="1" w:legacySpace="144" w:legacyIndent="0"/>
      <w:lvlJc w:val="left"/>
      <w:rPr>
        <w:vertAlign w:val="baseline"/>
      </w:rPr>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rPr>
        <w:rFonts w:ascii="Times New Roman" w:hAnsi="Times New Roman" w:cs="Times New Roman" w:hint="default"/>
        <w:sz w:val="26"/>
        <w:szCs w:val="26"/>
      </w:rPr>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4573764"/>
    <w:multiLevelType w:val="hybridMultilevel"/>
    <w:tmpl w:val="50F8CF18"/>
    <w:lvl w:ilvl="0" w:tplc="13E6AD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CA52F6"/>
    <w:multiLevelType w:val="hybridMultilevel"/>
    <w:tmpl w:val="D8F0EF08"/>
    <w:lvl w:ilvl="0" w:tplc="A75E3C84">
      <w:start w:val="1"/>
      <w:numFmt w:val="decimal"/>
      <w:pStyle w:val="Reference"/>
      <w:lvlText w:val="[%1] "/>
      <w:lvlJc w:val="left"/>
      <w:pPr>
        <w:ind w:left="59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0F4011"/>
    <w:multiLevelType w:val="hybridMultilevel"/>
    <w:tmpl w:val="D272206C"/>
    <w:lvl w:ilvl="0" w:tplc="4CA23136">
      <w:start w:val="1"/>
      <w:numFmt w:val="bullet"/>
      <w:pStyle w:val="Bullet1"/>
      <w:lvlText w:val=""/>
      <w:lvlJc w:val="left"/>
      <w:pPr>
        <w:tabs>
          <w:tab w:val="num" w:pos="720"/>
        </w:tabs>
        <w:ind w:left="72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4" w15:restartNumberingAfterBreak="0">
    <w:nsid w:val="0DAC3B30"/>
    <w:multiLevelType w:val="hybridMultilevel"/>
    <w:tmpl w:val="34368D94"/>
    <w:lvl w:ilvl="0" w:tplc="5F106F50">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5" w15:restartNumberingAfterBreak="0">
    <w:nsid w:val="101B7C9E"/>
    <w:multiLevelType w:val="hybridMultilevel"/>
    <w:tmpl w:val="AC4C622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7F7C83"/>
    <w:multiLevelType w:val="hybridMultilevel"/>
    <w:tmpl w:val="2494C754"/>
    <w:lvl w:ilvl="0" w:tplc="13E6AD4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425148D"/>
    <w:multiLevelType w:val="hybridMultilevel"/>
    <w:tmpl w:val="288E2F98"/>
    <w:lvl w:ilvl="0" w:tplc="13E6AD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B7773B"/>
    <w:multiLevelType w:val="hybridMultilevel"/>
    <w:tmpl w:val="C7A47AFC"/>
    <w:lvl w:ilvl="0" w:tplc="5F106F5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173C39"/>
    <w:multiLevelType w:val="hybridMultilevel"/>
    <w:tmpl w:val="52F86482"/>
    <w:lvl w:ilvl="0" w:tplc="13E6AD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D8621B"/>
    <w:multiLevelType w:val="hybridMultilevel"/>
    <w:tmpl w:val="DD9E8EFC"/>
    <w:lvl w:ilvl="0" w:tplc="5F106F5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0D149E"/>
    <w:multiLevelType w:val="hybridMultilevel"/>
    <w:tmpl w:val="3E826C1C"/>
    <w:lvl w:ilvl="0" w:tplc="13E6AD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774537"/>
    <w:multiLevelType w:val="hybridMultilevel"/>
    <w:tmpl w:val="83166020"/>
    <w:lvl w:ilvl="0" w:tplc="30D82DF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FF1E1B"/>
    <w:multiLevelType w:val="hybridMultilevel"/>
    <w:tmpl w:val="8B803198"/>
    <w:lvl w:ilvl="0" w:tplc="13E6AD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CB2D45"/>
    <w:multiLevelType w:val="hybridMultilevel"/>
    <w:tmpl w:val="E4E4A78A"/>
    <w:lvl w:ilvl="0" w:tplc="13E6AD4A">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5" w15:restartNumberingAfterBreak="0">
    <w:nsid w:val="3868260C"/>
    <w:multiLevelType w:val="hybridMultilevel"/>
    <w:tmpl w:val="9C4CB18E"/>
    <w:lvl w:ilvl="0" w:tplc="5F106F5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764F19"/>
    <w:multiLevelType w:val="hybridMultilevel"/>
    <w:tmpl w:val="4AFE6434"/>
    <w:lvl w:ilvl="0" w:tplc="5F106F5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CD0285F"/>
    <w:multiLevelType w:val="hybridMultilevel"/>
    <w:tmpl w:val="7EC490DE"/>
    <w:lvl w:ilvl="0" w:tplc="13E6AD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0A5FA7"/>
    <w:multiLevelType w:val="hybridMultilevel"/>
    <w:tmpl w:val="8D8492E6"/>
    <w:lvl w:ilvl="0" w:tplc="13E6AD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254660"/>
    <w:multiLevelType w:val="hybridMultilevel"/>
    <w:tmpl w:val="1F124CDE"/>
    <w:lvl w:ilvl="0" w:tplc="5F106F5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D73F8C"/>
    <w:multiLevelType w:val="hybridMultilevel"/>
    <w:tmpl w:val="1188DFEC"/>
    <w:lvl w:ilvl="0" w:tplc="13E6AD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6C4578"/>
    <w:multiLevelType w:val="hybridMultilevel"/>
    <w:tmpl w:val="22AC79EC"/>
    <w:lvl w:ilvl="0" w:tplc="13E6AD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B93FB0"/>
    <w:multiLevelType w:val="hybridMultilevel"/>
    <w:tmpl w:val="5546E118"/>
    <w:lvl w:ilvl="0" w:tplc="30D82DF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83275A"/>
    <w:multiLevelType w:val="hybridMultilevel"/>
    <w:tmpl w:val="5E60ECF2"/>
    <w:lvl w:ilvl="0" w:tplc="13E6AD4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0F87D52"/>
    <w:multiLevelType w:val="hybridMultilevel"/>
    <w:tmpl w:val="317608C8"/>
    <w:lvl w:ilvl="0" w:tplc="5F106F5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3113FD"/>
    <w:multiLevelType w:val="hybridMultilevel"/>
    <w:tmpl w:val="13BC7E94"/>
    <w:lvl w:ilvl="0" w:tplc="13E6AD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C12776C"/>
    <w:multiLevelType w:val="hybridMultilevel"/>
    <w:tmpl w:val="4E2C42F8"/>
    <w:lvl w:ilvl="0" w:tplc="72CC5F68">
      <w:start w:val="1"/>
      <w:numFmt w:val="bullet"/>
      <w:pStyle w:val="Bullet2"/>
      <w:lvlText w:val=""/>
      <w:lvlJc w:val="left"/>
      <w:pPr>
        <w:tabs>
          <w:tab w:val="num" w:pos="1440"/>
        </w:tabs>
        <w:ind w:left="144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27" w15:restartNumberingAfterBreak="0">
    <w:nsid w:val="610A0CC9"/>
    <w:multiLevelType w:val="hybridMultilevel"/>
    <w:tmpl w:val="3C8AF83C"/>
    <w:lvl w:ilvl="0" w:tplc="5F106F5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C421CF"/>
    <w:multiLevelType w:val="hybridMultilevel"/>
    <w:tmpl w:val="83105EEA"/>
    <w:lvl w:ilvl="0" w:tplc="13E6AD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B512C4"/>
    <w:multiLevelType w:val="hybridMultilevel"/>
    <w:tmpl w:val="CE80C4DE"/>
    <w:lvl w:ilvl="0" w:tplc="30D82DF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E97C10"/>
    <w:multiLevelType w:val="hybridMultilevel"/>
    <w:tmpl w:val="6DF2585A"/>
    <w:lvl w:ilvl="0" w:tplc="5F106F5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940113D"/>
    <w:multiLevelType w:val="hybridMultilevel"/>
    <w:tmpl w:val="131A152C"/>
    <w:lvl w:ilvl="0" w:tplc="13E6AD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96B0BFD"/>
    <w:multiLevelType w:val="hybridMultilevel"/>
    <w:tmpl w:val="2752CAF2"/>
    <w:lvl w:ilvl="0" w:tplc="5F106F50">
      <w:start w:val="1"/>
      <w:numFmt w:val="bullet"/>
      <w:lvlText w:val=""/>
      <w:lvlJc w:val="left"/>
      <w:pPr>
        <w:ind w:left="1276" w:hanging="360"/>
      </w:pPr>
      <w:rPr>
        <w:rFonts w:ascii="Symbol" w:hAnsi="Symbol" w:hint="default"/>
      </w:rPr>
    </w:lvl>
    <w:lvl w:ilvl="1" w:tplc="04090003" w:tentative="1">
      <w:start w:val="1"/>
      <w:numFmt w:val="bullet"/>
      <w:lvlText w:val="o"/>
      <w:lvlJc w:val="left"/>
      <w:pPr>
        <w:ind w:left="1996" w:hanging="360"/>
      </w:pPr>
      <w:rPr>
        <w:rFonts w:ascii="Courier New" w:hAnsi="Courier New" w:cs="Courier New" w:hint="default"/>
      </w:rPr>
    </w:lvl>
    <w:lvl w:ilvl="2" w:tplc="04090005" w:tentative="1">
      <w:start w:val="1"/>
      <w:numFmt w:val="bullet"/>
      <w:lvlText w:val=""/>
      <w:lvlJc w:val="left"/>
      <w:pPr>
        <w:ind w:left="2716" w:hanging="360"/>
      </w:pPr>
      <w:rPr>
        <w:rFonts w:ascii="Wingdings" w:hAnsi="Wingdings" w:hint="default"/>
      </w:rPr>
    </w:lvl>
    <w:lvl w:ilvl="3" w:tplc="04090001" w:tentative="1">
      <w:start w:val="1"/>
      <w:numFmt w:val="bullet"/>
      <w:lvlText w:val=""/>
      <w:lvlJc w:val="left"/>
      <w:pPr>
        <w:ind w:left="3436" w:hanging="360"/>
      </w:pPr>
      <w:rPr>
        <w:rFonts w:ascii="Symbol" w:hAnsi="Symbol" w:hint="default"/>
      </w:rPr>
    </w:lvl>
    <w:lvl w:ilvl="4" w:tplc="04090003" w:tentative="1">
      <w:start w:val="1"/>
      <w:numFmt w:val="bullet"/>
      <w:lvlText w:val="o"/>
      <w:lvlJc w:val="left"/>
      <w:pPr>
        <w:ind w:left="4156" w:hanging="360"/>
      </w:pPr>
      <w:rPr>
        <w:rFonts w:ascii="Courier New" w:hAnsi="Courier New" w:cs="Courier New" w:hint="default"/>
      </w:rPr>
    </w:lvl>
    <w:lvl w:ilvl="5" w:tplc="04090005" w:tentative="1">
      <w:start w:val="1"/>
      <w:numFmt w:val="bullet"/>
      <w:lvlText w:val=""/>
      <w:lvlJc w:val="left"/>
      <w:pPr>
        <w:ind w:left="4876" w:hanging="360"/>
      </w:pPr>
      <w:rPr>
        <w:rFonts w:ascii="Wingdings" w:hAnsi="Wingdings" w:hint="default"/>
      </w:rPr>
    </w:lvl>
    <w:lvl w:ilvl="6" w:tplc="04090001" w:tentative="1">
      <w:start w:val="1"/>
      <w:numFmt w:val="bullet"/>
      <w:lvlText w:val=""/>
      <w:lvlJc w:val="left"/>
      <w:pPr>
        <w:ind w:left="5596" w:hanging="360"/>
      </w:pPr>
      <w:rPr>
        <w:rFonts w:ascii="Symbol" w:hAnsi="Symbol" w:hint="default"/>
      </w:rPr>
    </w:lvl>
    <w:lvl w:ilvl="7" w:tplc="04090003" w:tentative="1">
      <w:start w:val="1"/>
      <w:numFmt w:val="bullet"/>
      <w:lvlText w:val="o"/>
      <w:lvlJc w:val="left"/>
      <w:pPr>
        <w:ind w:left="6316" w:hanging="360"/>
      </w:pPr>
      <w:rPr>
        <w:rFonts w:ascii="Courier New" w:hAnsi="Courier New" w:cs="Courier New" w:hint="default"/>
      </w:rPr>
    </w:lvl>
    <w:lvl w:ilvl="8" w:tplc="04090005" w:tentative="1">
      <w:start w:val="1"/>
      <w:numFmt w:val="bullet"/>
      <w:lvlText w:val=""/>
      <w:lvlJc w:val="left"/>
      <w:pPr>
        <w:ind w:left="7036" w:hanging="360"/>
      </w:pPr>
      <w:rPr>
        <w:rFonts w:ascii="Wingdings" w:hAnsi="Wingdings" w:hint="default"/>
      </w:rPr>
    </w:lvl>
  </w:abstractNum>
  <w:abstractNum w:abstractNumId="33" w15:restartNumberingAfterBreak="0">
    <w:nsid w:val="70C3363C"/>
    <w:multiLevelType w:val="hybridMultilevel"/>
    <w:tmpl w:val="CD560BDC"/>
    <w:lvl w:ilvl="0" w:tplc="30D82DF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4577831"/>
    <w:multiLevelType w:val="hybridMultilevel"/>
    <w:tmpl w:val="A7166D6A"/>
    <w:lvl w:ilvl="0" w:tplc="13E6AD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A7C3BC5"/>
    <w:multiLevelType w:val="hybridMultilevel"/>
    <w:tmpl w:val="735AD9C8"/>
    <w:lvl w:ilvl="0" w:tplc="5F106F5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15223805">
    <w:abstractNumId w:val="3"/>
  </w:num>
  <w:num w:numId="2" w16cid:durableId="1186408773">
    <w:abstractNumId w:val="26"/>
  </w:num>
  <w:num w:numId="3" w16cid:durableId="1688092502">
    <w:abstractNumId w:val="0"/>
  </w:num>
  <w:num w:numId="4" w16cid:durableId="306933092">
    <w:abstractNumId w:val="0"/>
  </w:num>
  <w:num w:numId="5" w16cid:durableId="1683359528">
    <w:abstractNumId w:val="0"/>
  </w:num>
  <w:num w:numId="6" w16cid:durableId="2017611043">
    <w:abstractNumId w:val="0"/>
  </w:num>
  <w:num w:numId="7" w16cid:durableId="1650864824">
    <w:abstractNumId w:val="0"/>
  </w:num>
  <w:num w:numId="8" w16cid:durableId="2107381540">
    <w:abstractNumId w:val="0"/>
  </w:num>
  <w:num w:numId="9" w16cid:durableId="910190604">
    <w:abstractNumId w:val="0"/>
  </w:num>
  <w:num w:numId="10" w16cid:durableId="1599101040">
    <w:abstractNumId w:val="0"/>
  </w:num>
  <w:num w:numId="11" w16cid:durableId="131558034">
    <w:abstractNumId w:val="0"/>
  </w:num>
  <w:num w:numId="12" w16cid:durableId="267927040">
    <w:abstractNumId w:val="2"/>
  </w:num>
  <w:num w:numId="13" w16cid:durableId="1740984150">
    <w:abstractNumId w:val="0"/>
    <w:lvlOverride w:ilvl="0">
      <w:startOverride w:val="2"/>
    </w:lvlOverride>
    <w:lvlOverride w:ilvl="1">
      <w:startOverride w:val="2"/>
    </w:lvlOverride>
    <w:lvlOverride w:ilvl="2">
      <w:startOverride w:val="3"/>
    </w:lvlOverride>
    <w:lvlOverride w:ilvl="3">
      <w:startOverride w:val="1"/>
    </w:lvlOverride>
  </w:num>
  <w:num w:numId="14" w16cid:durableId="749549360">
    <w:abstractNumId w:val="0"/>
    <w:lvlOverride w:ilvl="0">
      <w:startOverride w:val="2"/>
    </w:lvlOverride>
    <w:lvlOverride w:ilvl="1">
      <w:startOverride w:val="1"/>
    </w:lvlOverride>
  </w:num>
  <w:num w:numId="15" w16cid:durableId="1233347907">
    <w:abstractNumId w:val="17"/>
  </w:num>
  <w:num w:numId="16" w16cid:durableId="448552829">
    <w:abstractNumId w:val="22"/>
  </w:num>
  <w:num w:numId="17" w16cid:durableId="925530858">
    <w:abstractNumId w:val="0"/>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05721565">
    <w:abstractNumId w:val="33"/>
  </w:num>
  <w:num w:numId="19" w16cid:durableId="286741638">
    <w:abstractNumId w:val="12"/>
  </w:num>
  <w:num w:numId="20" w16cid:durableId="1680543105">
    <w:abstractNumId w:val="29"/>
  </w:num>
  <w:num w:numId="21" w16cid:durableId="30232371">
    <w:abstractNumId w:val="16"/>
  </w:num>
  <w:num w:numId="22" w16cid:durableId="1545673527">
    <w:abstractNumId w:val="32"/>
  </w:num>
  <w:num w:numId="23" w16cid:durableId="1139954595">
    <w:abstractNumId w:val="6"/>
  </w:num>
  <w:num w:numId="24" w16cid:durableId="604003823">
    <w:abstractNumId w:val="23"/>
  </w:num>
  <w:num w:numId="25" w16cid:durableId="1568110355">
    <w:abstractNumId w:val="34"/>
  </w:num>
  <w:num w:numId="26" w16cid:durableId="1786149659">
    <w:abstractNumId w:val="10"/>
  </w:num>
  <w:num w:numId="27" w16cid:durableId="1221480476">
    <w:abstractNumId w:val="31"/>
  </w:num>
  <w:num w:numId="28" w16cid:durableId="1379550498">
    <w:abstractNumId w:val="4"/>
  </w:num>
  <w:num w:numId="29" w16cid:durableId="1186560483">
    <w:abstractNumId w:val="14"/>
  </w:num>
  <w:num w:numId="30" w16cid:durableId="68693746">
    <w:abstractNumId w:val="13"/>
  </w:num>
  <w:num w:numId="31" w16cid:durableId="421729521">
    <w:abstractNumId w:val="35"/>
  </w:num>
  <w:num w:numId="32" w16cid:durableId="1562668541">
    <w:abstractNumId w:val="25"/>
  </w:num>
  <w:num w:numId="33" w16cid:durableId="1978491892">
    <w:abstractNumId w:val="18"/>
  </w:num>
  <w:num w:numId="34" w16cid:durableId="1546990372">
    <w:abstractNumId w:val="7"/>
  </w:num>
  <w:num w:numId="35" w16cid:durableId="1350452257">
    <w:abstractNumId w:val="19"/>
  </w:num>
  <w:num w:numId="36" w16cid:durableId="1308363632">
    <w:abstractNumId w:val="1"/>
  </w:num>
  <w:num w:numId="37" w16cid:durableId="1682319806">
    <w:abstractNumId w:val="27"/>
  </w:num>
  <w:num w:numId="38" w16cid:durableId="90667125">
    <w:abstractNumId w:val="20"/>
  </w:num>
  <w:num w:numId="39" w16cid:durableId="1672878598">
    <w:abstractNumId w:val="24"/>
  </w:num>
  <w:num w:numId="40" w16cid:durableId="5910361">
    <w:abstractNumId w:val="8"/>
  </w:num>
  <w:num w:numId="41" w16cid:durableId="372771246">
    <w:abstractNumId w:val="21"/>
  </w:num>
  <w:num w:numId="42" w16cid:durableId="898200617">
    <w:abstractNumId w:val="11"/>
  </w:num>
  <w:num w:numId="43" w16cid:durableId="797332854">
    <w:abstractNumId w:val="15"/>
  </w:num>
  <w:num w:numId="44" w16cid:durableId="2107118089">
    <w:abstractNumId w:val="28"/>
  </w:num>
  <w:num w:numId="45" w16cid:durableId="902107667">
    <w:abstractNumId w:val="9"/>
  </w:num>
  <w:num w:numId="46" w16cid:durableId="1134643085">
    <w:abstractNumId w:val="30"/>
  </w:num>
  <w:num w:numId="47" w16cid:durableId="368141723">
    <w:abstractNumId w:val="5"/>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hideSpellingErrors/>
  <w:activeWritingStyle w:appName="MSWord" w:lang="en-US" w:vendorID="64" w:dllVersion="6" w:nlCheck="1" w:checkStyle="0"/>
  <w:activeWritingStyle w:appName="MSWord" w:lang="fr-FR" w:vendorID="64" w:dllVersion="6" w:nlCheck="1" w:checkStyle="1"/>
  <w:activeWritingStyle w:appName="MSWord" w:lang="en-US" w:vendorID="64" w:dllVersion="0" w:nlCheck="1" w:checkStyle="0"/>
  <w:proofState w:grammar="clean"/>
  <w:attachedTemplate r:id="rId1"/>
  <w:defaultTabStop w:val="357"/>
  <w:doNotHyphenateCaps/>
  <w:drawingGridHorizontalSpacing w:val="120"/>
  <w:drawingGridVerticalSpacing w:val="120"/>
  <w:displayVerticalDrawingGridEvery w:val="0"/>
  <w:doNotUseMarginsForDrawingGridOrigin/>
  <w:doNotShadeFormData/>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0441F"/>
    <w:rsid w:val="0000362F"/>
    <w:rsid w:val="0000674A"/>
    <w:rsid w:val="00007317"/>
    <w:rsid w:val="00011403"/>
    <w:rsid w:val="00020370"/>
    <w:rsid w:val="00021D01"/>
    <w:rsid w:val="00027E25"/>
    <w:rsid w:val="00030FDE"/>
    <w:rsid w:val="00033CB9"/>
    <w:rsid w:val="00046484"/>
    <w:rsid w:val="0004782B"/>
    <w:rsid w:val="00051C9E"/>
    <w:rsid w:val="00052658"/>
    <w:rsid w:val="00060AE0"/>
    <w:rsid w:val="00061256"/>
    <w:rsid w:val="00061F2E"/>
    <w:rsid w:val="0007376D"/>
    <w:rsid w:val="00083668"/>
    <w:rsid w:val="0008507C"/>
    <w:rsid w:val="0008583D"/>
    <w:rsid w:val="00087BEC"/>
    <w:rsid w:val="00090F5A"/>
    <w:rsid w:val="00096B07"/>
    <w:rsid w:val="000A0E67"/>
    <w:rsid w:val="000A5D78"/>
    <w:rsid w:val="000B0DBE"/>
    <w:rsid w:val="000B5222"/>
    <w:rsid w:val="000B5908"/>
    <w:rsid w:val="000B594A"/>
    <w:rsid w:val="000B61E5"/>
    <w:rsid w:val="000B6638"/>
    <w:rsid w:val="000B693B"/>
    <w:rsid w:val="000C67AE"/>
    <w:rsid w:val="000D468F"/>
    <w:rsid w:val="000D546C"/>
    <w:rsid w:val="000E031D"/>
    <w:rsid w:val="000E3173"/>
    <w:rsid w:val="000E4D25"/>
    <w:rsid w:val="000E7E6A"/>
    <w:rsid w:val="000F3BF6"/>
    <w:rsid w:val="000F61B1"/>
    <w:rsid w:val="000F7807"/>
    <w:rsid w:val="001018B2"/>
    <w:rsid w:val="00103D73"/>
    <w:rsid w:val="001041EB"/>
    <w:rsid w:val="001047F3"/>
    <w:rsid w:val="00106B8D"/>
    <w:rsid w:val="00113E0C"/>
    <w:rsid w:val="00124214"/>
    <w:rsid w:val="001259CE"/>
    <w:rsid w:val="00127FD6"/>
    <w:rsid w:val="001357CD"/>
    <w:rsid w:val="00136F10"/>
    <w:rsid w:val="00137596"/>
    <w:rsid w:val="00140550"/>
    <w:rsid w:val="0014111F"/>
    <w:rsid w:val="00142A13"/>
    <w:rsid w:val="00142AD9"/>
    <w:rsid w:val="00146EF5"/>
    <w:rsid w:val="00151C71"/>
    <w:rsid w:val="00151E77"/>
    <w:rsid w:val="00153680"/>
    <w:rsid w:val="001559B5"/>
    <w:rsid w:val="0015727F"/>
    <w:rsid w:val="00160AA9"/>
    <w:rsid w:val="00161CBE"/>
    <w:rsid w:val="001620BD"/>
    <w:rsid w:val="00177104"/>
    <w:rsid w:val="00181EE8"/>
    <w:rsid w:val="0018253D"/>
    <w:rsid w:val="001830AF"/>
    <w:rsid w:val="001840E3"/>
    <w:rsid w:val="00192FBE"/>
    <w:rsid w:val="00194179"/>
    <w:rsid w:val="001A0B88"/>
    <w:rsid w:val="001A14C7"/>
    <w:rsid w:val="001A5E6B"/>
    <w:rsid w:val="001C36A4"/>
    <w:rsid w:val="001C441A"/>
    <w:rsid w:val="001C52E0"/>
    <w:rsid w:val="001C5E4F"/>
    <w:rsid w:val="001D6A17"/>
    <w:rsid w:val="001D7647"/>
    <w:rsid w:val="001E247B"/>
    <w:rsid w:val="001E27CC"/>
    <w:rsid w:val="001E2908"/>
    <w:rsid w:val="001E7391"/>
    <w:rsid w:val="001F1A49"/>
    <w:rsid w:val="001F2B45"/>
    <w:rsid w:val="001F6F55"/>
    <w:rsid w:val="002105A8"/>
    <w:rsid w:val="0021413F"/>
    <w:rsid w:val="00214669"/>
    <w:rsid w:val="00226406"/>
    <w:rsid w:val="00226BA6"/>
    <w:rsid w:val="00226BF4"/>
    <w:rsid w:val="002313C3"/>
    <w:rsid w:val="00234191"/>
    <w:rsid w:val="00235100"/>
    <w:rsid w:val="002378DC"/>
    <w:rsid w:val="00240BC2"/>
    <w:rsid w:val="00244696"/>
    <w:rsid w:val="002470EE"/>
    <w:rsid w:val="00251990"/>
    <w:rsid w:val="00253D59"/>
    <w:rsid w:val="002613D9"/>
    <w:rsid w:val="00262031"/>
    <w:rsid w:val="002621CC"/>
    <w:rsid w:val="00264171"/>
    <w:rsid w:val="00264EB9"/>
    <w:rsid w:val="002651BC"/>
    <w:rsid w:val="00270127"/>
    <w:rsid w:val="0027095C"/>
    <w:rsid w:val="002811FC"/>
    <w:rsid w:val="0028193A"/>
    <w:rsid w:val="00284ADA"/>
    <w:rsid w:val="0028525A"/>
    <w:rsid w:val="00287B15"/>
    <w:rsid w:val="002A0438"/>
    <w:rsid w:val="002A28B4"/>
    <w:rsid w:val="002A2ACF"/>
    <w:rsid w:val="002B0EDC"/>
    <w:rsid w:val="002B3776"/>
    <w:rsid w:val="002B5861"/>
    <w:rsid w:val="002B7E04"/>
    <w:rsid w:val="002C0D32"/>
    <w:rsid w:val="002C1728"/>
    <w:rsid w:val="002C2306"/>
    <w:rsid w:val="002C32C0"/>
    <w:rsid w:val="002C408F"/>
    <w:rsid w:val="002C5F62"/>
    <w:rsid w:val="002C66F9"/>
    <w:rsid w:val="002C7202"/>
    <w:rsid w:val="002D5855"/>
    <w:rsid w:val="002E0756"/>
    <w:rsid w:val="002E5209"/>
    <w:rsid w:val="002E5AE2"/>
    <w:rsid w:val="002F27E2"/>
    <w:rsid w:val="00303AFA"/>
    <w:rsid w:val="0030441F"/>
    <w:rsid w:val="00304EFE"/>
    <w:rsid w:val="00305C01"/>
    <w:rsid w:val="0030603C"/>
    <w:rsid w:val="0030665F"/>
    <w:rsid w:val="00312CE7"/>
    <w:rsid w:val="00323D9E"/>
    <w:rsid w:val="00327912"/>
    <w:rsid w:val="00330FB2"/>
    <w:rsid w:val="003314D1"/>
    <w:rsid w:val="00331845"/>
    <w:rsid w:val="00335295"/>
    <w:rsid w:val="00335CC3"/>
    <w:rsid w:val="00340AEB"/>
    <w:rsid w:val="00342230"/>
    <w:rsid w:val="003463C5"/>
    <w:rsid w:val="0034682A"/>
    <w:rsid w:val="00357C14"/>
    <w:rsid w:val="003621CD"/>
    <w:rsid w:val="00362736"/>
    <w:rsid w:val="003673F8"/>
    <w:rsid w:val="00370C75"/>
    <w:rsid w:val="00370CF3"/>
    <w:rsid w:val="00372945"/>
    <w:rsid w:val="00373781"/>
    <w:rsid w:val="00374F75"/>
    <w:rsid w:val="003756BC"/>
    <w:rsid w:val="00375E25"/>
    <w:rsid w:val="00377F8F"/>
    <w:rsid w:val="00390E58"/>
    <w:rsid w:val="003915FC"/>
    <w:rsid w:val="003943F2"/>
    <w:rsid w:val="00394A02"/>
    <w:rsid w:val="003969E5"/>
    <w:rsid w:val="00397B84"/>
    <w:rsid w:val="003A2481"/>
    <w:rsid w:val="003A39A3"/>
    <w:rsid w:val="003A65C9"/>
    <w:rsid w:val="003B0E82"/>
    <w:rsid w:val="003B29FD"/>
    <w:rsid w:val="003B49D1"/>
    <w:rsid w:val="003B5980"/>
    <w:rsid w:val="003B6BA8"/>
    <w:rsid w:val="003C1A7B"/>
    <w:rsid w:val="003C1EE5"/>
    <w:rsid w:val="003C2E9A"/>
    <w:rsid w:val="003C421D"/>
    <w:rsid w:val="003C4F73"/>
    <w:rsid w:val="003C689B"/>
    <w:rsid w:val="003C7D36"/>
    <w:rsid w:val="003D1218"/>
    <w:rsid w:val="003D2168"/>
    <w:rsid w:val="003D346F"/>
    <w:rsid w:val="003D3A4E"/>
    <w:rsid w:val="003D3F83"/>
    <w:rsid w:val="003D4F1E"/>
    <w:rsid w:val="003E0DA7"/>
    <w:rsid w:val="003E121B"/>
    <w:rsid w:val="003E3A06"/>
    <w:rsid w:val="003E64DF"/>
    <w:rsid w:val="003F01A3"/>
    <w:rsid w:val="003F0263"/>
    <w:rsid w:val="003F0928"/>
    <w:rsid w:val="003F2DD4"/>
    <w:rsid w:val="003F7B67"/>
    <w:rsid w:val="0040319A"/>
    <w:rsid w:val="00403772"/>
    <w:rsid w:val="004037F7"/>
    <w:rsid w:val="00411B4D"/>
    <w:rsid w:val="0041410E"/>
    <w:rsid w:val="0041608D"/>
    <w:rsid w:val="00416A1C"/>
    <w:rsid w:val="00417390"/>
    <w:rsid w:val="00423C9F"/>
    <w:rsid w:val="00426486"/>
    <w:rsid w:val="00430A6C"/>
    <w:rsid w:val="004327F5"/>
    <w:rsid w:val="004340F8"/>
    <w:rsid w:val="00436287"/>
    <w:rsid w:val="00436692"/>
    <w:rsid w:val="004379F4"/>
    <w:rsid w:val="00441353"/>
    <w:rsid w:val="004416A7"/>
    <w:rsid w:val="00442062"/>
    <w:rsid w:val="004430D5"/>
    <w:rsid w:val="004448E1"/>
    <w:rsid w:val="00455196"/>
    <w:rsid w:val="0046390D"/>
    <w:rsid w:val="00467C28"/>
    <w:rsid w:val="004709F9"/>
    <w:rsid w:val="00474957"/>
    <w:rsid w:val="00477D24"/>
    <w:rsid w:val="004812C6"/>
    <w:rsid w:val="00483713"/>
    <w:rsid w:val="00483E7D"/>
    <w:rsid w:val="004855BA"/>
    <w:rsid w:val="004878C0"/>
    <w:rsid w:val="00487E96"/>
    <w:rsid w:val="004922D0"/>
    <w:rsid w:val="004949D4"/>
    <w:rsid w:val="004974BE"/>
    <w:rsid w:val="004A319C"/>
    <w:rsid w:val="004A41B8"/>
    <w:rsid w:val="004A5F32"/>
    <w:rsid w:val="004A6661"/>
    <w:rsid w:val="004A7113"/>
    <w:rsid w:val="004B4DBC"/>
    <w:rsid w:val="004B5EB0"/>
    <w:rsid w:val="004B7550"/>
    <w:rsid w:val="004C30E7"/>
    <w:rsid w:val="004C40E7"/>
    <w:rsid w:val="004C6B24"/>
    <w:rsid w:val="004C7302"/>
    <w:rsid w:val="004D13CD"/>
    <w:rsid w:val="004D3ECD"/>
    <w:rsid w:val="004E14E6"/>
    <w:rsid w:val="004E1EBD"/>
    <w:rsid w:val="004F0635"/>
    <w:rsid w:val="00501285"/>
    <w:rsid w:val="0050292E"/>
    <w:rsid w:val="00502FEB"/>
    <w:rsid w:val="0051080E"/>
    <w:rsid w:val="005118B4"/>
    <w:rsid w:val="0051418F"/>
    <w:rsid w:val="00515CB3"/>
    <w:rsid w:val="00517BB9"/>
    <w:rsid w:val="00530CE1"/>
    <w:rsid w:val="00531142"/>
    <w:rsid w:val="005314E6"/>
    <w:rsid w:val="00532581"/>
    <w:rsid w:val="005428DF"/>
    <w:rsid w:val="0054439F"/>
    <w:rsid w:val="005452D5"/>
    <w:rsid w:val="005466BD"/>
    <w:rsid w:val="00547587"/>
    <w:rsid w:val="00566093"/>
    <w:rsid w:val="00570735"/>
    <w:rsid w:val="00575D13"/>
    <w:rsid w:val="00576968"/>
    <w:rsid w:val="005871D6"/>
    <w:rsid w:val="0058756D"/>
    <w:rsid w:val="0059072A"/>
    <w:rsid w:val="00591D49"/>
    <w:rsid w:val="00593DEC"/>
    <w:rsid w:val="0059445E"/>
    <w:rsid w:val="005956CB"/>
    <w:rsid w:val="005A0AD4"/>
    <w:rsid w:val="005A51FE"/>
    <w:rsid w:val="005A5FC3"/>
    <w:rsid w:val="005B0F95"/>
    <w:rsid w:val="005B39CA"/>
    <w:rsid w:val="005B5910"/>
    <w:rsid w:val="005B74F5"/>
    <w:rsid w:val="005B7CA8"/>
    <w:rsid w:val="005C15A2"/>
    <w:rsid w:val="005C2664"/>
    <w:rsid w:val="005C2A84"/>
    <w:rsid w:val="005C2EAC"/>
    <w:rsid w:val="005C68B7"/>
    <w:rsid w:val="005D2E4D"/>
    <w:rsid w:val="005D2F19"/>
    <w:rsid w:val="005D39BB"/>
    <w:rsid w:val="005D597F"/>
    <w:rsid w:val="005D67FE"/>
    <w:rsid w:val="005D6CCC"/>
    <w:rsid w:val="005E06BC"/>
    <w:rsid w:val="005E21F7"/>
    <w:rsid w:val="005F060F"/>
    <w:rsid w:val="005F2524"/>
    <w:rsid w:val="005F4C0C"/>
    <w:rsid w:val="005F6D34"/>
    <w:rsid w:val="006036D5"/>
    <w:rsid w:val="006057E3"/>
    <w:rsid w:val="006140DA"/>
    <w:rsid w:val="00616C9E"/>
    <w:rsid w:val="0062129C"/>
    <w:rsid w:val="0062335F"/>
    <w:rsid w:val="00626BDA"/>
    <w:rsid w:val="00627B82"/>
    <w:rsid w:val="00630FC2"/>
    <w:rsid w:val="00632670"/>
    <w:rsid w:val="0063547B"/>
    <w:rsid w:val="00642202"/>
    <w:rsid w:val="006503A9"/>
    <w:rsid w:val="0065470B"/>
    <w:rsid w:val="00660E8F"/>
    <w:rsid w:val="00662AA5"/>
    <w:rsid w:val="00663D75"/>
    <w:rsid w:val="00671DA7"/>
    <w:rsid w:val="00672141"/>
    <w:rsid w:val="00680680"/>
    <w:rsid w:val="00684E82"/>
    <w:rsid w:val="00690393"/>
    <w:rsid w:val="00691219"/>
    <w:rsid w:val="00691AA5"/>
    <w:rsid w:val="00695131"/>
    <w:rsid w:val="0069594D"/>
    <w:rsid w:val="006A2E49"/>
    <w:rsid w:val="006A59B5"/>
    <w:rsid w:val="006B3188"/>
    <w:rsid w:val="006B64A0"/>
    <w:rsid w:val="006B69B3"/>
    <w:rsid w:val="006C2D08"/>
    <w:rsid w:val="006C4426"/>
    <w:rsid w:val="006C54CA"/>
    <w:rsid w:val="006C5FC4"/>
    <w:rsid w:val="006C5FF7"/>
    <w:rsid w:val="006D28FE"/>
    <w:rsid w:val="006D5713"/>
    <w:rsid w:val="006D666C"/>
    <w:rsid w:val="006D67AE"/>
    <w:rsid w:val="006E040B"/>
    <w:rsid w:val="006E14FD"/>
    <w:rsid w:val="006E4036"/>
    <w:rsid w:val="006E611F"/>
    <w:rsid w:val="006F42E4"/>
    <w:rsid w:val="0070610C"/>
    <w:rsid w:val="00706A3E"/>
    <w:rsid w:val="00710986"/>
    <w:rsid w:val="00724EE6"/>
    <w:rsid w:val="00726175"/>
    <w:rsid w:val="007317AE"/>
    <w:rsid w:val="0073360A"/>
    <w:rsid w:val="007337C1"/>
    <w:rsid w:val="00736664"/>
    <w:rsid w:val="00737304"/>
    <w:rsid w:val="0074415D"/>
    <w:rsid w:val="007469D1"/>
    <w:rsid w:val="0075074C"/>
    <w:rsid w:val="00750CE3"/>
    <w:rsid w:val="007514C4"/>
    <w:rsid w:val="00753486"/>
    <w:rsid w:val="00753582"/>
    <w:rsid w:val="007539F9"/>
    <w:rsid w:val="00754FFB"/>
    <w:rsid w:val="0075645A"/>
    <w:rsid w:val="007609DF"/>
    <w:rsid w:val="00760E44"/>
    <w:rsid w:val="0076477A"/>
    <w:rsid w:val="00773EC0"/>
    <w:rsid w:val="00775F8A"/>
    <w:rsid w:val="0077773D"/>
    <w:rsid w:val="00784261"/>
    <w:rsid w:val="0078558D"/>
    <w:rsid w:val="0078740B"/>
    <w:rsid w:val="0079638F"/>
    <w:rsid w:val="007A32E6"/>
    <w:rsid w:val="007A3AF1"/>
    <w:rsid w:val="007A42EF"/>
    <w:rsid w:val="007A478F"/>
    <w:rsid w:val="007A536C"/>
    <w:rsid w:val="007A7B91"/>
    <w:rsid w:val="007B0554"/>
    <w:rsid w:val="007B0AA6"/>
    <w:rsid w:val="007B5C8C"/>
    <w:rsid w:val="007C28B5"/>
    <w:rsid w:val="007C5A40"/>
    <w:rsid w:val="007D09A2"/>
    <w:rsid w:val="007D2360"/>
    <w:rsid w:val="007D24CD"/>
    <w:rsid w:val="007E34CF"/>
    <w:rsid w:val="007E5BB7"/>
    <w:rsid w:val="007F10DB"/>
    <w:rsid w:val="007F4B8C"/>
    <w:rsid w:val="0080457F"/>
    <w:rsid w:val="00807A70"/>
    <w:rsid w:val="008232EB"/>
    <w:rsid w:val="00826133"/>
    <w:rsid w:val="00826D65"/>
    <w:rsid w:val="008304B2"/>
    <w:rsid w:val="00833E80"/>
    <w:rsid w:val="008346D7"/>
    <w:rsid w:val="00836D18"/>
    <w:rsid w:val="00840FD3"/>
    <w:rsid w:val="00842795"/>
    <w:rsid w:val="0084428D"/>
    <w:rsid w:val="00855675"/>
    <w:rsid w:val="00856699"/>
    <w:rsid w:val="0086407F"/>
    <w:rsid w:val="00865DA6"/>
    <w:rsid w:val="00866363"/>
    <w:rsid w:val="00872B3A"/>
    <w:rsid w:val="00874A70"/>
    <w:rsid w:val="0087718E"/>
    <w:rsid w:val="00886784"/>
    <w:rsid w:val="0088679F"/>
    <w:rsid w:val="008867EC"/>
    <w:rsid w:val="00893F44"/>
    <w:rsid w:val="00895B2A"/>
    <w:rsid w:val="00897E9E"/>
    <w:rsid w:val="008A3970"/>
    <w:rsid w:val="008A6C2C"/>
    <w:rsid w:val="008B1F01"/>
    <w:rsid w:val="008B2650"/>
    <w:rsid w:val="008B3571"/>
    <w:rsid w:val="008B5787"/>
    <w:rsid w:val="008C00CD"/>
    <w:rsid w:val="008C18D9"/>
    <w:rsid w:val="008C2DE7"/>
    <w:rsid w:val="008D2F88"/>
    <w:rsid w:val="008D3819"/>
    <w:rsid w:val="008D390D"/>
    <w:rsid w:val="008D5187"/>
    <w:rsid w:val="008D7704"/>
    <w:rsid w:val="008E2A6D"/>
    <w:rsid w:val="008E2CE8"/>
    <w:rsid w:val="008E2EDC"/>
    <w:rsid w:val="008E3A13"/>
    <w:rsid w:val="008E3A49"/>
    <w:rsid w:val="008E5B91"/>
    <w:rsid w:val="008F59C1"/>
    <w:rsid w:val="008F5A9B"/>
    <w:rsid w:val="008F7E4F"/>
    <w:rsid w:val="00903957"/>
    <w:rsid w:val="0091034D"/>
    <w:rsid w:val="0091036D"/>
    <w:rsid w:val="00915F30"/>
    <w:rsid w:val="009167BB"/>
    <w:rsid w:val="0091701D"/>
    <w:rsid w:val="00917157"/>
    <w:rsid w:val="00920165"/>
    <w:rsid w:val="009216EF"/>
    <w:rsid w:val="00922F13"/>
    <w:rsid w:val="0092383F"/>
    <w:rsid w:val="0092507D"/>
    <w:rsid w:val="00930E9D"/>
    <w:rsid w:val="009319A5"/>
    <w:rsid w:val="00931F60"/>
    <w:rsid w:val="00932ECA"/>
    <w:rsid w:val="00936D00"/>
    <w:rsid w:val="00937776"/>
    <w:rsid w:val="00937CB9"/>
    <w:rsid w:val="00942BD6"/>
    <w:rsid w:val="009451E5"/>
    <w:rsid w:val="0094718C"/>
    <w:rsid w:val="00950D1C"/>
    <w:rsid w:val="00952FC3"/>
    <w:rsid w:val="00955AF5"/>
    <w:rsid w:val="00956B51"/>
    <w:rsid w:val="00961AEF"/>
    <w:rsid w:val="00964A9D"/>
    <w:rsid w:val="009655D4"/>
    <w:rsid w:val="009662BE"/>
    <w:rsid w:val="00972C78"/>
    <w:rsid w:val="009765ED"/>
    <w:rsid w:val="00980689"/>
    <w:rsid w:val="0098414A"/>
    <w:rsid w:val="009867CD"/>
    <w:rsid w:val="009914C8"/>
    <w:rsid w:val="0099331D"/>
    <w:rsid w:val="00993908"/>
    <w:rsid w:val="009B013D"/>
    <w:rsid w:val="009B0374"/>
    <w:rsid w:val="009B1643"/>
    <w:rsid w:val="009B3252"/>
    <w:rsid w:val="009B4020"/>
    <w:rsid w:val="009C079D"/>
    <w:rsid w:val="009C0DC1"/>
    <w:rsid w:val="009C4301"/>
    <w:rsid w:val="009C4EAC"/>
    <w:rsid w:val="009C5FC9"/>
    <w:rsid w:val="009D03E2"/>
    <w:rsid w:val="009D1B7E"/>
    <w:rsid w:val="009E17C8"/>
    <w:rsid w:val="009E7375"/>
    <w:rsid w:val="009E752A"/>
    <w:rsid w:val="009F03C8"/>
    <w:rsid w:val="009F6116"/>
    <w:rsid w:val="00A01529"/>
    <w:rsid w:val="00A05BF3"/>
    <w:rsid w:val="00A06249"/>
    <w:rsid w:val="00A06407"/>
    <w:rsid w:val="00A069B6"/>
    <w:rsid w:val="00A07383"/>
    <w:rsid w:val="00A14974"/>
    <w:rsid w:val="00A164AD"/>
    <w:rsid w:val="00A22A13"/>
    <w:rsid w:val="00A23708"/>
    <w:rsid w:val="00A2523E"/>
    <w:rsid w:val="00A3118C"/>
    <w:rsid w:val="00A31AAB"/>
    <w:rsid w:val="00A3610B"/>
    <w:rsid w:val="00A410D1"/>
    <w:rsid w:val="00A42985"/>
    <w:rsid w:val="00A42F42"/>
    <w:rsid w:val="00A44DCB"/>
    <w:rsid w:val="00A554A1"/>
    <w:rsid w:val="00A55F62"/>
    <w:rsid w:val="00A60D1C"/>
    <w:rsid w:val="00A63617"/>
    <w:rsid w:val="00A72CB6"/>
    <w:rsid w:val="00A73C9C"/>
    <w:rsid w:val="00A774FE"/>
    <w:rsid w:val="00A84776"/>
    <w:rsid w:val="00A856B2"/>
    <w:rsid w:val="00A9161D"/>
    <w:rsid w:val="00A925F8"/>
    <w:rsid w:val="00A93560"/>
    <w:rsid w:val="00A953AA"/>
    <w:rsid w:val="00A97125"/>
    <w:rsid w:val="00AA0837"/>
    <w:rsid w:val="00AA52DC"/>
    <w:rsid w:val="00AA772D"/>
    <w:rsid w:val="00AB20E7"/>
    <w:rsid w:val="00AB4AAB"/>
    <w:rsid w:val="00AB709B"/>
    <w:rsid w:val="00AC02E3"/>
    <w:rsid w:val="00AC22C0"/>
    <w:rsid w:val="00AC39A0"/>
    <w:rsid w:val="00AC53A0"/>
    <w:rsid w:val="00AD6F55"/>
    <w:rsid w:val="00AE557A"/>
    <w:rsid w:val="00AF2340"/>
    <w:rsid w:val="00AF3507"/>
    <w:rsid w:val="00B0741D"/>
    <w:rsid w:val="00B10E61"/>
    <w:rsid w:val="00B131F4"/>
    <w:rsid w:val="00B14F48"/>
    <w:rsid w:val="00B174F9"/>
    <w:rsid w:val="00B2559A"/>
    <w:rsid w:val="00B309E8"/>
    <w:rsid w:val="00B3740C"/>
    <w:rsid w:val="00B460E5"/>
    <w:rsid w:val="00B477FA"/>
    <w:rsid w:val="00B52E54"/>
    <w:rsid w:val="00B53346"/>
    <w:rsid w:val="00B53E8A"/>
    <w:rsid w:val="00B5639C"/>
    <w:rsid w:val="00B564ED"/>
    <w:rsid w:val="00B62F1B"/>
    <w:rsid w:val="00B64C29"/>
    <w:rsid w:val="00B66014"/>
    <w:rsid w:val="00B70272"/>
    <w:rsid w:val="00B76340"/>
    <w:rsid w:val="00B77938"/>
    <w:rsid w:val="00B77E1B"/>
    <w:rsid w:val="00B80D04"/>
    <w:rsid w:val="00B8370B"/>
    <w:rsid w:val="00B84848"/>
    <w:rsid w:val="00B8485C"/>
    <w:rsid w:val="00B84BC1"/>
    <w:rsid w:val="00B94DBC"/>
    <w:rsid w:val="00B95112"/>
    <w:rsid w:val="00BA1609"/>
    <w:rsid w:val="00BA3509"/>
    <w:rsid w:val="00BA6ADE"/>
    <w:rsid w:val="00BA6B72"/>
    <w:rsid w:val="00BA6D3D"/>
    <w:rsid w:val="00BA6E91"/>
    <w:rsid w:val="00BB157B"/>
    <w:rsid w:val="00BB1D49"/>
    <w:rsid w:val="00BB32B4"/>
    <w:rsid w:val="00BB478F"/>
    <w:rsid w:val="00BB58B2"/>
    <w:rsid w:val="00BC3683"/>
    <w:rsid w:val="00BC46A0"/>
    <w:rsid w:val="00BC5C87"/>
    <w:rsid w:val="00BC6499"/>
    <w:rsid w:val="00BC6DB2"/>
    <w:rsid w:val="00BD0AAB"/>
    <w:rsid w:val="00BD2A42"/>
    <w:rsid w:val="00BD2C6C"/>
    <w:rsid w:val="00BE0090"/>
    <w:rsid w:val="00BE1E00"/>
    <w:rsid w:val="00BE3266"/>
    <w:rsid w:val="00BE39BE"/>
    <w:rsid w:val="00BE531D"/>
    <w:rsid w:val="00BF08B2"/>
    <w:rsid w:val="00BF2B15"/>
    <w:rsid w:val="00BF5246"/>
    <w:rsid w:val="00BF554F"/>
    <w:rsid w:val="00C04862"/>
    <w:rsid w:val="00C1031D"/>
    <w:rsid w:val="00C106BD"/>
    <w:rsid w:val="00C10988"/>
    <w:rsid w:val="00C12E86"/>
    <w:rsid w:val="00C13ACD"/>
    <w:rsid w:val="00C15453"/>
    <w:rsid w:val="00C21640"/>
    <w:rsid w:val="00C219CF"/>
    <w:rsid w:val="00C224BB"/>
    <w:rsid w:val="00C24FBC"/>
    <w:rsid w:val="00C26DFD"/>
    <w:rsid w:val="00C3176F"/>
    <w:rsid w:val="00C31D6A"/>
    <w:rsid w:val="00C37CC1"/>
    <w:rsid w:val="00C41EDF"/>
    <w:rsid w:val="00C441BA"/>
    <w:rsid w:val="00C46A1D"/>
    <w:rsid w:val="00C46DDF"/>
    <w:rsid w:val="00C57EC1"/>
    <w:rsid w:val="00C642F3"/>
    <w:rsid w:val="00C7267B"/>
    <w:rsid w:val="00C72BB5"/>
    <w:rsid w:val="00C81933"/>
    <w:rsid w:val="00C82441"/>
    <w:rsid w:val="00C857CB"/>
    <w:rsid w:val="00C92AEC"/>
    <w:rsid w:val="00C942ED"/>
    <w:rsid w:val="00CA0D35"/>
    <w:rsid w:val="00CA0E97"/>
    <w:rsid w:val="00CA11A5"/>
    <w:rsid w:val="00CA1E9D"/>
    <w:rsid w:val="00CA23C7"/>
    <w:rsid w:val="00CA255E"/>
    <w:rsid w:val="00CA41DC"/>
    <w:rsid w:val="00CA5C33"/>
    <w:rsid w:val="00CA6F23"/>
    <w:rsid w:val="00CB10E9"/>
    <w:rsid w:val="00CB33C4"/>
    <w:rsid w:val="00CC119D"/>
    <w:rsid w:val="00CC5391"/>
    <w:rsid w:val="00CD12CF"/>
    <w:rsid w:val="00CD348E"/>
    <w:rsid w:val="00CD72BE"/>
    <w:rsid w:val="00CE14A6"/>
    <w:rsid w:val="00CE1785"/>
    <w:rsid w:val="00CE32EB"/>
    <w:rsid w:val="00CE3ADD"/>
    <w:rsid w:val="00CE41B9"/>
    <w:rsid w:val="00CF279A"/>
    <w:rsid w:val="00CF3D19"/>
    <w:rsid w:val="00CF4332"/>
    <w:rsid w:val="00CF56D6"/>
    <w:rsid w:val="00CF5763"/>
    <w:rsid w:val="00CF5C0D"/>
    <w:rsid w:val="00CF6B89"/>
    <w:rsid w:val="00CF6E20"/>
    <w:rsid w:val="00CF7DD9"/>
    <w:rsid w:val="00D10F07"/>
    <w:rsid w:val="00D10FF5"/>
    <w:rsid w:val="00D13045"/>
    <w:rsid w:val="00D16BAE"/>
    <w:rsid w:val="00D16BBB"/>
    <w:rsid w:val="00D23097"/>
    <w:rsid w:val="00D25B23"/>
    <w:rsid w:val="00D26AE3"/>
    <w:rsid w:val="00D30DD5"/>
    <w:rsid w:val="00D4301F"/>
    <w:rsid w:val="00D4305C"/>
    <w:rsid w:val="00D47134"/>
    <w:rsid w:val="00D5246B"/>
    <w:rsid w:val="00D52ABA"/>
    <w:rsid w:val="00D60657"/>
    <w:rsid w:val="00D6566A"/>
    <w:rsid w:val="00D677EA"/>
    <w:rsid w:val="00D7138E"/>
    <w:rsid w:val="00D74DF9"/>
    <w:rsid w:val="00D81412"/>
    <w:rsid w:val="00D834FB"/>
    <w:rsid w:val="00D863E3"/>
    <w:rsid w:val="00D86A4C"/>
    <w:rsid w:val="00D943BA"/>
    <w:rsid w:val="00D94FCF"/>
    <w:rsid w:val="00D9626F"/>
    <w:rsid w:val="00D962E9"/>
    <w:rsid w:val="00D96484"/>
    <w:rsid w:val="00DA0C24"/>
    <w:rsid w:val="00DA7282"/>
    <w:rsid w:val="00DB09B2"/>
    <w:rsid w:val="00DB0DEE"/>
    <w:rsid w:val="00DB2329"/>
    <w:rsid w:val="00DB33D3"/>
    <w:rsid w:val="00DB4C39"/>
    <w:rsid w:val="00DB6BFA"/>
    <w:rsid w:val="00DC127A"/>
    <w:rsid w:val="00DC288E"/>
    <w:rsid w:val="00DC31BC"/>
    <w:rsid w:val="00DC5DCF"/>
    <w:rsid w:val="00DD1C82"/>
    <w:rsid w:val="00DD534E"/>
    <w:rsid w:val="00DD7A92"/>
    <w:rsid w:val="00DD7B54"/>
    <w:rsid w:val="00DD7D51"/>
    <w:rsid w:val="00DE329D"/>
    <w:rsid w:val="00DE4F41"/>
    <w:rsid w:val="00DE765B"/>
    <w:rsid w:val="00DF034A"/>
    <w:rsid w:val="00DF0683"/>
    <w:rsid w:val="00DF15D4"/>
    <w:rsid w:val="00DF37BF"/>
    <w:rsid w:val="00E0037F"/>
    <w:rsid w:val="00E00E3E"/>
    <w:rsid w:val="00E043D2"/>
    <w:rsid w:val="00E04A52"/>
    <w:rsid w:val="00E204D1"/>
    <w:rsid w:val="00E22B63"/>
    <w:rsid w:val="00E245AF"/>
    <w:rsid w:val="00E27CEB"/>
    <w:rsid w:val="00E31447"/>
    <w:rsid w:val="00E3167E"/>
    <w:rsid w:val="00E5010B"/>
    <w:rsid w:val="00E52557"/>
    <w:rsid w:val="00E533CB"/>
    <w:rsid w:val="00E612DA"/>
    <w:rsid w:val="00E619AD"/>
    <w:rsid w:val="00E63C64"/>
    <w:rsid w:val="00E656ED"/>
    <w:rsid w:val="00E71018"/>
    <w:rsid w:val="00E716EC"/>
    <w:rsid w:val="00E77015"/>
    <w:rsid w:val="00E8098E"/>
    <w:rsid w:val="00E81EA7"/>
    <w:rsid w:val="00E82F01"/>
    <w:rsid w:val="00E90CFE"/>
    <w:rsid w:val="00E92A2E"/>
    <w:rsid w:val="00E97800"/>
    <w:rsid w:val="00EA5DC9"/>
    <w:rsid w:val="00EA687D"/>
    <w:rsid w:val="00EB07F0"/>
    <w:rsid w:val="00EB0F10"/>
    <w:rsid w:val="00EB16DC"/>
    <w:rsid w:val="00EB3F62"/>
    <w:rsid w:val="00EB539F"/>
    <w:rsid w:val="00EB6C48"/>
    <w:rsid w:val="00EC47C4"/>
    <w:rsid w:val="00EC5C7C"/>
    <w:rsid w:val="00EC616B"/>
    <w:rsid w:val="00EC6453"/>
    <w:rsid w:val="00EC71EB"/>
    <w:rsid w:val="00ED0080"/>
    <w:rsid w:val="00ED039B"/>
    <w:rsid w:val="00ED10A4"/>
    <w:rsid w:val="00ED3F03"/>
    <w:rsid w:val="00ED468F"/>
    <w:rsid w:val="00ED6088"/>
    <w:rsid w:val="00ED6EB2"/>
    <w:rsid w:val="00ED75A1"/>
    <w:rsid w:val="00ED7D46"/>
    <w:rsid w:val="00EE1A5F"/>
    <w:rsid w:val="00EE22F9"/>
    <w:rsid w:val="00EF0485"/>
    <w:rsid w:val="00EF12B2"/>
    <w:rsid w:val="00EF1A24"/>
    <w:rsid w:val="00EF491B"/>
    <w:rsid w:val="00EF5A9C"/>
    <w:rsid w:val="00EF6E19"/>
    <w:rsid w:val="00EF7144"/>
    <w:rsid w:val="00EF7AE7"/>
    <w:rsid w:val="00F015A3"/>
    <w:rsid w:val="00F03AAA"/>
    <w:rsid w:val="00F0616E"/>
    <w:rsid w:val="00F10A35"/>
    <w:rsid w:val="00F129A9"/>
    <w:rsid w:val="00F12A3C"/>
    <w:rsid w:val="00F1750D"/>
    <w:rsid w:val="00F25A35"/>
    <w:rsid w:val="00F261FE"/>
    <w:rsid w:val="00F262DA"/>
    <w:rsid w:val="00F338EE"/>
    <w:rsid w:val="00F37A11"/>
    <w:rsid w:val="00F41DC3"/>
    <w:rsid w:val="00F44A62"/>
    <w:rsid w:val="00F4688A"/>
    <w:rsid w:val="00F46BEF"/>
    <w:rsid w:val="00F51896"/>
    <w:rsid w:val="00F520EB"/>
    <w:rsid w:val="00F61CBA"/>
    <w:rsid w:val="00F624B5"/>
    <w:rsid w:val="00F63A4C"/>
    <w:rsid w:val="00F64ADC"/>
    <w:rsid w:val="00F65193"/>
    <w:rsid w:val="00F8484A"/>
    <w:rsid w:val="00F8568D"/>
    <w:rsid w:val="00F85A68"/>
    <w:rsid w:val="00F90921"/>
    <w:rsid w:val="00F90B68"/>
    <w:rsid w:val="00F91640"/>
    <w:rsid w:val="00FA1619"/>
    <w:rsid w:val="00FB141C"/>
    <w:rsid w:val="00FB247B"/>
    <w:rsid w:val="00FB298A"/>
    <w:rsid w:val="00FB5D88"/>
    <w:rsid w:val="00FB6C97"/>
    <w:rsid w:val="00FC06C2"/>
    <w:rsid w:val="00FC630B"/>
    <w:rsid w:val="00FC78EA"/>
    <w:rsid w:val="00FD13FB"/>
    <w:rsid w:val="00FD254C"/>
    <w:rsid w:val="00FD4286"/>
    <w:rsid w:val="00FD654D"/>
    <w:rsid w:val="00FD6B1A"/>
    <w:rsid w:val="00FE0B3B"/>
    <w:rsid w:val="00FE3B36"/>
    <w:rsid w:val="00FE4287"/>
    <w:rsid w:val="00FE4E73"/>
    <w:rsid w:val="00FE7F8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EA62747"/>
  <w15:docId w15:val="{AB6AEA5E-5F8A-4787-BC37-04F496771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ko-K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2A3C"/>
    <w:pPr>
      <w:overflowPunct w:val="0"/>
      <w:autoSpaceDE w:val="0"/>
      <w:autoSpaceDN w:val="0"/>
      <w:adjustRightInd w:val="0"/>
      <w:spacing w:line="360" w:lineRule="auto"/>
      <w:jc w:val="both"/>
      <w:textAlignment w:val="baseline"/>
    </w:pPr>
    <w:rPr>
      <w:sz w:val="26"/>
      <w:lang w:eastAsia="en-US"/>
    </w:rPr>
  </w:style>
  <w:style w:type="paragraph" w:styleId="Heading1">
    <w:name w:val="heading 1"/>
    <w:basedOn w:val="level"/>
    <w:next w:val="Paragraph"/>
    <w:qFormat/>
    <w:rsid w:val="00836D18"/>
    <w:pPr>
      <w:numPr>
        <w:numId w:val="3"/>
      </w:numPr>
      <w:spacing w:before="240" w:after="480"/>
      <w:jc w:val="center"/>
      <w:outlineLvl w:val="0"/>
    </w:pPr>
    <w:rPr>
      <w:rFonts w:ascii="Times New Roman" w:hAnsi="Times New Roman"/>
      <w:sz w:val="28"/>
      <w:szCs w:val="28"/>
    </w:rPr>
  </w:style>
  <w:style w:type="paragraph" w:styleId="Heading2">
    <w:name w:val="heading 2"/>
    <w:basedOn w:val="level"/>
    <w:next w:val="Normal"/>
    <w:qFormat/>
    <w:rsid w:val="009167BB"/>
    <w:pPr>
      <w:numPr>
        <w:ilvl w:val="1"/>
        <w:numId w:val="4"/>
      </w:numPr>
      <w:spacing w:before="200"/>
      <w:ind w:left="0" w:firstLine="0"/>
      <w:outlineLvl w:val="1"/>
    </w:pPr>
    <w:rPr>
      <w:rFonts w:ascii="Times New Roman" w:hAnsi="Times New Roman"/>
      <w:sz w:val="26"/>
      <w:szCs w:val="22"/>
    </w:rPr>
  </w:style>
  <w:style w:type="paragraph" w:styleId="Heading3">
    <w:name w:val="heading 3"/>
    <w:basedOn w:val="level"/>
    <w:next w:val="Paragraph"/>
    <w:qFormat/>
    <w:rsid w:val="009167BB"/>
    <w:pPr>
      <w:numPr>
        <w:ilvl w:val="2"/>
        <w:numId w:val="5"/>
      </w:numPr>
      <w:spacing w:before="200"/>
      <w:ind w:left="0" w:firstLine="0"/>
      <w:outlineLvl w:val="2"/>
    </w:pPr>
    <w:rPr>
      <w:rFonts w:ascii="Times New Roman" w:hAnsi="Times New Roman"/>
      <w:sz w:val="26"/>
      <w:szCs w:val="22"/>
    </w:rPr>
  </w:style>
  <w:style w:type="paragraph" w:styleId="Heading4">
    <w:name w:val="heading 4"/>
    <w:basedOn w:val="level"/>
    <w:next w:val="Paragraph"/>
    <w:qFormat/>
    <w:pPr>
      <w:numPr>
        <w:ilvl w:val="3"/>
        <w:numId w:val="6"/>
      </w:numPr>
      <w:ind w:left="0" w:firstLine="0"/>
      <w:outlineLvl w:val="3"/>
    </w:pPr>
  </w:style>
  <w:style w:type="paragraph" w:styleId="Heading5">
    <w:name w:val="heading 5"/>
    <w:basedOn w:val="level"/>
    <w:next w:val="Paragraph"/>
    <w:qFormat/>
    <w:pPr>
      <w:numPr>
        <w:ilvl w:val="4"/>
        <w:numId w:val="7"/>
      </w:numPr>
      <w:ind w:left="0" w:firstLine="0"/>
      <w:outlineLvl w:val="4"/>
    </w:pPr>
  </w:style>
  <w:style w:type="paragraph" w:styleId="Heading6">
    <w:name w:val="heading 6"/>
    <w:basedOn w:val="level"/>
    <w:next w:val="Paragraph"/>
    <w:qFormat/>
    <w:pPr>
      <w:numPr>
        <w:ilvl w:val="5"/>
        <w:numId w:val="8"/>
      </w:numPr>
      <w:ind w:left="0" w:firstLine="0"/>
      <w:outlineLvl w:val="5"/>
    </w:pPr>
  </w:style>
  <w:style w:type="paragraph" w:styleId="Heading7">
    <w:name w:val="heading 7"/>
    <w:basedOn w:val="level"/>
    <w:next w:val="Paragraph"/>
    <w:qFormat/>
    <w:pPr>
      <w:numPr>
        <w:ilvl w:val="6"/>
        <w:numId w:val="9"/>
      </w:numPr>
      <w:ind w:left="0" w:firstLine="0"/>
      <w:outlineLvl w:val="6"/>
    </w:pPr>
  </w:style>
  <w:style w:type="paragraph" w:styleId="Heading8">
    <w:name w:val="heading 8"/>
    <w:basedOn w:val="level"/>
    <w:next w:val="Paragraph"/>
    <w:qFormat/>
    <w:pPr>
      <w:numPr>
        <w:ilvl w:val="7"/>
        <w:numId w:val="10"/>
      </w:numPr>
      <w:ind w:left="0" w:firstLine="0"/>
      <w:outlineLvl w:val="7"/>
    </w:pPr>
  </w:style>
  <w:style w:type="paragraph" w:styleId="Heading9">
    <w:name w:val="heading 9"/>
    <w:basedOn w:val="level"/>
    <w:next w:val="Paragraph"/>
    <w:qFormat/>
    <w:pPr>
      <w:numPr>
        <w:ilvl w:val="8"/>
        <w:numId w:val="11"/>
      </w:numPr>
      <w:ind w:left="0" w:firstLine="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evel">
    <w:name w:val="level"/>
    <w:basedOn w:val="Normal"/>
    <w:next w:val="Paragraph"/>
    <w:pPr>
      <w:keepNext/>
      <w:spacing w:after="200"/>
      <w:ind w:left="360" w:hanging="360"/>
    </w:pPr>
    <w:rPr>
      <w:rFonts w:ascii="Arial" w:hAnsi="Arial" w:cs="Arial"/>
      <w:b/>
      <w:bCs/>
      <w:sz w:val="18"/>
      <w:szCs w:val="18"/>
    </w:rPr>
  </w:style>
  <w:style w:type="paragraph" w:customStyle="1" w:styleId="Paragraph">
    <w:name w:val="Paragraph"/>
    <w:basedOn w:val="Normal"/>
    <w:link w:val="ParagraphChar"/>
    <w:pPr>
      <w:spacing w:after="200"/>
    </w:pPr>
    <w:rPr>
      <w:sz w:val="18"/>
      <w:szCs w:val="18"/>
    </w:rPr>
  </w:style>
  <w:style w:type="paragraph" w:styleId="TOC5">
    <w:name w:val="toc 5"/>
    <w:basedOn w:val="Normal"/>
    <w:next w:val="Normal"/>
    <w:autoRedefine/>
    <w:semiHidden/>
    <w:pPr>
      <w:tabs>
        <w:tab w:val="right" w:leader="dot" w:pos="8640"/>
      </w:tabs>
      <w:ind w:left="600"/>
      <w:jc w:val="left"/>
    </w:pPr>
    <w:rPr>
      <w:rFonts w:ascii="Arial" w:hAnsi="Arial" w:cs="Arial"/>
      <w:sz w:val="18"/>
      <w:szCs w:val="18"/>
    </w:rPr>
  </w:style>
  <w:style w:type="paragraph" w:styleId="BodyText">
    <w:name w:val="Body Text"/>
    <w:basedOn w:val="Normal"/>
    <w:semiHidden/>
    <w:pPr>
      <w:overflowPunct/>
      <w:autoSpaceDE/>
      <w:autoSpaceDN/>
      <w:adjustRightInd/>
      <w:jc w:val="left"/>
      <w:textAlignment w:val="auto"/>
    </w:pPr>
    <w:rPr>
      <w:b/>
      <w:bCs/>
      <w:szCs w:val="24"/>
    </w:rPr>
  </w:style>
  <w:style w:type="paragraph" w:styleId="TOC4">
    <w:name w:val="toc 4"/>
    <w:basedOn w:val="Normal"/>
    <w:next w:val="Normal"/>
    <w:autoRedefine/>
    <w:semiHidden/>
    <w:pPr>
      <w:tabs>
        <w:tab w:val="right" w:leader="dot" w:pos="8640"/>
      </w:tabs>
      <w:ind w:left="400"/>
      <w:jc w:val="left"/>
    </w:pPr>
    <w:rPr>
      <w:rFonts w:ascii="Arial" w:hAnsi="Arial" w:cs="Arial"/>
      <w:sz w:val="18"/>
      <w:szCs w:val="18"/>
    </w:rPr>
  </w:style>
  <w:style w:type="paragraph" w:styleId="TOC3">
    <w:name w:val="toc 3"/>
    <w:basedOn w:val="Normal"/>
    <w:next w:val="Normal"/>
    <w:autoRedefine/>
    <w:uiPriority w:val="39"/>
    <w:rsid w:val="00662AA5"/>
    <w:pPr>
      <w:tabs>
        <w:tab w:val="right" w:leader="dot" w:pos="8640"/>
      </w:tabs>
      <w:ind w:left="200"/>
      <w:jc w:val="left"/>
    </w:pPr>
    <w:rPr>
      <w:rFonts w:cs="Arial"/>
      <w:i/>
      <w:iCs/>
      <w:sz w:val="24"/>
      <w:szCs w:val="18"/>
    </w:rPr>
  </w:style>
  <w:style w:type="paragraph" w:styleId="TOC2">
    <w:name w:val="toc 2"/>
    <w:basedOn w:val="Normal"/>
    <w:next w:val="Normal"/>
    <w:autoRedefine/>
    <w:uiPriority w:val="39"/>
    <w:rsid w:val="00662AA5"/>
    <w:pPr>
      <w:tabs>
        <w:tab w:val="right" w:leader="dot" w:pos="8640"/>
      </w:tabs>
      <w:jc w:val="left"/>
    </w:pPr>
    <w:rPr>
      <w:rFonts w:cs="Arial"/>
      <w:smallCaps/>
      <w:sz w:val="24"/>
      <w:szCs w:val="18"/>
    </w:rPr>
  </w:style>
  <w:style w:type="paragraph" w:styleId="TOC1">
    <w:name w:val="toc 1"/>
    <w:basedOn w:val="Normal"/>
    <w:next w:val="Normal"/>
    <w:autoRedefine/>
    <w:uiPriority w:val="39"/>
    <w:rsid w:val="00630FC2"/>
    <w:pPr>
      <w:tabs>
        <w:tab w:val="left" w:pos="1418"/>
        <w:tab w:val="right" w:leader="dot" w:pos="8640"/>
      </w:tabs>
      <w:spacing w:before="100" w:after="100"/>
      <w:jc w:val="left"/>
    </w:pPr>
    <w:rPr>
      <w:rFonts w:cs="Arial"/>
      <w:b/>
      <w:bCs/>
      <w:caps/>
      <w:sz w:val="24"/>
      <w:szCs w:val="18"/>
    </w:rPr>
  </w:style>
  <w:style w:type="paragraph" w:styleId="Footer">
    <w:name w:val="footer"/>
    <w:basedOn w:val="Normal"/>
    <w:link w:val="FooterChar"/>
    <w:uiPriority w:val="99"/>
    <w:pPr>
      <w:tabs>
        <w:tab w:val="center" w:pos="4320"/>
      </w:tabs>
      <w:ind w:left="360" w:right="360"/>
    </w:pPr>
    <w:rPr>
      <w:rFonts w:ascii="Arial" w:hAnsi="Arial" w:cs="Arial"/>
      <w:b/>
      <w:bCs/>
      <w:sz w:val="16"/>
      <w:szCs w:val="16"/>
    </w:rPr>
  </w:style>
  <w:style w:type="paragraph" w:styleId="Header">
    <w:name w:val="header"/>
    <w:basedOn w:val="Normal"/>
    <w:link w:val="HeaderChar"/>
    <w:uiPriority w:val="99"/>
    <w:pPr>
      <w:tabs>
        <w:tab w:val="center" w:pos="4320"/>
        <w:tab w:val="right" w:pos="8640"/>
      </w:tabs>
    </w:pPr>
    <w:rPr>
      <w:rFonts w:ascii="Arial" w:hAnsi="Arial" w:cs="Arial"/>
      <w:b/>
      <w:bCs/>
      <w:sz w:val="16"/>
      <w:szCs w:val="16"/>
    </w:rPr>
  </w:style>
  <w:style w:type="paragraph" w:styleId="FootnoteText">
    <w:name w:val="footnote text"/>
    <w:basedOn w:val="Normal"/>
    <w:semiHidden/>
  </w:style>
  <w:style w:type="paragraph" w:customStyle="1" w:styleId="TitlePage">
    <w:name w:val="TitlePage"/>
    <w:basedOn w:val="Normal"/>
    <w:pPr>
      <w:tabs>
        <w:tab w:val="left" w:pos="1440"/>
      </w:tabs>
      <w:spacing w:before="240"/>
      <w:ind w:left="1440" w:hanging="1440"/>
    </w:pPr>
    <w:rPr>
      <w:rFonts w:ascii="Arial" w:hAnsi="Arial" w:cs="Arial"/>
    </w:rPr>
  </w:style>
  <w:style w:type="paragraph" w:customStyle="1" w:styleId="TitlePageTitle">
    <w:name w:val="TitlePageTitle"/>
    <w:basedOn w:val="TitlePage"/>
    <w:pPr>
      <w:tabs>
        <w:tab w:val="clear" w:pos="1440"/>
      </w:tabs>
      <w:spacing w:before="720" w:after="800"/>
      <w:ind w:left="0" w:firstLine="0"/>
      <w:jc w:val="center"/>
    </w:pPr>
    <w:rPr>
      <w:b/>
      <w:bCs/>
      <w:sz w:val="28"/>
      <w:szCs w:val="28"/>
    </w:rPr>
  </w:style>
  <w:style w:type="paragraph" w:customStyle="1" w:styleId="TOCTITLE">
    <w:name w:val="TOC TITLE"/>
    <w:basedOn w:val="Normal"/>
    <w:pPr>
      <w:spacing w:before="480" w:after="480"/>
      <w:jc w:val="center"/>
    </w:pPr>
    <w:rPr>
      <w:rFonts w:ascii="Arial" w:hAnsi="Arial" w:cs="Arial"/>
      <w:b/>
      <w:bCs/>
      <w:sz w:val="18"/>
      <w:szCs w:val="18"/>
    </w:rPr>
  </w:style>
  <w:style w:type="paragraph" w:styleId="TOC6">
    <w:name w:val="toc 6"/>
    <w:basedOn w:val="Normal"/>
    <w:next w:val="Normal"/>
    <w:autoRedefine/>
    <w:semiHidden/>
    <w:pPr>
      <w:tabs>
        <w:tab w:val="right" w:leader="dot" w:pos="8640"/>
      </w:tabs>
      <w:ind w:left="800"/>
      <w:jc w:val="left"/>
    </w:pPr>
    <w:rPr>
      <w:sz w:val="18"/>
      <w:szCs w:val="18"/>
    </w:rPr>
  </w:style>
  <w:style w:type="paragraph" w:styleId="TOC7">
    <w:name w:val="toc 7"/>
    <w:basedOn w:val="Normal"/>
    <w:next w:val="Normal"/>
    <w:autoRedefine/>
    <w:semiHidden/>
    <w:pPr>
      <w:tabs>
        <w:tab w:val="right" w:leader="dot" w:pos="8640"/>
      </w:tabs>
      <w:ind w:left="1000"/>
      <w:jc w:val="left"/>
    </w:pPr>
    <w:rPr>
      <w:sz w:val="18"/>
      <w:szCs w:val="18"/>
    </w:rPr>
  </w:style>
  <w:style w:type="paragraph" w:styleId="TOC8">
    <w:name w:val="toc 8"/>
    <w:basedOn w:val="Normal"/>
    <w:next w:val="Normal"/>
    <w:autoRedefine/>
    <w:semiHidden/>
    <w:pPr>
      <w:tabs>
        <w:tab w:val="right" w:leader="dot" w:pos="8640"/>
      </w:tabs>
      <w:ind w:left="1200"/>
      <w:jc w:val="left"/>
    </w:pPr>
    <w:rPr>
      <w:sz w:val="18"/>
      <w:szCs w:val="18"/>
    </w:rPr>
  </w:style>
  <w:style w:type="paragraph" w:styleId="TOC9">
    <w:name w:val="toc 9"/>
    <w:basedOn w:val="Normal"/>
    <w:next w:val="Normal"/>
    <w:autoRedefine/>
    <w:semiHidden/>
    <w:pPr>
      <w:tabs>
        <w:tab w:val="right" w:leader="dot" w:pos="8640"/>
      </w:tabs>
      <w:ind w:left="1400"/>
      <w:jc w:val="left"/>
    </w:pPr>
    <w:rPr>
      <w:sz w:val="18"/>
      <w:szCs w:val="18"/>
    </w:rPr>
  </w:style>
  <w:style w:type="character" w:styleId="PageNumber">
    <w:name w:val="page number"/>
    <w:basedOn w:val="DefaultParagraphFont"/>
    <w:semiHidden/>
  </w:style>
  <w:style w:type="character" w:styleId="CommentReference">
    <w:name w:val="annotation reference"/>
    <w:semiHidden/>
    <w:rPr>
      <w:sz w:val="16"/>
      <w:szCs w:val="16"/>
    </w:rPr>
  </w:style>
  <w:style w:type="paragraph" w:styleId="CommentText">
    <w:name w:val="annotation text"/>
    <w:basedOn w:val="Normal"/>
    <w:semiHidden/>
  </w:style>
  <w:style w:type="character" w:styleId="FootnoteReference">
    <w:name w:val="footnote reference"/>
    <w:semiHidden/>
    <w:rPr>
      <w:vertAlign w:val="superscript"/>
    </w:rPr>
  </w:style>
  <w:style w:type="paragraph" w:customStyle="1" w:styleId="Acronym">
    <w:name w:val="Acronym"/>
    <w:basedOn w:val="Normal"/>
    <w:pPr>
      <w:tabs>
        <w:tab w:val="left" w:pos="1530"/>
      </w:tabs>
      <w:ind w:left="1526" w:hanging="1166"/>
    </w:pPr>
    <w:rPr>
      <w:sz w:val="18"/>
      <w:szCs w:val="18"/>
    </w:rPr>
  </w:style>
  <w:style w:type="paragraph" w:customStyle="1" w:styleId="Citation">
    <w:name w:val="Citation"/>
    <w:basedOn w:val="Paragraph"/>
    <w:pPr>
      <w:ind w:left="450" w:hanging="360"/>
    </w:pPr>
  </w:style>
  <w:style w:type="paragraph" w:customStyle="1" w:styleId="TitlePageDocNumber">
    <w:name w:val="TitlePageDocNumber"/>
    <w:basedOn w:val="TitlePageTitle"/>
    <w:pPr>
      <w:spacing w:after="0"/>
    </w:pPr>
    <w:rPr>
      <w:sz w:val="24"/>
      <w:szCs w:val="24"/>
    </w:rPr>
  </w:style>
  <w:style w:type="paragraph" w:customStyle="1" w:styleId="Bullet2">
    <w:name w:val="Bullet2"/>
    <w:basedOn w:val="Paragraph"/>
    <w:pPr>
      <w:numPr>
        <w:numId w:val="2"/>
      </w:numPr>
      <w:tabs>
        <w:tab w:val="left" w:pos="1083"/>
      </w:tabs>
      <w:spacing w:after="240"/>
      <w:ind w:left="1080"/>
    </w:pPr>
    <w:rPr>
      <w:rFonts w:cs="Arial"/>
      <w:szCs w:val="16"/>
    </w:rPr>
  </w:style>
  <w:style w:type="paragraph" w:customStyle="1" w:styleId="Bullet1">
    <w:name w:val="Bullet1"/>
    <w:basedOn w:val="Paragraph"/>
    <w:pPr>
      <w:numPr>
        <w:numId w:val="1"/>
      </w:numPr>
      <w:spacing w:after="240"/>
    </w:pPr>
    <w:rPr>
      <w:rFonts w:cs="Arial"/>
      <w:szCs w:val="16"/>
    </w:rPr>
  </w:style>
  <w:style w:type="paragraph" w:customStyle="1" w:styleId="PinDescription">
    <w:name w:val="PinDescription"/>
    <w:basedOn w:val="Paragraph"/>
    <w:pPr>
      <w:tabs>
        <w:tab w:val="left" w:pos="1440"/>
        <w:tab w:val="left" w:pos="2160"/>
        <w:tab w:val="left" w:pos="2880"/>
      </w:tabs>
      <w:ind w:left="2880" w:hanging="2880"/>
    </w:pPr>
  </w:style>
  <w:style w:type="paragraph" w:customStyle="1" w:styleId="PinoutTable">
    <w:name w:val="PinoutTable"/>
    <w:basedOn w:val="Paragraph"/>
    <w:pPr>
      <w:tabs>
        <w:tab w:val="left" w:pos="1440"/>
        <w:tab w:val="left" w:pos="2880"/>
        <w:tab w:val="left" w:pos="4320"/>
        <w:tab w:val="left" w:pos="5760"/>
        <w:tab w:val="left" w:pos="7200"/>
      </w:tabs>
      <w:spacing w:before="60" w:after="60"/>
      <w:jc w:val="left"/>
    </w:pPr>
    <w:rPr>
      <w:rFonts w:ascii="Arial" w:hAnsi="Arial" w:cs="Arial"/>
      <w:sz w:val="12"/>
      <w:szCs w:val="12"/>
    </w:rPr>
  </w:style>
  <w:style w:type="paragraph" w:customStyle="1" w:styleId="RegDescription">
    <w:name w:val="RegDescription"/>
    <w:basedOn w:val="PinDescription"/>
    <w:pPr>
      <w:keepNext/>
      <w:keepLines/>
      <w:tabs>
        <w:tab w:val="clear" w:pos="1440"/>
        <w:tab w:val="clear" w:pos="2160"/>
        <w:tab w:val="clear" w:pos="2880"/>
        <w:tab w:val="left" w:pos="1728"/>
        <w:tab w:val="left" w:pos="2736"/>
      </w:tabs>
      <w:ind w:left="2736" w:hanging="2736"/>
    </w:pPr>
  </w:style>
  <w:style w:type="paragraph" w:customStyle="1" w:styleId="RegisterText">
    <w:name w:val="RegisterText"/>
    <w:basedOn w:val="Paragraph"/>
    <w:pPr>
      <w:keepNext/>
      <w:keepLines/>
      <w:spacing w:before="40" w:after="40"/>
      <w:jc w:val="center"/>
    </w:pPr>
    <w:rPr>
      <w:rFonts w:ascii="Arial" w:hAnsi="Arial" w:cs="Arial"/>
      <w:sz w:val="14"/>
      <w:szCs w:val="14"/>
    </w:rPr>
  </w:style>
  <w:style w:type="paragraph" w:customStyle="1" w:styleId="TableText">
    <w:name w:val="TableText"/>
    <w:basedOn w:val="Paragraph"/>
    <w:pPr>
      <w:spacing w:before="40" w:after="40"/>
    </w:pPr>
    <w:rPr>
      <w:rFonts w:ascii="Arial" w:hAnsi="Arial" w:cs="Arial"/>
      <w:sz w:val="16"/>
      <w:szCs w:val="16"/>
    </w:rPr>
  </w:style>
  <w:style w:type="paragraph" w:customStyle="1" w:styleId="NLVVN">
    <w:name w:val="NLV VN"/>
    <w:basedOn w:val="Normal"/>
    <w:pPr>
      <w:pBdr>
        <w:top w:val="single" w:sz="4" w:space="1" w:color="666666"/>
        <w:left w:val="single" w:sz="4" w:space="4" w:color="666666"/>
        <w:right w:val="single" w:sz="4" w:space="4" w:color="666666"/>
      </w:pBdr>
      <w:shd w:val="clear" w:color="auto" w:fill="666666"/>
      <w:spacing w:after="360"/>
      <w:jc w:val="center"/>
    </w:pPr>
    <w:rPr>
      <w:rFonts w:ascii="Arial" w:hAnsi="Arial" w:cs="Arial"/>
      <w:b/>
      <w:bCs/>
      <w:noProof/>
      <w:color w:val="FFFFFF"/>
    </w:rPr>
  </w:style>
  <w:style w:type="paragraph" w:customStyle="1" w:styleId="Abstract">
    <w:name w:val="Abstract"/>
    <w:basedOn w:val="Normal"/>
    <w:next w:val="Paragraph"/>
    <w:pPr>
      <w:spacing w:before="240" w:after="240"/>
    </w:pPr>
    <w:rPr>
      <w:rFonts w:cs="Arial"/>
      <w:noProof/>
      <w:sz w:val="18"/>
      <w:szCs w:val="16"/>
    </w:rPr>
  </w:style>
  <w:style w:type="paragraph" w:customStyle="1" w:styleId="Copyright">
    <w:name w:val="Copyright"/>
    <w:basedOn w:val="Normal"/>
    <w:pPr>
      <w:pBdr>
        <w:top w:val="single" w:sz="4" w:space="1" w:color="666666"/>
        <w:left w:val="single" w:sz="4" w:space="4" w:color="666666"/>
        <w:bottom w:val="single" w:sz="4" w:space="1" w:color="666666"/>
        <w:right w:val="single" w:sz="4" w:space="4" w:color="666666"/>
      </w:pBdr>
      <w:shd w:val="clear" w:color="auto" w:fill="666666"/>
      <w:jc w:val="center"/>
    </w:pPr>
    <w:rPr>
      <w:rFonts w:ascii="Arial" w:hAnsi="Arial" w:cs="Arial"/>
      <w:b/>
      <w:bCs/>
      <w:noProof/>
      <w:color w:val="FFFFFF"/>
      <w:sz w:val="18"/>
      <w:szCs w:val="18"/>
    </w:rPr>
  </w:style>
  <w:style w:type="paragraph" w:customStyle="1" w:styleId="Figure">
    <w:name w:val="Figure"/>
    <w:basedOn w:val="Paragraph"/>
    <w:pPr>
      <w:spacing w:after="240"/>
      <w:jc w:val="center"/>
    </w:pPr>
    <w:rPr>
      <w:rFonts w:cs="Arial"/>
      <w:szCs w:val="16"/>
    </w:rPr>
  </w:style>
  <w:style w:type="paragraph" w:customStyle="1" w:styleId="FigureTitle">
    <w:name w:val="Figure Title"/>
    <w:basedOn w:val="Normal"/>
    <w:next w:val="Paragraph"/>
    <w:pPr>
      <w:spacing w:before="280"/>
      <w:jc w:val="center"/>
    </w:pPr>
    <w:rPr>
      <w:rFonts w:ascii="Arial" w:hAnsi="Arial" w:cs="Arial"/>
      <w:b/>
      <w:bCs/>
      <w:noProof/>
      <w:sz w:val="16"/>
      <w:szCs w:val="16"/>
    </w:rPr>
  </w:style>
  <w:style w:type="paragraph" w:styleId="BalloonText">
    <w:name w:val="Balloon Text"/>
    <w:basedOn w:val="Normal"/>
    <w:link w:val="BalloonTextChar"/>
    <w:uiPriority w:val="99"/>
    <w:semiHidden/>
    <w:unhideWhenUsed/>
    <w:rsid w:val="00F61CBA"/>
    <w:rPr>
      <w:rFonts w:ascii="Tahoma" w:hAnsi="Tahoma" w:cs="Tahoma"/>
      <w:sz w:val="16"/>
      <w:szCs w:val="16"/>
    </w:rPr>
  </w:style>
  <w:style w:type="character" w:customStyle="1" w:styleId="BalloonTextChar">
    <w:name w:val="Balloon Text Char"/>
    <w:link w:val="BalloonText"/>
    <w:uiPriority w:val="99"/>
    <w:semiHidden/>
    <w:rsid w:val="00F61CBA"/>
    <w:rPr>
      <w:rFonts w:ascii="Tahoma" w:hAnsi="Tahoma" w:cs="Tahoma"/>
      <w:sz w:val="16"/>
      <w:szCs w:val="16"/>
    </w:rPr>
  </w:style>
  <w:style w:type="paragraph" w:styleId="Subtitle">
    <w:name w:val="Subtitle"/>
    <w:basedOn w:val="Normal"/>
    <w:next w:val="Normal"/>
    <w:link w:val="SubtitleChar"/>
    <w:uiPriority w:val="11"/>
    <w:qFormat/>
    <w:rsid w:val="00753486"/>
    <w:pPr>
      <w:numPr>
        <w:ilvl w:val="1"/>
      </w:numPr>
    </w:pPr>
    <w:rPr>
      <w:rFonts w:ascii="Cambria" w:hAnsi="Cambria"/>
      <w:b/>
      <w:i/>
      <w:iCs/>
      <w:color w:val="4F81BD"/>
      <w:spacing w:val="15"/>
      <w:sz w:val="24"/>
      <w:szCs w:val="24"/>
    </w:rPr>
  </w:style>
  <w:style w:type="character" w:customStyle="1" w:styleId="SubtitleChar">
    <w:name w:val="Subtitle Char"/>
    <w:link w:val="Subtitle"/>
    <w:uiPriority w:val="11"/>
    <w:rsid w:val="00753486"/>
    <w:rPr>
      <w:rFonts w:ascii="Cambria" w:eastAsia="Times New Roman" w:hAnsi="Cambria" w:cs="Times New Roman"/>
      <w:b/>
      <w:i/>
      <w:iCs/>
      <w:color w:val="4F81BD"/>
      <w:spacing w:val="15"/>
      <w:sz w:val="24"/>
      <w:szCs w:val="24"/>
    </w:rPr>
  </w:style>
  <w:style w:type="paragraph" w:customStyle="1" w:styleId="Style4">
    <w:name w:val="Style4"/>
    <w:basedOn w:val="Normal"/>
    <w:uiPriority w:val="99"/>
    <w:rsid w:val="00C224BB"/>
    <w:pPr>
      <w:widowControl w:val="0"/>
      <w:overflowPunct/>
      <w:spacing w:line="240" w:lineRule="exact"/>
      <w:textAlignment w:val="auto"/>
    </w:pPr>
    <w:rPr>
      <w:sz w:val="24"/>
      <w:szCs w:val="24"/>
    </w:rPr>
  </w:style>
  <w:style w:type="character" w:customStyle="1" w:styleId="FontStyle211">
    <w:name w:val="Font Style211"/>
    <w:uiPriority w:val="99"/>
    <w:rsid w:val="00C224BB"/>
    <w:rPr>
      <w:rFonts w:ascii="Arial" w:hAnsi="Arial" w:cs="Arial"/>
      <w:b/>
      <w:bCs/>
      <w:color w:val="000000"/>
      <w:sz w:val="18"/>
      <w:szCs w:val="18"/>
    </w:rPr>
  </w:style>
  <w:style w:type="character" w:customStyle="1" w:styleId="FontStyle192">
    <w:name w:val="Font Style192"/>
    <w:uiPriority w:val="99"/>
    <w:rsid w:val="00C224BB"/>
    <w:rPr>
      <w:rFonts w:ascii="Arial" w:hAnsi="Arial" w:cs="Arial"/>
      <w:b/>
      <w:bCs/>
      <w:color w:val="000000"/>
      <w:sz w:val="18"/>
      <w:szCs w:val="18"/>
    </w:rPr>
  </w:style>
  <w:style w:type="character" w:customStyle="1" w:styleId="FontStyle212">
    <w:name w:val="Font Style212"/>
    <w:uiPriority w:val="99"/>
    <w:rsid w:val="00C224BB"/>
    <w:rPr>
      <w:rFonts w:ascii="Arial" w:hAnsi="Arial" w:cs="Arial"/>
      <w:b/>
      <w:bCs/>
      <w:smallCaps/>
      <w:color w:val="000000"/>
      <w:sz w:val="18"/>
      <w:szCs w:val="18"/>
    </w:rPr>
  </w:style>
  <w:style w:type="paragraph" w:styleId="ListParagraph">
    <w:name w:val="List Paragraph"/>
    <w:basedOn w:val="Normal"/>
    <w:uiPriority w:val="34"/>
    <w:qFormat/>
    <w:rsid w:val="008A3970"/>
    <w:pPr>
      <w:ind w:left="720"/>
      <w:contextualSpacing/>
    </w:pPr>
  </w:style>
  <w:style w:type="paragraph" w:styleId="Caption">
    <w:name w:val="caption"/>
    <w:basedOn w:val="Normal"/>
    <w:next w:val="Normal"/>
    <w:link w:val="CaptionChar"/>
    <w:qFormat/>
    <w:rsid w:val="00251990"/>
    <w:pPr>
      <w:overflowPunct/>
      <w:autoSpaceDE/>
      <w:autoSpaceDN/>
      <w:adjustRightInd/>
      <w:jc w:val="center"/>
      <w:textAlignment w:val="auto"/>
    </w:pPr>
    <w:rPr>
      <w:rFonts w:ascii="Arial" w:hAnsi="Arial"/>
      <w:b/>
      <w:bCs/>
      <w:sz w:val="20"/>
    </w:rPr>
  </w:style>
  <w:style w:type="character" w:customStyle="1" w:styleId="CaptionChar">
    <w:name w:val="Caption Char"/>
    <w:link w:val="Caption"/>
    <w:rsid w:val="00251990"/>
    <w:rPr>
      <w:rFonts w:ascii="Arial" w:hAnsi="Arial"/>
      <w:b/>
      <w:bCs/>
    </w:rPr>
  </w:style>
  <w:style w:type="paragraph" w:customStyle="1" w:styleId="TableText0">
    <w:name w:val="Table Text"/>
    <w:basedOn w:val="Normal"/>
    <w:rsid w:val="001559B5"/>
    <w:pPr>
      <w:overflowPunct/>
      <w:autoSpaceDE/>
      <w:autoSpaceDN/>
      <w:adjustRightInd/>
      <w:jc w:val="left"/>
      <w:textAlignment w:val="auto"/>
    </w:pPr>
    <w:rPr>
      <w:rFonts w:ascii="Arial" w:hAnsi="Arial"/>
      <w:sz w:val="20"/>
      <w:szCs w:val="24"/>
    </w:rPr>
  </w:style>
  <w:style w:type="table" w:styleId="TableGrid">
    <w:name w:val="Table Grid"/>
    <w:basedOn w:val="TableNormal"/>
    <w:rsid w:val="001559B5"/>
    <w:pPr>
      <w:overflowPunct w:val="0"/>
      <w:autoSpaceDE w:val="0"/>
      <w:autoSpaceDN w:val="0"/>
      <w:adjustRightInd w:val="0"/>
      <w:jc w:val="both"/>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hesisFigure">
    <w:name w:val="ThesisFigure"/>
    <w:basedOn w:val="Caption"/>
    <w:link w:val="ThesisFigureChar"/>
    <w:qFormat/>
    <w:rsid w:val="00E8098E"/>
    <w:rPr>
      <w:rFonts w:ascii="Times New Roman" w:hAnsi="Times New Roman"/>
      <w:sz w:val="22"/>
    </w:rPr>
  </w:style>
  <w:style w:type="paragraph" w:customStyle="1" w:styleId="ThesisTable">
    <w:name w:val="ThesisTable"/>
    <w:basedOn w:val="Caption"/>
    <w:link w:val="ThesisTableChar"/>
    <w:qFormat/>
    <w:rsid w:val="001A0B88"/>
    <w:rPr>
      <w:rFonts w:ascii="Times New Roman" w:hAnsi="Times New Roman"/>
      <w:sz w:val="22"/>
    </w:rPr>
  </w:style>
  <w:style w:type="character" w:customStyle="1" w:styleId="ThesisFigureChar">
    <w:name w:val="ThesisFigure Char"/>
    <w:link w:val="ThesisFigure"/>
    <w:rsid w:val="00E8098E"/>
    <w:rPr>
      <w:rFonts w:ascii="Arial" w:hAnsi="Arial"/>
      <w:b/>
      <w:bCs/>
      <w:sz w:val="22"/>
    </w:rPr>
  </w:style>
  <w:style w:type="paragraph" w:customStyle="1" w:styleId="Reference">
    <w:name w:val="Reference"/>
    <w:basedOn w:val="Normal"/>
    <w:link w:val="ReferenceChar"/>
    <w:qFormat/>
    <w:rsid w:val="00CA0E97"/>
    <w:pPr>
      <w:numPr>
        <w:numId w:val="12"/>
      </w:numPr>
      <w:tabs>
        <w:tab w:val="left" w:pos="567"/>
      </w:tabs>
      <w:ind w:left="0" w:firstLine="0"/>
    </w:pPr>
  </w:style>
  <w:style w:type="character" w:customStyle="1" w:styleId="ThesisTableChar">
    <w:name w:val="ThesisTable Char"/>
    <w:link w:val="ThesisTable"/>
    <w:rsid w:val="001A0B88"/>
    <w:rPr>
      <w:rFonts w:ascii="Arial" w:hAnsi="Arial"/>
      <w:b/>
      <w:bCs/>
      <w:sz w:val="22"/>
    </w:rPr>
  </w:style>
  <w:style w:type="character" w:customStyle="1" w:styleId="FooterChar">
    <w:name w:val="Footer Char"/>
    <w:link w:val="Footer"/>
    <w:uiPriority w:val="99"/>
    <w:rsid w:val="007337C1"/>
    <w:rPr>
      <w:rFonts w:ascii="Arial" w:hAnsi="Arial" w:cs="Arial"/>
      <w:b/>
      <w:bCs/>
      <w:sz w:val="16"/>
      <w:szCs w:val="16"/>
    </w:rPr>
  </w:style>
  <w:style w:type="character" w:customStyle="1" w:styleId="ReferenceChar">
    <w:name w:val="Reference Char"/>
    <w:link w:val="Reference"/>
    <w:rsid w:val="00CA0E97"/>
    <w:rPr>
      <w:sz w:val="26"/>
      <w:lang w:eastAsia="en-US"/>
    </w:rPr>
  </w:style>
  <w:style w:type="paragraph" w:customStyle="1" w:styleId="Default">
    <w:name w:val="Default"/>
    <w:rsid w:val="009167BB"/>
    <w:pPr>
      <w:autoSpaceDE w:val="0"/>
      <w:autoSpaceDN w:val="0"/>
      <w:adjustRightInd w:val="0"/>
    </w:pPr>
    <w:rPr>
      <w:color w:val="000000"/>
      <w:sz w:val="24"/>
      <w:szCs w:val="24"/>
      <w:lang w:eastAsia="en-US"/>
    </w:rPr>
  </w:style>
  <w:style w:type="paragraph" w:styleId="NormalWeb">
    <w:name w:val="Normal (Web)"/>
    <w:basedOn w:val="Normal"/>
    <w:uiPriority w:val="99"/>
    <w:unhideWhenUsed/>
    <w:rsid w:val="0028193A"/>
    <w:pPr>
      <w:overflowPunct/>
      <w:autoSpaceDE/>
      <w:autoSpaceDN/>
      <w:adjustRightInd/>
      <w:spacing w:before="100" w:beforeAutospacing="1" w:after="100" w:afterAutospacing="1" w:line="240" w:lineRule="auto"/>
      <w:jc w:val="left"/>
      <w:textAlignment w:val="auto"/>
    </w:pPr>
    <w:rPr>
      <w:rFonts w:eastAsiaTheme="minorEastAsia"/>
      <w:sz w:val="24"/>
      <w:szCs w:val="24"/>
      <w:lang w:eastAsia="ko-KR"/>
    </w:rPr>
  </w:style>
  <w:style w:type="character" w:styleId="PlaceholderText">
    <w:name w:val="Placeholder Text"/>
    <w:basedOn w:val="DefaultParagraphFont"/>
    <w:uiPriority w:val="99"/>
    <w:semiHidden/>
    <w:rsid w:val="00B84BC1"/>
    <w:rPr>
      <w:color w:val="808080"/>
    </w:rPr>
  </w:style>
  <w:style w:type="paragraph" w:styleId="TableofFigures">
    <w:name w:val="table of figures"/>
    <w:basedOn w:val="Normal"/>
    <w:next w:val="Normal"/>
    <w:uiPriority w:val="99"/>
    <w:unhideWhenUsed/>
    <w:rsid w:val="00F338EE"/>
  </w:style>
  <w:style w:type="character" w:styleId="Hyperlink">
    <w:name w:val="Hyperlink"/>
    <w:basedOn w:val="DefaultParagraphFont"/>
    <w:uiPriority w:val="99"/>
    <w:unhideWhenUsed/>
    <w:rsid w:val="00F338EE"/>
    <w:rPr>
      <w:color w:val="0563C1" w:themeColor="hyperlink"/>
      <w:u w:val="single"/>
    </w:rPr>
  </w:style>
  <w:style w:type="character" w:customStyle="1" w:styleId="ParagraphChar">
    <w:name w:val="Paragraph Char"/>
    <w:link w:val="Paragraph"/>
    <w:rsid w:val="0092507D"/>
    <w:rPr>
      <w:sz w:val="18"/>
      <w:szCs w:val="18"/>
      <w:lang w:eastAsia="en-US"/>
    </w:rPr>
  </w:style>
  <w:style w:type="paragraph" w:styleId="HTMLPreformatted">
    <w:name w:val="HTML Preformatted"/>
    <w:basedOn w:val="Normal"/>
    <w:link w:val="HTMLPreformattedChar"/>
    <w:uiPriority w:val="99"/>
    <w:unhideWhenUsed/>
    <w:rsid w:val="009250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line="240" w:lineRule="auto"/>
      <w:jc w:val="left"/>
      <w:textAlignment w:val="auto"/>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92507D"/>
    <w:rPr>
      <w:rFonts w:ascii="Courier New" w:hAnsi="Courier New" w:cs="Courier New"/>
      <w:lang w:eastAsia="en-US"/>
    </w:rPr>
  </w:style>
  <w:style w:type="character" w:customStyle="1" w:styleId="HeaderChar">
    <w:name w:val="Header Char"/>
    <w:basedOn w:val="DefaultParagraphFont"/>
    <w:link w:val="Header"/>
    <w:uiPriority w:val="99"/>
    <w:rsid w:val="00A410D1"/>
    <w:rPr>
      <w:rFonts w:ascii="Arial" w:hAnsi="Arial" w:cs="Arial"/>
      <w:b/>
      <w:bCs/>
      <w:sz w:val="16"/>
      <w:szCs w:val="1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3123814">
      <w:bodyDiv w:val="1"/>
      <w:marLeft w:val="0"/>
      <w:marRight w:val="0"/>
      <w:marTop w:val="0"/>
      <w:marBottom w:val="0"/>
      <w:divBdr>
        <w:top w:val="none" w:sz="0" w:space="0" w:color="auto"/>
        <w:left w:val="none" w:sz="0" w:space="0" w:color="auto"/>
        <w:bottom w:val="none" w:sz="0" w:space="0" w:color="auto"/>
        <w:right w:val="none" w:sz="0" w:space="0" w:color="auto"/>
      </w:divBdr>
    </w:div>
    <w:div w:id="376318235">
      <w:bodyDiv w:val="1"/>
      <w:marLeft w:val="0"/>
      <w:marRight w:val="0"/>
      <w:marTop w:val="0"/>
      <w:marBottom w:val="0"/>
      <w:divBdr>
        <w:top w:val="none" w:sz="0" w:space="0" w:color="auto"/>
        <w:left w:val="none" w:sz="0" w:space="0" w:color="auto"/>
        <w:bottom w:val="none" w:sz="0" w:space="0" w:color="auto"/>
        <w:right w:val="none" w:sz="0" w:space="0" w:color="auto"/>
      </w:divBdr>
    </w:div>
    <w:div w:id="429084852">
      <w:bodyDiv w:val="1"/>
      <w:marLeft w:val="0"/>
      <w:marRight w:val="0"/>
      <w:marTop w:val="0"/>
      <w:marBottom w:val="0"/>
      <w:divBdr>
        <w:top w:val="none" w:sz="0" w:space="0" w:color="auto"/>
        <w:left w:val="none" w:sz="0" w:space="0" w:color="auto"/>
        <w:bottom w:val="none" w:sz="0" w:space="0" w:color="auto"/>
        <w:right w:val="none" w:sz="0" w:space="0" w:color="auto"/>
      </w:divBdr>
    </w:div>
    <w:div w:id="489909110">
      <w:bodyDiv w:val="1"/>
      <w:marLeft w:val="0"/>
      <w:marRight w:val="0"/>
      <w:marTop w:val="0"/>
      <w:marBottom w:val="0"/>
      <w:divBdr>
        <w:top w:val="none" w:sz="0" w:space="0" w:color="auto"/>
        <w:left w:val="none" w:sz="0" w:space="0" w:color="auto"/>
        <w:bottom w:val="none" w:sz="0" w:space="0" w:color="auto"/>
        <w:right w:val="none" w:sz="0" w:space="0" w:color="auto"/>
      </w:divBdr>
    </w:div>
    <w:div w:id="582950780">
      <w:bodyDiv w:val="1"/>
      <w:marLeft w:val="0"/>
      <w:marRight w:val="0"/>
      <w:marTop w:val="0"/>
      <w:marBottom w:val="0"/>
      <w:divBdr>
        <w:top w:val="none" w:sz="0" w:space="0" w:color="auto"/>
        <w:left w:val="none" w:sz="0" w:space="0" w:color="auto"/>
        <w:bottom w:val="none" w:sz="0" w:space="0" w:color="auto"/>
        <w:right w:val="none" w:sz="0" w:space="0" w:color="auto"/>
      </w:divBdr>
    </w:div>
    <w:div w:id="685402444">
      <w:bodyDiv w:val="1"/>
      <w:marLeft w:val="0"/>
      <w:marRight w:val="0"/>
      <w:marTop w:val="0"/>
      <w:marBottom w:val="0"/>
      <w:divBdr>
        <w:top w:val="none" w:sz="0" w:space="0" w:color="auto"/>
        <w:left w:val="none" w:sz="0" w:space="0" w:color="auto"/>
        <w:bottom w:val="none" w:sz="0" w:space="0" w:color="auto"/>
        <w:right w:val="none" w:sz="0" w:space="0" w:color="auto"/>
      </w:divBdr>
    </w:div>
    <w:div w:id="957176799">
      <w:bodyDiv w:val="1"/>
      <w:marLeft w:val="0"/>
      <w:marRight w:val="0"/>
      <w:marTop w:val="0"/>
      <w:marBottom w:val="0"/>
      <w:divBdr>
        <w:top w:val="none" w:sz="0" w:space="0" w:color="auto"/>
        <w:left w:val="none" w:sz="0" w:space="0" w:color="auto"/>
        <w:bottom w:val="none" w:sz="0" w:space="0" w:color="auto"/>
        <w:right w:val="none" w:sz="0" w:space="0" w:color="auto"/>
      </w:divBdr>
    </w:div>
    <w:div w:id="965811205">
      <w:bodyDiv w:val="1"/>
      <w:marLeft w:val="0"/>
      <w:marRight w:val="0"/>
      <w:marTop w:val="0"/>
      <w:marBottom w:val="0"/>
      <w:divBdr>
        <w:top w:val="none" w:sz="0" w:space="0" w:color="auto"/>
        <w:left w:val="none" w:sz="0" w:space="0" w:color="auto"/>
        <w:bottom w:val="none" w:sz="0" w:space="0" w:color="auto"/>
        <w:right w:val="none" w:sz="0" w:space="0" w:color="auto"/>
      </w:divBdr>
    </w:div>
    <w:div w:id="1035471403">
      <w:bodyDiv w:val="1"/>
      <w:marLeft w:val="0"/>
      <w:marRight w:val="0"/>
      <w:marTop w:val="0"/>
      <w:marBottom w:val="0"/>
      <w:divBdr>
        <w:top w:val="none" w:sz="0" w:space="0" w:color="auto"/>
        <w:left w:val="none" w:sz="0" w:space="0" w:color="auto"/>
        <w:bottom w:val="none" w:sz="0" w:space="0" w:color="auto"/>
        <w:right w:val="none" w:sz="0" w:space="0" w:color="auto"/>
      </w:divBdr>
    </w:div>
    <w:div w:id="1156073756">
      <w:bodyDiv w:val="1"/>
      <w:marLeft w:val="0"/>
      <w:marRight w:val="0"/>
      <w:marTop w:val="0"/>
      <w:marBottom w:val="0"/>
      <w:divBdr>
        <w:top w:val="none" w:sz="0" w:space="0" w:color="auto"/>
        <w:left w:val="none" w:sz="0" w:space="0" w:color="auto"/>
        <w:bottom w:val="none" w:sz="0" w:space="0" w:color="auto"/>
        <w:right w:val="none" w:sz="0" w:space="0" w:color="auto"/>
      </w:divBdr>
    </w:div>
    <w:div w:id="1195730416">
      <w:bodyDiv w:val="1"/>
      <w:marLeft w:val="0"/>
      <w:marRight w:val="0"/>
      <w:marTop w:val="0"/>
      <w:marBottom w:val="0"/>
      <w:divBdr>
        <w:top w:val="none" w:sz="0" w:space="0" w:color="auto"/>
        <w:left w:val="none" w:sz="0" w:space="0" w:color="auto"/>
        <w:bottom w:val="none" w:sz="0" w:space="0" w:color="auto"/>
        <w:right w:val="none" w:sz="0" w:space="0" w:color="auto"/>
      </w:divBdr>
    </w:div>
    <w:div w:id="1416174144">
      <w:bodyDiv w:val="1"/>
      <w:marLeft w:val="0"/>
      <w:marRight w:val="0"/>
      <w:marTop w:val="0"/>
      <w:marBottom w:val="0"/>
      <w:divBdr>
        <w:top w:val="none" w:sz="0" w:space="0" w:color="auto"/>
        <w:left w:val="none" w:sz="0" w:space="0" w:color="auto"/>
        <w:bottom w:val="none" w:sz="0" w:space="0" w:color="auto"/>
        <w:right w:val="none" w:sz="0" w:space="0" w:color="auto"/>
      </w:divBdr>
    </w:div>
    <w:div w:id="1478842462">
      <w:bodyDiv w:val="1"/>
      <w:marLeft w:val="0"/>
      <w:marRight w:val="0"/>
      <w:marTop w:val="0"/>
      <w:marBottom w:val="0"/>
      <w:divBdr>
        <w:top w:val="none" w:sz="0" w:space="0" w:color="auto"/>
        <w:left w:val="none" w:sz="0" w:space="0" w:color="auto"/>
        <w:bottom w:val="none" w:sz="0" w:space="0" w:color="auto"/>
        <w:right w:val="none" w:sz="0" w:space="0" w:color="auto"/>
      </w:divBdr>
    </w:div>
    <w:div w:id="1737051143">
      <w:bodyDiv w:val="1"/>
      <w:marLeft w:val="0"/>
      <w:marRight w:val="0"/>
      <w:marTop w:val="0"/>
      <w:marBottom w:val="0"/>
      <w:divBdr>
        <w:top w:val="none" w:sz="0" w:space="0" w:color="auto"/>
        <w:left w:val="none" w:sz="0" w:space="0" w:color="auto"/>
        <w:bottom w:val="none" w:sz="0" w:space="0" w:color="auto"/>
        <w:right w:val="none" w:sz="0" w:space="0" w:color="auto"/>
      </w:divBdr>
    </w:div>
    <w:div w:id="1814443123">
      <w:bodyDiv w:val="1"/>
      <w:marLeft w:val="0"/>
      <w:marRight w:val="0"/>
      <w:marTop w:val="0"/>
      <w:marBottom w:val="0"/>
      <w:divBdr>
        <w:top w:val="none" w:sz="0" w:space="0" w:color="auto"/>
        <w:left w:val="none" w:sz="0" w:space="0" w:color="auto"/>
        <w:bottom w:val="none" w:sz="0" w:space="0" w:color="auto"/>
        <w:right w:val="none" w:sz="0" w:space="0" w:color="auto"/>
      </w:divBdr>
    </w:div>
    <w:div w:id="1990478642">
      <w:bodyDiv w:val="1"/>
      <w:marLeft w:val="0"/>
      <w:marRight w:val="0"/>
      <w:marTop w:val="0"/>
      <w:marBottom w:val="0"/>
      <w:divBdr>
        <w:top w:val="none" w:sz="0" w:space="0" w:color="auto"/>
        <w:left w:val="none" w:sz="0" w:space="0" w:color="auto"/>
        <w:bottom w:val="none" w:sz="0" w:space="0" w:color="auto"/>
        <w:right w:val="none" w:sz="0" w:space="0" w:color="auto"/>
      </w:divBdr>
    </w:div>
    <w:div w:id="2127694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tmp"/><Relationship Id="rId26" Type="http://schemas.openxmlformats.org/officeDocument/2006/relationships/image" Target="media/image17.jpeg"/><Relationship Id="rId39" Type="http://schemas.openxmlformats.org/officeDocument/2006/relationships/image" Target="media/image30.jpg"/><Relationship Id="rId21" Type="http://schemas.openxmlformats.org/officeDocument/2006/relationships/image" Target="media/image12.png"/><Relationship Id="rId34" Type="http://schemas.openxmlformats.org/officeDocument/2006/relationships/image" Target="media/image25.jp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tmp"/><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1.vsdx"/><Relationship Id="rId29" Type="http://schemas.openxmlformats.org/officeDocument/2006/relationships/image" Target="media/image20.jpg"/><Relationship Id="rId11" Type="http://schemas.openxmlformats.org/officeDocument/2006/relationships/header" Target="header2.xml"/><Relationship Id="rId24" Type="http://schemas.openxmlformats.org/officeDocument/2006/relationships/image" Target="media/image15.tmp"/><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eg"/><Relationship Id="rId53" Type="http://schemas.openxmlformats.org/officeDocument/2006/relationships/header" Target="header4.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jpg"/><Relationship Id="rId44" Type="http://schemas.openxmlformats.org/officeDocument/2006/relationships/image" Target="media/image35.jpe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jpeg"/><Relationship Id="rId48" Type="http://schemas.openxmlformats.org/officeDocument/2006/relationships/image" Target="media/image39.jpeg"/><Relationship Id="rId8" Type="http://schemas.openxmlformats.org/officeDocument/2006/relationships/image" Target="media/image3.jpeg"/><Relationship Id="rId51"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4.tmp"/><Relationship Id="rId17" Type="http://schemas.openxmlformats.org/officeDocument/2006/relationships/image" Target="media/image8.tmp"/><Relationship Id="rId25" Type="http://schemas.openxmlformats.org/officeDocument/2006/relationships/image" Target="media/image16.tmp"/><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eg"/><Relationship Id="rId20" Type="http://schemas.openxmlformats.org/officeDocument/2006/relationships/image" Target="media/image11.jpeg"/><Relationship Id="rId41" Type="http://schemas.openxmlformats.org/officeDocument/2006/relationships/image" Target="media/image32.jp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4.jpe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jpe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G:\INDUSTRY\ATVN\Templates\Document.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254778-553E-4DBD-9459-BC35807C27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Document.dot</Template>
  <TotalTime>1292</TotalTime>
  <Pages>56</Pages>
  <Words>6395</Words>
  <Characters>36458</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Engineering Document Template</vt:lpstr>
    </vt:vector>
  </TitlesOfParts>
  <Company>Arrive Technologies Vietnam</Company>
  <LinksUpToDate>false</LinksUpToDate>
  <CharactersWithSpaces>42768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Engineering Document Template</dc:title>
  <dc:subject>Engineering Design Document</dc:subject>
  <dc:creator>ĐỒ ÁN TỐT NGHIỆP</dc:creator>
  <cp:keywords>XXX-XXXXX-XX</cp:keywords>
  <dc:description/>
  <cp:lastModifiedBy>Nguyen Van Hieu</cp:lastModifiedBy>
  <cp:revision>227</cp:revision>
  <cp:lastPrinted>2018-09-14T04:32:00Z</cp:lastPrinted>
  <dcterms:created xsi:type="dcterms:W3CDTF">2018-09-13T13:28:00Z</dcterms:created>
  <dcterms:modified xsi:type="dcterms:W3CDTF">2025-03-24T01:56:00Z</dcterms:modified>
</cp:coreProperties>
</file>